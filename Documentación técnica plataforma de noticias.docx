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028056" w:displacedByCustomXml="next"/>
    <w:sdt>
      <w:sdtPr>
        <w:rPr>
          <w:rFonts w:ascii="Arial" w:hAnsi="Arial"/>
          <w:color w:val="auto"/>
          <w:sz w:val="20"/>
        </w:rPr>
        <w:id w:val="-1699145968"/>
        <w:docPartObj>
          <w:docPartGallery w:val="Cover Pages"/>
          <w:docPartUnique/>
        </w:docPartObj>
      </w:sdtPr>
      <w:sdtEndPr>
        <w:rPr>
          <w:bCs/>
          <w:lang w:val="es-ES_tradnl"/>
        </w:rPr>
      </w:sdtEndPr>
      <w:sdtContent>
        <w:p w14:paraId="7BC9B805" w14:textId="77777777" w:rsidR="0054552B" w:rsidRPr="00F47E5D" w:rsidRDefault="0054552B" w:rsidP="00F47E5D">
          <w:pPr>
            <w:pStyle w:val="DarkCoverTitleStk"/>
          </w:pPr>
          <w:r>
            <w:rPr>
              <w:rFonts w:eastAsiaTheme="minorEastAsia"/>
              <w:noProof/>
            </w:rPr>
            <w:drawing>
              <wp:anchor distT="0" distB="0" distL="114300" distR="114300" simplePos="0" relativeHeight="251660288" behindDoc="1" locked="0" layoutInCell="1" allowOverlap="1" wp14:anchorId="5390B911" wp14:editId="721895C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88910" cy="10079355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9054" cy="10079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E7F0D">
            <w:rPr>
              <w:rFonts w:eastAsia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6832E" wp14:editId="2A5342AB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1465200" cy="748800"/>
                    <wp:effectExtent l="0" t="19050" r="40005" b="0"/>
                    <wp:wrapNone/>
                    <wp:docPr id="6" name="Graphic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465200" cy="748800"/>
                              <a:chOff x="0" y="0"/>
                              <a:chExt cx="4442950" cy="2275972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7" name="Graphic 11"/>
                            <wpg:cNvGrpSpPr/>
                            <wpg:grpSpPr>
                              <a:xfrm>
                                <a:off x="4160192" y="1366601"/>
                                <a:ext cx="282758" cy="282772"/>
                                <a:chOff x="4160192" y="1366601"/>
                                <a:chExt cx="282758" cy="282772"/>
                              </a:xfrm>
                              <a:grpFill/>
                            </wpg:grpSpPr>
                            <wps:wsp>
                              <wps:cNvPr id="8" name="Freeform 14"/>
                              <wps:cNvSpPr/>
                              <wps:spPr>
                                <a:xfrm>
                                  <a:off x="4160192" y="1366601"/>
                                  <a:ext cx="282758" cy="282772"/>
                                </a:xfrm>
                                <a:custGeom>
                                  <a:avLst/>
                                  <a:gdLst>
                                    <a:gd name="connsiteX0" fmla="*/ 141443 w 282758"/>
                                    <a:gd name="connsiteY0" fmla="*/ 0 h 282772"/>
                                    <a:gd name="connsiteX1" fmla="*/ 0 w 282758"/>
                                    <a:gd name="connsiteY1" fmla="*/ 141314 h 282772"/>
                                    <a:gd name="connsiteX2" fmla="*/ 141443 w 282758"/>
                                    <a:gd name="connsiteY2" fmla="*/ 282773 h 282772"/>
                                    <a:gd name="connsiteX3" fmla="*/ 282759 w 282758"/>
                                    <a:gd name="connsiteY3" fmla="*/ 141314 h 282772"/>
                                    <a:gd name="connsiteX4" fmla="*/ 141443 w 282758"/>
                                    <a:gd name="connsiteY4" fmla="*/ 0 h 282772"/>
                                    <a:gd name="connsiteX5" fmla="*/ 141443 w 282758"/>
                                    <a:gd name="connsiteY5" fmla="*/ 256715 h 282772"/>
                                    <a:gd name="connsiteX6" fmla="*/ 26032 w 282758"/>
                                    <a:gd name="connsiteY6" fmla="*/ 141314 h 282772"/>
                                    <a:gd name="connsiteX7" fmla="*/ 141443 w 282758"/>
                                    <a:gd name="connsiteY7" fmla="*/ 25946 h 282772"/>
                                    <a:gd name="connsiteX8" fmla="*/ 256799 w 282758"/>
                                    <a:gd name="connsiteY8" fmla="*/ 141314 h 282772"/>
                                    <a:gd name="connsiteX9" fmla="*/ 141443 w 282758"/>
                                    <a:gd name="connsiteY9" fmla="*/ 256715 h 282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82758" h="282772">
                                      <a:moveTo>
                                        <a:pt x="141443" y="0"/>
                                      </a:moveTo>
                                      <a:cubicBezTo>
                                        <a:pt x="63250" y="0"/>
                                        <a:pt x="0" y="63237"/>
                                        <a:pt x="0" y="141314"/>
                                      </a:cubicBezTo>
                                      <a:cubicBezTo>
                                        <a:pt x="0" y="219511"/>
                                        <a:pt x="63250" y="282773"/>
                                        <a:pt x="141443" y="282773"/>
                                      </a:cubicBezTo>
                                      <a:cubicBezTo>
                                        <a:pt x="219533" y="282773"/>
                                        <a:pt x="282759" y="219511"/>
                                        <a:pt x="282759" y="141314"/>
                                      </a:cubicBezTo>
                                      <a:cubicBezTo>
                                        <a:pt x="282759" y="63245"/>
                                        <a:pt x="219533" y="0"/>
                                        <a:pt x="141443" y="0"/>
                                      </a:cubicBezTo>
                                      <a:close/>
                                      <a:moveTo>
                                        <a:pt x="141443" y="256715"/>
                                      </a:moveTo>
                                      <a:cubicBezTo>
                                        <a:pt x="77729" y="256715"/>
                                        <a:pt x="26032" y="205031"/>
                                        <a:pt x="26032" y="141314"/>
                                      </a:cubicBezTo>
                                      <a:cubicBezTo>
                                        <a:pt x="26032" y="77661"/>
                                        <a:pt x="77729" y="25946"/>
                                        <a:pt x="141443" y="25946"/>
                                      </a:cubicBezTo>
                                      <a:cubicBezTo>
                                        <a:pt x="205213" y="25946"/>
                                        <a:pt x="256799" y="77661"/>
                                        <a:pt x="256799" y="141314"/>
                                      </a:cubicBezTo>
                                      <a:cubicBezTo>
                                        <a:pt x="256799" y="205031"/>
                                        <a:pt x="205213" y="256715"/>
                                        <a:pt x="141443" y="256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reeform 15"/>
                              <wps:cNvSpPr/>
                              <wps:spPr>
                                <a:xfrm>
                                  <a:off x="4252017" y="1443830"/>
                                  <a:ext cx="112277" cy="125626"/>
                                </a:xfrm>
                                <a:custGeom>
                                  <a:avLst/>
                                  <a:gdLst>
                                    <a:gd name="connsiteX0" fmla="*/ 25313 w 112277"/>
                                    <a:gd name="connsiteY0" fmla="*/ 53291 h 125626"/>
                                    <a:gd name="connsiteX1" fmla="*/ 44038 w 112277"/>
                                    <a:gd name="connsiteY1" fmla="*/ 53291 h 125626"/>
                                    <a:gd name="connsiteX2" fmla="*/ 66624 w 112277"/>
                                    <a:gd name="connsiteY2" fmla="*/ 51628 h 125626"/>
                                    <a:gd name="connsiteX3" fmla="*/ 73588 w 112277"/>
                                    <a:gd name="connsiteY3" fmla="*/ 46454 h 125626"/>
                                    <a:gd name="connsiteX4" fmla="*/ 76314 w 112277"/>
                                    <a:gd name="connsiteY4" fmla="*/ 36852 h 125626"/>
                                    <a:gd name="connsiteX5" fmla="*/ 72940 w 112277"/>
                                    <a:gd name="connsiteY5" fmla="*/ 26793 h 125626"/>
                                    <a:gd name="connsiteX6" fmla="*/ 63354 w 112277"/>
                                    <a:gd name="connsiteY6" fmla="*/ 21612 h 125626"/>
                                    <a:gd name="connsiteX7" fmla="*/ 44925 w 112277"/>
                                    <a:gd name="connsiteY7" fmla="*/ 21292 h 125626"/>
                                    <a:gd name="connsiteX8" fmla="*/ 25313 w 112277"/>
                                    <a:gd name="connsiteY8" fmla="*/ 21292 h 125626"/>
                                    <a:gd name="connsiteX9" fmla="*/ 25313 w 112277"/>
                                    <a:gd name="connsiteY9" fmla="*/ 53291 h 125626"/>
                                    <a:gd name="connsiteX10" fmla="*/ 25313 w 112277"/>
                                    <a:gd name="connsiteY10" fmla="*/ 53291 h 125626"/>
                                    <a:gd name="connsiteX11" fmla="*/ 0 w 112277"/>
                                    <a:gd name="connsiteY11" fmla="*/ 125627 h 125626"/>
                                    <a:gd name="connsiteX12" fmla="*/ 0 w 112277"/>
                                    <a:gd name="connsiteY12" fmla="*/ 0 h 125626"/>
                                    <a:gd name="connsiteX13" fmla="*/ 53272 w 112277"/>
                                    <a:gd name="connsiteY13" fmla="*/ 0 h 125626"/>
                                    <a:gd name="connsiteX14" fmla="*/ 82199 w 112277"/>
                                    <a:gd name="connsiteY14" fmla="*/ 3502 h 125626"/>
                                    <a:gd name="connsiteX15" fmla="*/ 96639 w 112277"/>
                                    <a:gd name="connsiteY15" fmla="*/ 15520 h 125626"/>
                                    <a:gd name="connsiteX16" fmla="*/ 102163 w 112277"/>
                                    <a:gd name="connsiteY16" fmla="*/ 35285 h 125626"/>
                                    <a:gd name="connsiteX17" fmla="*/ 93992 w 112277"/>
                                    <a:gd name="connsiteY17" fmla="*/ 58648 h 125626"/>
                                    <a:gd name="connsiteX18" fmla="*/ 69462 w 112277"/>
                                    <a:gd name="connsiteY18" fmla="*/ 70225 h 125626"/>
                                    <a:gd name="connsiteX19" fmla="*/ 82855 w 112277"/>
                                    <a:gd name="connsiteY19" fmla="*/ 80756 h 125626"/>
                                    <a:gd name="connsiteX20" fmla="*/ 97006 w 112277"/>
                                    <a:gd name="connsiteY20" fmla="*/ 101128 h 125626"/>
                                    <a:gd name="connsiteX21" fmla="*/ 112277 w 112277"/>
                                    <a:gd name="connsiteY21" fmla="*/ 125619 h 125626"/>
                                    <a:gd name="connsiteX22" fmla="*/ 82127 w 112277"/>
                                    <a:gd name="connsiteY22" fmla="*/ 125619 h 125626"/>
                                    <a:gd name="connsiteX23" fmla="*/ 63970 w 112277"/>
                                    <a:gd name="connsiteY23" fmla="*/ 98234 h 125626"/>
                                    <a:gd name="connsiteX24" fmla="*/ 50714 w 112277"/>
                                    <a:gd name="connsiteY24" fmla="*/ 79820 h 125626"/>
                                    <a:gd name="connsiteX25" fmla="*/ 43022 w 112277"/>
                                    <a:gd name="connsiteY25" fmla="*/ 74607 h 125626"/>
                                    <a:gd name="connsiteX26" fmla="*/ 30278 w 112277"/>
                                    <a:gd name="connsiteY26" fmla="*/ 73368 h 125626"/>
                                    <a:gd name="connsiteX27" fmla="*/ 25313 w 112277"/>
                                    <a:gd name="connsiteY27" fmla="*/ 73368 h 125626"/>
                                    <a:gd name="connsiteX28" fmla="*/ 25313 w 112277"/>
                                    <a:gd name="connsiteY28" fmla="*/ 125619 h 125626"/>
                                    <a:gd name="connsiteX29" fmla="*/ 0 w 112277"/>
                                    <a:gd name="connsiteY29" fmla="*/ 125619 h 125626"/>
                                    <a:gd name="connsiteX30" fmla="*/ 0 w 112277"/>
                                    <a:gd name="connsiteY30" fmla="*/ 125627 h 1256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12277" h="125626">
                                      <a:moveTo>
                                        <a:pt x="25313" y="53291"/>
                                      </a:moveTo>
                                      <a:lnTo>
                                        <a:pt x="44038" y="53291"/>
                                      </a:lnTo>
                                      <a:cubicBezTo>
                                        <a:pt x="56014" y="53291"/>
                                        <a:pt x="63490" y="52571"/>
                                        <a:pt x="66624" y="51628"/>
                                      </a:cubicBezTo>
                                      <a:cubicBezTo>
                                        <a:pt x="69606" y="50692"/>
                                        <a:pt x="71813" y="48957"/>
                                        <a:pt x="73588" y="46454"/>
                                      </a:cubicBezTo>
                                      <a:cubicBezTo>
                                        <a:pt x="75443" y="43760"/>
                                        <a:pt x="76314" y="40778"/>
                                        <a:pt x="76314" y="36852"/>
                                      </a:cubicBezTo>
                                      <a:cubicBezTo>
                                        <a:pt x="76314" y="32678"/>
                                        <a:pt x="75115" y="29136"/>
                                        <a:pt x="72940" y="26793"/>
                                      </a:cubicBezTo>
                                      <a:cubicBezTo>
                                        <a:pt x="70470" y="24011"/>
                                        <a:pt x="67416" y="22532"/>
                                        <a:pt x="63354" y="21612"/>
                                      </a:cubicBezTo>
                                      <a:cubicBezTo>
                                        <a:pt x="61355" y="21452"/>
                                        <a:pt x="55255" y="21292"/>
                                        <a:pt x="44925" y="21292"/>
                                      </a:cubicBezTo>
                                      <a:lnTo>
                                        <a:pt x="25313" y="21292"/>
                                      </a:lnTo>
                                      <a:lnTo>
                                        <a:pt x="25313" y="53291"/>
                                      </a:lnTo>
                                      <a:lnTo>
                                        <a:pt x="25313" y="53291"/>
                                      </a:lnTo>
                                      <a:close/>
                                      <a:moveTo>
                                        <a:pt x="0" y="12562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3272" y="0"/>
                                      </a:lnTo>
                                      <a:cubicBezTo>
                                        <a:pt x="66345" y="0"/>
                                        <a:pt x="76083" y="1111"/>
                                        <a:pt x="82199" y="3502"/>
                                      </a:cubicBezTo>
                                      <a:cubicBezTo>
                                        <a:pt x="88355" y="5741"/>
                                        <a:pt x="93209" y="9859"/>
                                        <a:pt x="96639" y="15520"/>
                                      </a:cubicBezTo>
                                      <a:cubicBezTo>
                                        <a:pt x="100476" y="21284"/>
                                        <a:pt x="102163" y="27881"/>
                                        <a:pt x="102163" y="35285"/>
                                      </a:cubicBezTo>
                                      <a:cubicBezTo>
                                        <a:pt x="102163" y="44727"/>
                                        <a:pt x="99381" y="52419"/>
                                        <a:pt x="93992" y="58648"/>
                                      </a:cubicBezTo>
                                      <a:cubicBezTo>
                                        <a:pt x="88515" y="64876"/>
                                        <a:pt x="80328" y="68706"/>
                                        <a:pt x="69462" y="70225"/>
                                      </a:cubicBezTo>
                                      <a:cubicBezTo>
                                        <a:pt x="74652" y="73376"/>
                                        <a:pt x="79289" y="76958"/>
                                        <a:pt x="82855" y="80756"/>
                                      </a:cubicBezTo>
                                      <a:cubicBezTo>
                                        <a:pt x="86308" y="84681"/>
                                        <a:pt x="90938" y="91302"/>
                                        <a:pt x="97006" y="101128"/>
                                      </a:cubicBezTo>
                                      <a:lnTo>
                                        <a:pt x="112277" y="125619"/>
                                      </a:lnTo>
                                      <a:lnTo>
                                        <a:pt x="82127" y="125619"/>
                                      </a:lnTo>
                                      <a:lnTo>
                                        <a:pt x="63970" y="98234"/>
                                      </a:lnTo>
                                      <a:cubicBezTo>
                                        <a:pt x="57670" y="88631"/>
                                        <a:pt x="53272" y="82483"/>
                                        <a:pt x="50714" y="79820"/>
                                      </a:cubicBezTo>
                                      <a:cubicBezTo>
                                        <a:pt x="48379" y="77221"/>
                                        <a:pt x="45693" y="75551"/>
                                        <a:pt x="43022" y="74607"/>
                                      </a:cubicBezTo>
                                      <a:cubicBezTo>
                                        <a:pt x="40512" y="73823"/>
                                        <a:pt x="36266" y="73368"/>
                                        <a:pt x="30278" y="73368"/>
                                      </a:cubicBezTo>
                                      <a:lnTo>
                                        <a:pt x="25313" y="73368"/>
                                      </a:lnTo>
                                      <a:lnTo>
                                        <a:pt x="25313" y="125619"/>
                                      </a:lnTo>
                                      <a:lnTo>
                                        <a:pt x="0" y="125619"/>
                                      </a:lnTo>
                                      <a:lnTo>
                                        <a:pt x="0" y="12562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aphic 11"/>
                            <wpg:cNvGrpSpPr/>
                            <wpg:grpSpPr>
                              <a:xfrm>
                                <a:off x="2837125" y="8747"/>
                                <a:ext cx="365101" cy="1324375"/>
                                <a:chOff x="2837125" y="8747"/>
                                <a:chExt cx="365101" cy="1324375"/>
                              </a:xfrm>
                              <a:grpFill/>
                            </wpg:grpSpPr>
                            <wps:wsp>
                              <wps:cNvPr id="11" name="Freeform 17"/>
                              <wps:cNvSpPr/>
                              <wps:spPr>
                                <a:xfrm>
                                  <a:off x="2959188" y="8747"/>
                                  <a:ext cx="118601" cy="119262"/>
                                </a:xfrm>
                                <a:custGeom>
                                  <a:avLst/>
                                  <a:gdLst>
                                    <a:gd name="connsiteX0" fmla="*/ 59333 w 118601"/>
                                    <a:gd name="connsiteY0" fmla="*/ 0 h 119262"/>
                                    <a:gd name="connsiteX1" fmla="*/ 118601 w 118601"/>
                                    <a:gd name="connsiteY1" fmla="*/ 59631 h 119262"/>
                                    <a:gd name="connsiteX2" fmla="*/ 59333 w 118601"/>
                                    <a:gd name="connsiteY2" fmla="*/ 119262 h 119262"/>
                                    <a:gd name="connsiteX3" fmla="*/ 0 w 118601"/>
                                    <a:gd name="connsiteY3" fmla="*/ 59631 h 119262"/>
                                    <a:gd name="connsiteX4" fmla="*/ 59333 w 118601"/>
                                    <a:gd name="connsiteY4" fmla="*/ 0 h 119262"/>
                                    <a:gd name="connsiteX5" fmla="*/ 59333 w 118601"/>
                                    <a:gd name="connsiteY5" fmla="*/ 0 h 1192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601" h="119262">
                                      <a:moveTo>
                                        <a:pt x="59333" y="0"/>
                                      </a:moveTo>
                                      <a:cubicBezTo>
                                        <a:pt x="91969" y="0"/>
                                        <a:pt x="118601" y="26641"/>
                                        <a:pt x="118601" y="59631"/>
                                      </a:cubicBezTo>
                                      <a:cubicBezTo>
                                        <a:pt x="118601" y="92621"/>
                                        <a:pt x="91969" y="119262"/>
                                        <a:pt x="59333" y="119262"/>
                                      </a:cubicBezTo>
                                      <a:cubicBezTo>
                                        <a:pt x="26496" y="119262"/>
                                        <a:pt x="0" y="92621"/>
                                        <a:pt x="0" y="59631"/>
                                      </a:cubicBezTo>
                                      <a:cubicBezTo>
                                        <a:pt x="0" y="26641"/>
                                        <a:pt x="26496" y="0"/>
                                        <a:pt x="59333" y="0"/>
                                      </a:cubicBezTo>
                                      <a:lnTo>
                                        <a:pt x="59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reeform 18"/>
                              <wps:cNvSpPr/>
                              <wps:spPr>
                                <a:xfrm>
                                  <a:off x="2948659" y="1213869"/>
                                  <a:ext cx="118553" cy="119254"/>
                                </a:xfrm>
                                <a:custGeom>
                                  <a:avLst/>
                                  <a:gdLst>
                                    <a:gd name="connsiteX0" fmla="*/ 59277 w 118553"/>
                                    <a:gd name="connsiteY0" fmla="*/ 0 h 119254"/>
                                    <a:gd name="connsiteX1" fmla="*/ 118553 w 118553"/>
                                    <a:gd name="connsiteY1" fmla="*/ 59615 h 119254"/>
                                    <a:gd name="connsiteX2" fmla="*/ 59277 w 118553"/>
                                    <a:gd name="connsiteY2" fmla="*/ 119254 h 119254"/>
                                    <a:gd name="connsiteX3" fmla="*/ 0 w 118553"/>
                                    <a:gd name="connsiteY3" fmla="*/ 59615 h 119254"/>
                                    <a:gd name="connsiteX4" fmla="*/ 59277 w 118553"/>
                                    <a:gd name="connsiteY4" fmla="*/ 0 h 119254"/>
                                    <a:gd name="connsiteX5" fmla="*/ 59277 w 118553"/>
                                    <a:gd name="connsiteY5" fmla="*/ 0 h 1192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553" h="119254">
                                      <a:moveTo>
                                        <a:pt x="59277" y="0"/>
                                      </a:moveTo>
                                      <a:cubicBezTo>
                                        <a:pt x="92113" y="0"/>
                                        <a:pt x="118553" y="26657"/>
                                        <a:pt x="118553" y="59615"/>
                                      </a:cubicBezTo>
                                      <a:cubicBezTo>
                                        <a:pt x="118553" y="92645"/>
                                        <a:pt x="92113" y="119254"/>
                                        <a:pt x="59277" y="119254"/>
                                      </a:cubicBezTo>
                                      <a:cubicBezTo>
                                        <a:pt x="26640" y="119254"/>
                                        <a:pt x="0" y="92645"/>
                                        <a:pt x="0" y="59615"/>
                                      </a:cubicBezTo>
                                      <a:cubicBezTo>
                                        <a:pt x="0" y="26657"/>
                                        <a:pt x="26640" y="0"/>
                                        <a:pt x="59277" y="0"/>
                                      </a:cubicBezTo>
                                      <a:lnTo>
                                        <a:pt x="592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Freeform 19"/>
                              <wps:cNvSpPr/>
                              <wps:spPr>
                                <a:xfrm>
                                  <a:off x="3083626" y="913250"/>
                                  <a:ext cx="118601" cy="119254"/>
                                </a:xfrm>
                                <a:custGeom>
                                  <a:avLst/>
                                  <a:gdLst>
                                    <a:gd name="connsiteX0" fmla="*/ 59301 w 118601"/>
                                    <a:gd name="connsiteY0" fmla="*/ 0 h 119254"/>
                                    <a:gd name="connsiteX1" fmla="*/ 118601 w 118601"/>
                                    <a:gd name="connsiteY1" fmla="*/ 59599 h 119254"/>
                                    <a:gd name="connsiteX2" fmla="*/ 59301 w 118601"/>
                                    <a:gd name="connsiteY2" fmla="*/ 119255 h 119254"/>
                                    <a:gd name="connsiteX3" fmla="*/ 0 w 118601"/>
                                    <a:gd name="connsiteY3" fmla="*/ 59599 h 119254"/>
                                    <a:gd name="connsiteX4" fmla="*/ 59301 w 118601"/>
                                    <a:gd name="connsiteY4" fmla="*/ 0 h 119254"/>
                                    <a:gd name="connsiteX5" fmla="*/ 59301 w 118601"/>
                                    <a:gd name="connsiteY5" fmla="*/ 0 h 1192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601" h="119254">
                                      <a:moveTo>
                                        <a:pt x="59301" y="0"/>
                                      </a:moveTo>
                                      <a:cubicBezTo>
                                        <a:pt x="92137" y="0"/>
                                        <a:pt x="118601" y="26745"/>
                                        <a:pt x="118601" y="59599"/>
                                      </a:cubicBezTo>
                                      <a:cubicBezTo>
                                        <a:pt x="118601" y="92589"/>
                                        <a:pt x="92137" y="119255"/>
                                        <a:pt x="59301" y="119255"/>
                                      </a:cubicBezTo>
                                      <a:cubicBezTo>
                                        <a:pt x="26664" y="119255"/>
                                        <a:pt x="0" y="92589"/>
                                        <a:pt x="0" y="59599"/>
                                      </a:cubicBezTo>
                                      <a:cubicBezTo>
                                        <a:pt x="0" y="26745"/>
                                        <a:pt x="26664" y="0"/>
                                        <a:pt x="59301" y="0"/>
                                      </a:cubicBezTo>
                                      <a:lnTo>
                                        <a:pt x="59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20"/>
                              <wps:cNvSpPr/>
                              <wps:spPr>
                                <a:xfrm>
                                  <a:off x="3042459" y="1063639"/>
                                  <a:ext cx="118521" cy="119262"/>
                                </a:xfrm>
                                <a:custGeom>
                                  <a:avLst/>
                                  <a:gdLst>
                                    <a:gd name="connsiteX0" fmla="*/ 59301 w 118521"/>
                                    <a:gd name="connsiteY0" fmla="*/ 0 h 119262"/>
                                    <a:gd name="connsiteX1" fmla="*/ 118521 w 118521"/>
                                    <a:gd name="connsiteY1" fmla="*/ 59631 h 119262"/>
                                    <a:gd name="connsiteX2" fmla="*/ 59301 w 118521"/>
                                    <a:gd name="connsiteY2" fmla="*/ 119262 h 119262"/>
                                    <a:gd name="connsiteX3" fmla="*/ 0 w 118521"/>
                                    <a:gd name="connsiteY3" fmla="*/ 59631 h 119262"/>
                                    <a:gd name="connsiteX4" fmla="*/ 59301 w 118521"/>
                                    <a:gd name="connsiteY4" fmla="*/ 0 h 119262"/>
                                    <a:gd name="connsiteX5" fmla="*/ 59301 w 118521"/>
                                    <a:gd name="connsiteY5" fmla="*/ 0 h 1192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521" h="119262">
                                      <a:moveTo>
                                        <a:pt x="59301" y="0"/>
                                      </a:moveTo>
                                      <a:cubicBezTo>
                                        <a:pt x="91937" y="0"/>
                                        <a:pt x="118521" y="26617"/>
                                        <a:pt x="118521" y="59631"/>
                                      </a:cubicBezTo>
                                      <a:cubicBezTo>
                                        <a:pt x="118521" y="92469"/>
                                        <a:pt x="91937" y="119262"/>
                                        <a:pt x="59301" y="119262"/>
                                      </a:cubicBezTo>
                                      <a:cubicBezTo>
                                        <a:pt x="26608" y="119262"/>
                                        <a:pt x="0" y="92469"/>
                                        <a:pt x="0" y="59631"/>
                                      </a:cubicBezTo>
                                      <a:cubicBezTo>
                                        <a:pt x="0" y="26609"/>
                                        <a:pt x="26608" y="0"/>
                                        <a:pt x="59301" y="0"/>
                                      </a:cubicBezTo>
                                      <a:lnTo>
                                        <a:pt x="59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21"/>
                              <wps:cNvSpPr/>
                              <wps:spPr>
                                <a:xfrm>
                                  <a:off x="2966288" y="611728"/>
                                  <a:ext cx="118521" cy="119254"/>
                                </a:xfrm>
                                <a:custGeom>
                                  <a:avLst/>
                                  <a:gdLst>
                                    <a:gd name="connsiteX0" fmla="*/ 59245 w 118521"/>
                                    <a:gd name="connsiteY0" fmla="*/ 0 h 119254"/>
                                    <a:gd name="connsiteX1" fmla="*/ 118521 w 118521"/>
                                    <a:gd name="connsiteY1" fmla="*/ 59615 h 119254"/>
                                    <a:gd name="connsiteX2" fmla="*/ 59245 w 118521"/>
                                    <a:gd name="connsiteY2" fmla="*/ 119255 h 119254"/>
                                    <a:gd name="connsiteX3" fmla="*/ 0 w 118521"/>
                                    <a:gd name="connsiteY3" fmla="*/ 59615 h 119254"/>
                                    <a:gd name="connsiteX4" fmla="*/ 59245 w 118521"/>
                                    <a:gd name="connsiteY4" fmla="*/ 0 h 119254"/>
                                    <a:gd name="connsiteX5" fmla="*/ 59245 w 118521"/>
                                    <a:gd name="connsiteY5" fmla="*/ 0 h 1192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521" h="119254">
                                      <a:moveTo>
                                        <a:pt x="59245" y="0"/>
                                      </a:moveTo>
                                      <a:cubicBezTo>
                                        <a:pt x="92081" y="0"/>
                                        <a:pt x="118521" y="26649"/>
                                        <a:pt x="118521" y="59615"/>
                                      </a:cubicBezTo>
                                      <a:cubicBezTo>
                                        <a:pt x="118521" y="92669"/>
                                        <a:pt x="92081" y="119255"/>
                                        <a:pt x="59245" y="119255"/>
                                      </a:cubicBezTo>
                                      <a:cubicBezTo>
                                        <a:pt x="26608" y="119255"/>
                                        <a:pt x="0" y="92661"/>
                                        <a:pt x="0" y="59615"/>
                                      </a:cubicBezTo>
                                      <a:cubicBezTo>
                                        <a:pt x="0" y="26649"/>
                                        <a:pt x="26608" y="0"/>
                                        <a:pt x="59245" y="0"/>
                                      </a:cubicBezTo>
                                      <a:lnTo>
                                        <a:pt x="59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reeform 22"/>
                              <wps:cNvSpPr/>
                              <wps:spPr>
                                <a:xfrm>
                                  <a:off x="3056714" y="761981"/>
                                  <a:ext cx="118512" cy="119262"/>
                                </a:xfrm>
                                <a:custGeom>
                                  <a:avLst/>
                                  <a:gdLst>
                                    <a:gd name="connsiteX0" fmla="*/ 59245 w 118512"/>
                                    <a:gd name="connsiteY0" fmla="*/ 0 h 119262"/>
                                    <a:gd name="connsiteX1" fmla="*/ 118513 w 118512"/>
                                    <a:gd name="connsiteY1" fmla="*/ 59631 h 119262"/>
                                    <a:gd name="connsiteX2" fmla="*/ 59245 w 118512"/>
                                    <a:gd name="connsiteY2" fmla="*/ 119262 h 119262"/>
                                    <a:gd name="connsiteX3" fmla="*/ 0 w 118512"/>
                                    <a:gd name="connsiteY3" fmla="*/ 59631 h 119262"/>
                                    <a:gd name="connsiteX4" fmla="*/ 59245 w 118512"/>
                                    <a:gd name="connsiteY4" fmla="*/ 0 h 119262"/>
                                    <a:gd name="connsiteX5" fmla="*/ 59245 w 118512"/>
                                    <a:gd name="connsiteY5" fmla="*/ 0 h 1192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512" h="119262">
                                      <a:moveTo>
                                        <a:pt x="59245" y="0"/>
                                      </a:moveTo>
                                      <a:cubicBezTo>
                                        <a:pt x="92081" y="0"/>
                                        <a:pt x="118513" y="26793"/>
                                        <a:pt x="118513" y="59631"/>
                                      </a:cubicBezTo>
                                      <a:cubicBezTo>
                                        <a:pt x="118513" y="92613"/>
                                        <a:pt x="92081" y="119262"/>
                                        <a:pt x="59245" y="119262"/>
                                      </a:cubicBezTo>
                                      <a:cubicBezTo>
                                        <a:pt x="26608" y="119262"/>
                                        <a:pt x="0" y="92613"/>
                                        <a:pt x="0" y="59631"/>
                                      </a:cubicBezTo>
                                      <a:cubicBezTo>
                                        <a:pt x="0" y="26793"/>
                                        <a:pt x="26608" y="0"/>
                                        <a:pt x="59245" y="0"/>
                                      </a:cubicBezTo>
                                      <a:lnTo>
                                        <a:pt x="59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reeform 23"/>
                              <wps:cNvSpPr/>
                              <wps:spPr>
                                <a:xfrm>
                                  <a:off x="2837125" y="310254"/>
                                  <a:ext cx="118409" cy="119262"/>
                                </a:xfrm>
                                <a:custGeom>
                                  <a:avLst/>
                                  <a:gdLst>
                                    <a:gd name="connsiteX0" fmla="*/ 59277 w 118409"/>
                                    <a:gd name="connsiteY0" fmla="*/ 0 h 119262"/>
                                    <a:gd name="connsiteX1" fmla="*/ 118409 w 118409"/>
                                    <a:gd name="connsiteY1" fmla="*/ 59615 h 119262"/>
                                    <a:gd name="connsiteX2" fmla="*/ 59277 w 118409"/>
                                    <a:gd name="connsiteY2" fmla="*/ 119262 h 119262"/>
                                    <a:gd name="connsiteX3" fmla="*/ 0 w 118409"/>
                                    <a:gd name="connsiteY3" fmla="*/ 59615 h 119262"/>
                                    <a:gd name="connsiteX4" fmla="*/ 59277 w 118409"/>
                                    <a:gd name="connsiteY4" fmla="*/ 0 h 119262"/>
                                    <a:gd name="connsiteX5" fmla="*/ 59277 w 118409"/>
                                    <a:gd name="connsiteY5" fmla="*/ 0 h 1192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409" h="119262">
                                      <a:moveTo>
                                        <a:pt x="59277" y="0"/>
                                      </a:moveTo>
                                      <a:cubicBezTo>
                                        <a:pt x="91929" y="0"/>
                                        <a:pt x="118409" y="26641"/>
                                        <a:pt x="118409" y="59615"/>
                                      </a:cubicBezTo>
                                      <a:cubicBezTo>
                                        <a:pt x="118409" y="92629"/>
                                        <a:pt x="91929" y="119262"/>
                                        <a:pt x="59277" y="119262"/>
                                      </a:cubicBezTo>
                                      <a:cubicBezTo>
                                        <a:pt x="26456" y="119262"/>
                                        <a:pt x="0" y="92629"/>
                                        <a:pt x="0" y="59615"/>
                                      </a:cubicBezTo>
                                      <a:cubicBezTo>
                                        <a:pt x="-8" y="26633"/>
                                        <a:pt x="26448" y="0"/>
                                        <a:pt x="59277" y="0"/>
                                      </a:cubicBezTo>
                                      <a:lnTo>
                                        <a:pt x="592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Freeform 24"/>
                              <wps:cNvSpPr/>
                              <wps:spPr>
                                <a:xfrm>
                                  <a:off x="2874791" y="159336"/>
                                  <a:ext cx="118569" cy="119254"/>
                                </a:xfrm>
                                <a:custGeom>
                                  <a:avLst/>
                                  <a:gdLst>
                                    <a:gd name="connsiteX0" fmla="*/ 59269 w 118569"/>
                                    <a:gd name="connsiteY0" fmla="*/ 0 h 119254"/>
                                    <a:gd name="connsiteX1" fmla="*/ 118569 w 118569"/>
                                    <a:gd name="connsiteY1" fmla="*/ 59639 h 119254"/>
                                    <a:gd name="connsiteX2" fmla="*/ 59269 w 118569"/>
                                    <a:gd name="connsiteY2" fmla="*/ 119254 h 119254"/>
                                    <a:gd name="connsiteX3" fmla="*/ 0 w 118569"/>
                                    <a:gd name="connsiteY3" fmla="*/ 59639 h 119254"/>
                                    <a:gd name="connsiteX4" fmla="*/ 59269 w 118569"/>
                                    <a:gd name="connsiteY4" fmla="*/ 0 h 119254"/>
                                    <a:gd name="connsiteX5" fmla="*/ 59269 w 118569"/>
                                    <a:gd name="connsiteY5" fmla="*/ 0 h 1192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569" h="119254">
                                      <a:moveTo>
                                        <a:pt x="59269" y="0"/>
                                      </a:moveTo>
                                      <a:cubicBezTo>
                                        <a:pt x="92137" y="0"/>
                                        <a:pt x="118569" y="26641"/>
                                        <a:pt x="118569" y="59639"/>
                                      </a:cubicBezTo>
                                      <a:cubicBezTo>
                                        <a:pt x="118569" y="92613"/>
                                        <a:pt x="92137" y="119254"/>
                                        <a:pt x="59269" y="119254"/>
                                      </a:cubicBezTo>
                                      <a:cubicBezTo>
                                        <a:pt x="26632" y="119254"/>
                                        <a:pt x="0" y="92613"/>
                                        <a:pt x="0" y="59639"/>
                                      </a:cubicBezTo>
                                      <a:cubicBezTo>
                                        <a:pt x="0" y="26633"/>
                                        <a:pt x="26632" y="0"/>
                                        <a:pt x="59269" y="0"/>
                                      </a:cubicBezTo>
                                      <a:lnTo>
                                        <a:pt x="592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reeform 25"/>
                              <wps:cNvSpPr/>
                              <wps:spPr>
                                <a:xfrm>
                                  <a:off x="2859552" y="461474"/>
                                  <a:ext cx="118441" cy="119262"/>
                                </a:xfrm>
                                <a:custGeom>
                                  <a:avLst/>
                                  <a:gdLst>
                                    <a:gd name="connsiteX0" fmla="*/ 59117 w 118441"/>
                                    <a:gd name="connsiteY0" fmla="*/ 0 h 119262"/>
                                    <a:gd name="connsiteX1" fmla="*/ 118441 w 118441"/>
                                    <a:gd name="connsiteY1" fmla="*/ 59639 h 119262"/>
                                    <a:gd name="connsiteX2" fmla="*/ 59117 w 118441"/>
                                    <a:gd name="connsiteY2" fmla="*/ 119262 h 119262"/>
                                    <a:gd name="connsiteX3" fmla="*/ 0 w 118441"/>
                                    <a:gd name="connsiteY3" fmla="*/ 59639 h 119262"/>
                                    <a:gd name="connsiteX4" fmla="*/ 59117 w 118441"/>
                                    <a:gd name="connsiteY4" fmla="*/ 0 h 119262"/>
                                    <a:gd name="connsiteX5" fmla="*/ 59117 w 118441"/>
                                    <a:gd name="connsiteY5" fmla="*/ 0 h 1192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18441" h="119262">
                                      <a:moveTo>
                                        <a:pt x="59117" y="0"/>
                                      </a:moveTo>
                                      <a:cubicBezTo>
                                        <a:pt x="91937" y="0"/>
                                        <a:pt x="118441" y="26641"/>
                                        <a:pt x="118441" y="59639"/>
                                      </a:cubicBezTo>
                                      <a:cubicBezTo>
                                        <a:pt x="118441" y="92477"/>
                                        <a:pt x="91945" y="119262"/>
                                        <a:pt x="59117" y="119262"/>
                                      </a:cubicBezTo>
                                      <a:cubicBezTo>
                                        <a:pt x="26464" y="119262"/>
                                        <a:pt x="0" y="92477"/>
                                        <a:pt x="0" y="59639"/>
                                      </a:cubicBezTo>
                                      <a:cubicBezTo>
                                        <a:pt x="0" y="26641"/>
                                        <a:pt x="26464" y="0"/>
                                        <a:pt x="59117" y="0"/>
                                      </a:cubicBezTo>
                                      <a:lnTo>
                                        <a:pt x="591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Graphic 11"/>
                            <wpg:cNvGrpSpPr/>
                            <wpg:grpSpPr>
                              <a:xfrm>
                                <a:off x="2327278" y="0"/>
                                <a:ext cx="1380288" cy="1341878"/>
                                <a:chOff x="2327278" y="0"/>
                                <a:chExt cx="1380288" cy="1341878"/>
                              </a:xfrm>
                              <a:grpFill/>
                            </wpg:grpSpPr>
                            <wps:wsp>
                              <wps:cNvPr id="21" name="Freeform 27"/>
                              <wps:cNvSpPr/>
                              <wps:spPr>
                                <a:xfrm>
                                  <a:off x="2775922" y="0"/>
                                  <a:ext cx="136110" cy="136772"/>
                                </a:xfrm>
                                <a:custGeom>
                                  <a:avLst/>
                                  <a:gdLst>
                                    <a:gd name="connsiteX0" fmla="*/ 0 w 136110"/>
                                    <a:gd name="connsiteY0" fmla="*/ 68386 h 136772"/>
                                    <a:gd name="connsiteX1" fmla="*/ 68055 w 136110"/>
                                    <a:gd name="connsiteY1" fmla="*/ 136773 h 136772"/>
                                    <a:gd name="connsiteX2" fmla="*/ 136111 w 136110"/>
                                    <a:gd name="connsiteY2" fmla="*/ 68386 h 136772"/>
                                    <a:gd name="connsiteX3" fmla="*/ 68055 w 136110"/>
                                    <a:gd name="connsiteY3" fmla="*/ 0 h 136772"/>
                                    <a:gd name="connsiteX4" fmla="*/ 0 w 136110"/>
                                    <a:gd name="connsiteY4" fmla="*/ 68386 h 136772"/>
                                    <a:gd name="connsiteX5" fmla="*/ 17510 w 136110"/>
                                    <a:gd name="connsiteY5" fmla="*/ 68386 h 136772"/>
                                    <a:gd name="connsiteX6" fmla="*/ 68055 w 136110"/>
                                    <a:gd name="connsiteY6" fmla="*/ 17510 h 136772"/>
                                    <a:gd name="connsiteX7" fmla="*/ 118601 w 136110"/>
                                    <a:gd name="connsiteY7" fmla="*/ 68386 h 136772"/>
                                    <a:gd name="connsiteX8" fmla="*/ 68055 w 136110"/>
                                    <a:gd name="connsiteY8" fmla="*/ 119255 h 136772"/>
                                    <a:gd name="connsiteX9" fmla="*/ 17510 w 136110"/>
                                    <a:gd name="connsiteY9" fmla="*/ 68386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10" h="136772">
                                      <a:moveTo>
                                        <a:pt x="0" y="68386"/>
                                      </a:moveTo>
                                      <a:cubicBezTo>
                                        <a:pt x="0" y="106086"/>
                                        <a:pt x="30534" y="136773"/>
                                        <a:pt x="68055" y="136773"/>
                                      </a:cubicBezTo>
                                      <a:cubicBezTo>
                                        <a:pt x="105577" y="136773"/>
                                        <a:pt x="136111" y="106086"/>
                                        <a:pt x="136111" y="68386"/>
                                      </a:cubicBezTo>
                                      <a:cubicBezTo>
                                        <a:pt x="136111" y="30679"/>
                                        <a:pt x="105577" y="0"/>
                                        <a:pt x="68055" y="0"/>
                                      </a:cubicBezTo>
                                      <a:cubicBezTo>
                                        <a:pt x="30534" y="0"/>
                                        <a:pt x="0" y="30671"/>
                                        <a:pt x="0" y="68386"/>
                                      </a:cubicBezTo>
                                      <a:close/>
                                      <a:moveTo>
                                        <a:pt x="17510" y="68386"/>
                                      </a:moveTo>
                                      <a:cubicBezTo>
                                        <a:pt x="17510" y="40330"/>
                                        <a:pt x="40192" y="17510"/>
                                        <a:pt x="68055" y="17510"/>
                                      </a:cubicBezTo>
                                      <a:cubicBezTo>
                                        <a:pt x="95919" y="17510"/>
                                        <a:pt x="118601" y="40330"/>
                                        <a:pt x="118601" y="68386"/>
                                      </a:cubicBezTo>
                                      <a:cubicBezTo>
                                        <a:pt x="118601" y="96435"/>
                                        <a:pt x="95919" y="119255"/>
                                        <a:pt x="68055" y="119255"/>
                                      </a:cubicBezTo>
                                      <a:cubicBezTo>
                                        <a:pt x="40192" y="119255"/>
                                        <a:pt x="17510" y="96435"/>
                                        <a:pt x="17510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 28"/>
                              <wps:cNvSpPr/>
                              <wps:spPr>
                                <a:xfrm>
                                  <a:off x="2765592" y="1205130"/>
                                  <a:ext cx="135862" cy="136748"/>
                                </a:xfrm>
                                <a:custGeom>
                                  <a:avLst/>
                                  <a:gdLst>
                                    <a:gd name="connsiteX0" fmla="*/ 0 w 135862"/>
                                    <a:gd name="connsiteY0" fmla="*/ 68355 h 136748"/>
                                    <a:gd name="connsiteX1" fmla="*/ 67864 w 135862"/>
                                    <a:gd name="connsiteY1" fmla="*/ 136749 h 136748"/>
                                    <a:gd name="connsiteX2" fmla="*/ 135863 w 135862"/>
                                    <a:gd name="connsiteY2" fmla="*/ 68355 h 136748"/>
                                    <a:gd name="connsiteX3" fmla="*/ 67864 w 135862"/>
                                    <a:gd name="connsiteY3" fmla="*/ 0 h 136748"/>
                                    <a:gd name="connsiteX4" fmla="*/ 0 w 135862"/>
                                    <a:gd name="connsiteY4" fmla="*/ 68355 h 136748"/>
                                    <a:gd name="connsiteX5" fmla="*/ 17510 w 135862"/>
                                    <a:gd name="connsiteY5" fmla="*/ 68355 h 136748"/>
                                    <a:gd name="connsiteX6" fmla="*/ 67872 w 135862"/>
                                    <a:gd name="connsiteY6" fmla="*/ 17510 h 136748"/>
                                    <a:gd name="connsiteX7" fmla="*/ 118345 w 135862"/>
                                    <a:gd name="connsiteY7" fmla="*/ 68355 h 136748"/>
                                    <a:gd name="connsiteX8" fmla="*/ 67872 w 135862"/>
                                    <a:gd name="connsiteY8" fmla="*/ 119231 h 136748"/>
                                    <a:gd name="connsiteX9" fmla="*/ 17510 w 135862"/>
                                    <a:gd name="connsiteY9" fmla="*/ 68355 h 1367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862" h="136748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454" y="136749"/>
                                        <a:pt x="67864" y="136749"/>
                                      </a:cubicBezTo>
                                      <a:cubicBezTo>
                                        <a:pt x="105353" y="136749"/>
                                        <a:pt x="135863" y="106070"/>
                                        <a:pt x="135863" y="68355"/>
                                      </a:cubicBezTo>
                                      <a:cubicBezTo>
                                        <a:pt x="135863" y="30671"/>
                                        <a:pt x="105361" y="0"/>
                                        <a:pt x="67864" y="0"/>
                                      </a:cubicBezTo>
                                      <a:cubicBezTo>
                                        <a:pt x="30454" y="0"/>
                                        <a:pt x="0" y="30671"/>
                                        <a:pt x="0" y="68355"/>
                                      </a:cubicBezTo>
                                      <a:close/>
                                      <a:moveTo>
                                        <a:pt x="17510" y="68355"/>
                                      </a:moveTo>
                                      <a:cubicBezTo>
                                        <a:pt x="17510" y="40330"/>
                                        <a:pt x="40112" y="17510"/>
                                        <a:pt x="67872" y="17510"/>
                                      </a:cubicBezTo>
                                      <a:cubicBezTo>
                                        <a:pt x="95703" y="17510"/>
                                        <a:pt x="118345" y="40330"/>
                                        <a:pt x="118345" y="68355"/>
                                      </a:cubicBezTo>
                                      <a:cubicBezTo>
                                        <a:pt x="118345" y="96411"/>
                                        <a:pt x="95703" y="119231"/>
                                        <a:pt x="67872" y="119231"/>
                                      </a:cubicBezTo>
                                      <a:cubicBezTo>
                                        <a:pt x="40112" y="119231"/>
                                        <a:pt x="17510" y="96411"/>
                                        <a:pt x="17510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 29"/>
                              <wps:cNvSpPr/>
                              <wps:spPr>
                                <a:xfrm>
                                  <a:off x="3114392" y="1205130"/>
                                  <a:ext cx="136102" cy="136748"/>
                                </a:xfrm>
                                <a:custGeom>
                                  <a:avLst/>
                                  <a:gdLst>
                                    <a:gd name="connsiteX0" fmla="*/ 0 w 136102"/>
                                    <a:gd name="connsiteY0" fmla="*/ 68355 h 136748"/>
                                    <a:gd name="connsiteX1" fmla="*/ 68055 w 136102"/>
                                    <a:gd name="connsiteY1" fmla="*/ 136749 h 136748"/>
                                    <a:gd name="connsiteX2" fmla="*/ 136103 w 136102"/>
                                    <a:gd name="connsiteY2" fmla="*/ 68355 h 136748"/>
                                    <a:gd name="connsiteX3" fmla="*/ 68055 w 136102"/>
                                    <a:gd name="connsiteY3" fmla="*/ 0 h 136748"/>
                                    <a:gd name="connsiteX4" fmla="*/ 0 w 136102"/>
                                    <a:gd name="connsiteY4" fmla="*/ 68355 h 136748"/>
                                    <a:gd name="connsiteX5" fmla="*/ 17510 w 136102"/>
                                    <a:gd name="connsiteY5" fmla="*/ 68355 h 136748"/>
                                    <a:gd name="connsiteX6" fmla="*/ 68055 w 136102"/>
                                    <a:gd name="connsiteY6" fmla="*/ 17510 h 136748"/>
                                    <a:gd name="connsiteX7" fmla="*/ 118577 w 136102"/>
                                    <a:gd name="connsiteY7" fmla="*/ 68355 h 136748"/>
                                    <a:gd name="connsiteX8" fmla="*/ 68055 w 136102"/>
                                    <a:gd name="connsiteY8" fmla="*/ 119231 h 136748"/>
                                    <a:gd name="connsiteX9" fmla="*/ 17510 w 136102"/>
                                    <a:gd name="connsiteY9" fmla="*/ 68355 h 1367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02" h="136748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534" y="136749"/>
                                        <a:pt x="68055" y="136749"/>
                                      </a:cubicBezTo>
                                      <a:cubicBezTo>
                                        <a:pt x="105593" y="136749"/>
                                        <a:pt x="136103" y="106070"/>
                                        <a:pt x="136103" y="68355"/>
                                      </a:cubicBezTo>
                                      <a:cubicBezTo>
                                        <a:pt x="136103" y="30671"/>
                                        <a:pt x="105601" y="0"/>
                                        <a:pt x="68055" y="0"/>
                                      </a:cubicBezTo>
                                      <a:cubicBezTo>
                                        <a:pt x="30534" y="0"/>
                                        <a:pt x="0" y="30671"/>
                                        <a:pt x="0" y="68355"/>
                                      </a:cubicBezTo>
                                      <a:close/>
                                      <a:moveTo>
                                        <a:pt x="17510" y="68355"/>
                                      </a:moveTo>
                                      <a:cubicBezTo>
                                        <a:pt x="17510" y="40330"/>
                                        <a:pt x="40200" y="17510"/>
                                        <a:pt x="68055" y="17510"/>
                                      </a:cubicBezTo>
                                      <a:cubicBezTo>
                                        <a:pt x="95935" y="17510"/>
                                        <a:pt x="118577" y="40330"/>
                                        <a:pt x="118577" y="68355"/>
                                      </a:cubicBezTo>
                                      <a:cubicBezTo>
                                        <a:pt x="118577" y="96411"/>
                                        <a:pt x="95935" y="119231"/>
                                        <a:pt x="68055" y="119231"/>
                                      </a:cubicBezTo>
                                      <a:cubicBezTo>
                                        <a:pt x="40192" y="119231"/>
                                        <a:pt x="17510" y="96411"/>
                                        <a:pt x="17510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 30"/>
                              <wps:cNvSpPr/>
                              <wps:spPr>
                                <a:xfrm>
                                  <a:off x="3124994" y="0"/>
                                  <a:ext cx="135878" cy="136772"/>
                                </a:xfrm>
                                <a:custGeom>
                                  <a:avLst/>
                                  <a:gdLst>
                                    <a:gd name="connsiteX0" fmla="*/ 0 w 135878"/>
                                    <a:gd name="connsiteY0" fmla="*/ 68386 h 136772"/>
                                    <a:gd name="connsiteX1" fmla="*/ 68015 w 135878"/>
                                    <a:gd name="connsiteY1" fmla="*/ 136773 h 136772"/>
                                    <a:gd name="connsiteX2" fmla="*/ 135879 w 135878"/>
                                    <a:gd name="connsiteY2" fmla="*/ 68386 h 136772"/>
                                    <a:gd name="connsiteX3" fmla="*/ 68015 w 135878"/>
                                    <a:gd name="connsiteY3" fmla="*/ 0 h 136772"/>
                                    <a:gd name="connsiteX4" fmla="*/ 0 w 135878"/>
                                    <a:gd name="connsiteY4" fmla="*/ 68386 h 136772"/>
                                    <a:gd name="connsiteX5" fmla="*/ 17525 w 135878"/>
                                    <a:gd name="connsiteY5" fmla="*/ 68386 h 136772"/>
                                    <a:gd name="connsiteX6" fmla="*/ 68015 w 135878"/>
                                    <a:gd name="connsiteY6" fmla="*/ 17510 h 136772"/>
                                    <a:gd name="connsiteX7" fmla="*/ 118361 w 135878"/>
                                    <a:gd name="connsiteY7" fmla="*/ 68386 h 136772"/>
                                    <a:gd name="connsiteX8" fmla="*/ 68015 w 135878"/>
                                    <a:gd name="connsiteY8" fmla="*/ 119255 h 136772"/>
                                    <a:gd name="connsiteX9" fmla="*/ 17525 w 135878"/>
                                    <a:gd name="connsiteY9" fmla="*/ 68386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878" h="136772">
                                      <a:moveTo>
                                        <a:pt x="0" y="68386"/>
                                      </a:moveTo>
                                      <a:cubicBezTo>
                                        <a:pt x="0" y="106086"/>
                                        <a:pt x="30502" y="136773"/>
                                        <a:pt x="68015" y="136773"/>
                                      </a:cubicBezTo>
                                      <a:cubicBezTo>
                                        <a:pt x="105433" y="136773"/>
                                        <a:pt x="135879" y="106086"/>
                                        <a:pt x="135879" y="68386"/>
                                      </a:cubicBezTo>
                                      <a:cubicBezTo>
                                        <a:pt x="135879" y="30679"/>
                                        <a:pt x="105425" y="0"/>
                                        <a:pt x="68015" y="0"/>
                                      </a:cubicBezTo>
                                      <a:cubicBezTo>
                                        <a:pt x="30510" y="0"/>
                                        <a:pt x="0" y="30671"/>
                                        <a:pt x="0" y="68386"/>
                                      </a:cubicBezTo>
                                      <a:close/>
                                      <a:moveTo>
                                        <a:pt x="17525" y="68386"/>
                                      </a:moveTo>
                                      <a:cubicBezTo>
                                        <a:pt x="17525" y="40330"/>
                                        <a:pt x="40168" y="17510"/>
                                        <a:pt x="68015" y="17510"/>
                                      </a:cubicBezTo>
                                      <a:cubicBezTo>
                                        <a:pt x="95775" y="17510"/>
                                        <a:pt x="118361" y="40330"/>
                                        <a:pt x="118361" y="68386"/>
                                      </a:cubicBezTo>
                                      <a:cubicBezTo>
                                        <a:pt x="118361" y="96435"/>
                                        <a:pt x="95775" y="119255"/>
                                        <a:pt x="68015" y="119255"/>
                                      </a:cubicBezTo>
                                      <a:cubicBezTo>
                                        <a:pt x="40168" y="119255"/>
                                        <a:pt x="17525" y="96435"/>
                                        <a:pt x="17525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Freeform 31"/>
                              <wps:cNvSpPr/>
                              <wps:spPr>
                                <a:xfrm>
                                  <a:off x="2376992" y="904495"/>
                                  <a:ext cx="135918" cy="136772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55 h 136772"/>
                                    <a:gd name="connsiteX1" fmla="*/ 68079 w 135918"/>
                                    <a:gd name="connsiteY1" fmla="*/ 136773 h 136772"/>
                                    <a:gd name="connsiteX2" fmla="*/ 135919 w 135918"/>
                                    <a:gd name="connsiteY2" fmla="*/ 68355 h 136772"/>
                                    <a:gd name="connsiteX3" fmla="*/ 68079 w 135918"/>
                                    <a:gd name="connsiteY3" fmla="*/ 0 h 136772"/>
                                    <a:gd name="connsiteX4" fmla="*/ 0 w 135918"/>
                                    <a:gd name="connsiteY4" fmla="*/ 68355 h 136772"/>
                                    <a:gd name="connsiteX5" fmla="*/ 17502 w 135918"/>
                                    <a:gd name="connsiteY5" fmla="*/ 68355 h 136772"/>
                                    <a:gd name="connsiteX6" fmla="*/ 68071 w 135918"/>
                                    <a:gd name="connsiteY6" fmla="*/ 17510 h 136772"/>
                                    <a:gd name="connsiteX7" fmla="*/ 118410 w 135918"/>
                                    <a:gd name="connsiteY7" fmla="*/ 68355 h 136772"/>
                                    <a:gd name="connsiteX8" fmla="*/ 68071 w 135918"/>
                                    <a:gd name="connsiteY8" fmla="*/ 119246 h 136772"/>
                                    <a:gd name="connsiteX9" fmla="*/ 17502 w 135918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542" y="136773"/>
                                        <a:pt x="68079" y="136773"/>
                                      </a:cubicBezTo>
                                      <a:cubicBezTo>
                                        <a:pt x="105497" y="136773"/>
                                        <a:pt x="135919" y="106078"/>
                                        <a:pt x="135919" y="68355"/>
                                      </a:cubicBezTo>
                                      <a:cubicBezTo>
                                        <a:pt x="135919" y="30663"/>
                                        <a:pt x="105489" y="0"/>
                                        <a:pt x="68079" y="0"/>
                                      </a:cubicBezTo>
                                      <a:cubicBezTo>
                                        <a:pt x="30542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02" y="68355"/>
                                      </a:moveTo>
                                      <a:cubicBezTo>
                                        <a:pt x="17502" y="40314"/>
                                        <a:pt x="40216" y="17510"/>
                                        <a:pt x="68071" y="17510"/>
                                      </a:cubicBezTo>
                                      <a:cubicBezTo>
                                        <a:pt x="95847" y="17510"/>
                                        <a:pt x="118410" y="40322"/>
                                        <a:pt x="118410" y="68355"/>
                                      </a:cubicBezTo>
                                      <a:cubicBezTo>
                                        <a:pt x="118410" y="96427"/>
                                        <a:pt x="95847" y="119246"/>
                                        <a:pt x="68071" y="119246"/>
                                      </a:cubicBezTo>
                                      <a:cubicBezTo>
                                        <a:pt x="40216" y="119255"/>
                                        <a:pt x="17502" y="96427"/>
                                        <a:pt x="17502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reeform 32"/>
                              <wps:cNvSpPr/>
                              <wps:spPr>
                                <a:xfrm>
                                  <a:off x="2551504" y="904495"/>
                                  <a:ext cx="135918" cy="136772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55 h 136772"/>
                                    <a:gd name="connsiteX1" fmla="*/ 68087 w 135918"/>
                                    <a:gd name="connsiteY1" fmla="*/ 136773 h 136772"/>
                                    <a:gd name="connsiteX2" fmla="*/ 135919 w 135918"/>
                                    <a:gd name="connsiteY2" fmla="*/ 68355 h 136772"/>
                                    <a:gd name="connsiteX3" fmla="*/ 68087 w 135918"/>
                                    <a:gd name="connsiteY3" fmla="*/ 0 h 136772"/>
                                    <a:gd name="connsiteX4" fmla="*/ 0 w 135918"/>
                                    <a:gd name="connsiteY4" fmla="*/ 68355 h 136772"/>
                                    <a:gd name="connsiteX5" fmla="*/ 17502 w 135918"/>
                                    <a:gd name="connsiteY5" fmla="*/ 68355 h 136772"/>
                                    <a:gd name="connsiteX6" fmla="*/ 68079 w 135918"/>
                                    <a:gd name="connsiteY6" fmla="*/ 17510 h 136772"/>
                                    <a:gd name="connsiteX7" fmla="*/ 118409 w 135918"/>
                                    <a:gd name="connsiteY7" fmla="*/ 68355 h 136772"/>
                                    <a:gd name="connsiteX8" fmla="*/ 68079 w 135918"/>
                                    <a:gd name="connsiteY8" fmla="*/ 119246 h 136772"/>
                                    <a:gd name="connsiteX9" fmla="*/ 17502 w 135918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550" y="136773"/>
                                        <a:pt x="68087" y="136773"/>
                                      </a:cubicBezTo>
                                      <a:cubicBezTo>
                                        <a:pt x="105497" y="136773"/>
                                        <a:pt x="135919" y="106078"/>
                                        <a:pt x="135919" y="68355"/>
                                      </a:cubicBezTo>
                                      <a:cubicBezTo>
                                        <a:pt x="135919" y="30663"/>
                                        <a:pt x="105489" y="0"/>
                                        <a:pt x="68087" y="0"/>
                                      </a:cubicBezTo>
                                      <a:cubicBezTo>
                                        <a:pt x="30550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02" y="68355"/>
                                      </a:moveTo>
                                      <a:cubicBezTo>
                                        <a:pt x="17502" y="40314"/>
                                        <a:pt x="40216" y="17510"/>
                                        <a:pt x="68079" y="17510"/>
                                      </a:cubicBezTo>
                                      <a:cubicBezTo>
                                        <a:pt x="95839" y="17510"/>
                                        <a:pt x="118409" y="40322"/>
                                        <a:pt x="118409" y="68355"/>
                                      </a:cubicBezTo>
                                      <a:cubicBezTo>
                                        <a:pt x="118409" y="96427"/>
                                        <a:pt x="95839" y="119246"/>
                                        <a:pt x="68079" y="119246"/>
                                      </a:cubicBezTo>
                                      <a:cubicBezTo>
                                        <a:pt x="40216" y="119255"/>
                                        <a:pt x="17502" y="96427"/>
                                        <a:pt x="17502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reeform 33"/>
                              <wps:cNvSpPr/>
                              <wps:spPr>
                                <a:xfrm>
                                  <a:off x="2726024" y="904495"/>
                                  <a:ext cx="135942" cy="136772"/>
                                </a:xfrm>
                                <a:custGeom>
                                  <a:avLst/>
                                  <a:gdLst>
                                    <a:gd name="connsiteX0" fmla="*/ 0 w 135942"/>
                                    <a:gd name="connsiteY0" fmla="*/ 68355 h 136772"/>
                                    <a:gd name="connsiteX1" fmla="*/ 67887 w 135942"/>
                                    <a:gd name="connsiteY1" fmla="*/ 136773 h 136772"/>
                                    <a:gd name="connsiteX2" fmla="*/ 135943 w 135942"/>
                                    <a:gd name="connsiteY2" fmla="*/ 68355 h 136772"/>
                                    <a:gd name="connsiteX3" fmla="*/ 67887 w 135942"/>
                                    <a:gd name="connsiteY3" fmla="*/ 0 h 136772"/>
                                    <a:gd name="connsiteX4" fmla="*/ 0 w 135942"/>
                                    <a:gd name="connsiteY4" fmla="*/ 68355 h 136772"/>
                                    <a:gd name="connsiteX5" fmla="*/ 17502 w 135942"/>
                                    <a:gd name="connsiteY5" fmla="*/ 68355 h 136772"/>
                                    <a:gd name="connsiteX6" fmla="*/ 67887 w 135942"/>
                                    <a:gd name="connsiteY6" fmla="*/ 17510 h 136772"/>
                                    <a:gd name="connsiteX7" fmla="*/ 118417 w 135942"/>
                                    <a:gd name="connsiteY7" fmla="*/ 68355 h 136772"/>
                                    <a:gd name="connsiteX8" fmla="*/ 67887 w 135942"/>
                                    <a:gd name="connsiteY8" fmla="*/ 119246 h 136772"/>
                                    <a:gd name="connsiteX9" fmla="*/ 17502 w 135942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42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438" y="136773"/>
                                        <a:pt x="67887" y="136773"/>
                                      </a:cubicBezTo>
                                      <a:cubicBezTo>
                                        <a:pt x="105401" y="136773"/>
                                        <a:pt x="135943" y="106078"/>
                                        <a:pt x="135943" y="68355"/>
                                      </a:cubicBezTo>
                                      <a:cubicBezTo>
                                        <a:pt x="135943" y="30663"/>
                                        <a:pt x="105409" y="0"/>
                                        <a:pt x="67887" y="0"/>
                                      </a:cubicBezTo>
                                      <a:cubicBezTo>
                                        <a:pt x="30438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02" y="68355"/>
                                      </a:moveTo>
                                      <a:cubicBezTo>
                                        <a:pt x="17502" y="40314"/>
                                        <a:pt x="40088" y="17510"/>
                                        <a:pt x="67887" y="17510"/>
                                      </a:cubicBezTo>
                                      <a:cubicBezTo>
                                        <a:pt x="95751" y="17510"/>
                                        <a:pt x="118417" y="40322"/>
                                        <a:pt x="118417" y="68355"/>
                                      </a:cubicBezTo>
                                      <a:cubicBezTo>
                                        <a:pt x="118417" y="96427"/>
                                        <a:pt x="95751" y="119246"/>
                                        <a:pt x="67887" y="119246"/>
                                      </a:cubicBezTo>
                                      <a:cubicBezTo>
                                        <a:pt x="40096" y="119255"/>
                                        <a:pt x="17502" y="96427"/>
                                        <a:pt x="17502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Freeform 34"/>
                              <wps:cNvSpPr/>
                              <wps:spPr>
                                <a:xfrm>
                                  <a:off x="2900527" y="904495"/>
                                  <a:ext cx="135926" cy="136772"/>
                                </a:xfrm>
                                <a:custGeom>
                                  <a:avLst/>
                                  <a:gdLst>
                                    <a:gd name="connsiteX0" fmla="*/ 0 w 135926"/>
                                    <a:gd name="connsiteY0" fmla="*/ 68355 h 136772"/>
                                    <a:gd name="connsiteX1" fmla="*/ 67911 w 135926"/>
                                    <a:gd name="connsiteY1" fmla="*/ 136773 h 136772"/>
                                    <a:gd name="connsiteX2" fmla="*/ 135927 w 135926"/>
                                    <a:gd name="connsiteY2" fmla="*/ 68355 h 136772"/>
                                    <a:gd name="connsiteX3" fmla="*/ 67911 w 135926"/>
                                    <a:gd name="connsiteY3" fmla="*/ 0 h 136772"/>
                                    <a:gd name="connsiteX4" fmla="*/ 0 w 135926"/>
                                    <a:gd name="connsiteY4" fmla="*/ 68355 h 136772"/>
                                    <a:gd name="connsiteX5" fmla="*/ 17518 w 135926"/>
                                    <a:gd name="connsiteY5" fmla="*/ 68355 h 136772"/>
                                    <a:gd name="connsiteX6" fmla="*/ 67919 w 135926"/>
                                    <a:gd name="connsiteY6" fmla="*/ 17510 h 136772"/>
                                    <a:gd name="connsiteX7" fmla="*/ 118409 w 135926"/>
                                    <a:gd name="connsiteY7" fmla="*/ 68355 h 136772"/>
                                    <a:gd name="connsiteX8" fmla="*/ 67919 w 135926"/>
                                    <a:gd name="connsiteY8" fmla="*/ 119246 h 136772"/>
                                    <a:gd name="connsiteX9" fmla="*/ 17518 w 135926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26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478" y="136773"/>
                                        <a:pt x="67911" y="136773"/>
                                      </a:cubicBezTo>
                                      <a:cubicBezTo>
                                        <a:pt x="105417" y="136773"/>
                                        <a:pt x="135927" y="106078"/>
                                        <a:pt x="135927" y="68355"/>
                                      </a:cubicBezTo>
                                      <a:cubicBezTo>
                                        <a:pt x="135927" y="30663"/>
                                        <a:pt x="105425" y="0"/>
                                        <a:pt x="67911" y="0"/>
                                      </a:cubicBezTo>
                                      <a:cubicBezTo>
                                        <a:pt x="30478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18" y="68355"/>
                                      </a:moveTo>
                                      <a:cubicBezTo>
                                        <a:pt x="17518" y="40314"/>
                                        <a:pt x="40136" y="17510"/>
                                        <a:pt x="67919" y="17510"/>
                                      </a:cubicBezTo>
                                      <a:cubicBezTo>
                                        <a:pt x="95767" y="17510"/>
                                        <a:pt x="118409" y="40322"/>
                                        <a:pt x="118409" y="68355"/>
                                      </a:cubicBezTo>
                                      <a:cubicBezTo>
                                        <a:pt x="118409" y="96427"/>
                                        <a:pt x="95767" y="119246"/>
                                        <a:pt x="67919" y="119246"/>
                                      </a:cubicBezTo>
                                      <a:cubicBezTo>
                                        <a:pt x="40136" y="119255"/>
                                        <a:pt x="17518" y="96427"/>
                                        <a:pt x="17518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reeform 35"/>
                              <wps:cNvSpPr/>
                              <wps:spPr>
                                <a:xfrm>
                                  <a:off x="3249383" y="904495"/>
                                  <a:ext cx="136102" cy="136772"/>
                                </a:xfrm>
                                <a:custGeom>
                                  <a:avLst/>
                                  <a:gdLst>
                                    <a:gd name="connsiteX0" fmla="*/ 0 w 136102"/>
                                    <a:gd name="connsiteY0" fmla="*/ 68355 h 136772"/>
                                    <a:gd name="connsiteX1" fmla="*/ 68096 w 136102"/>
                                    <a:gd name="connsiteY1" fmla="*/ 136773 h 136772"/>
                                    <a:gd name="connsiteX2" fmla="*/ 136103 w 136102"/>
                                    <a:gd name="connsiteY2" fmla="*/ 68355 h 136772"/>
                                    <a:gd name="connsiteX3" fmla="*/ 68096 w 136102"/>
                                    <a:gd name="connsiteY3" fmla="*/ 0 h 136772"/>
                                    <a:gd name="connsiteX4" fmla="*/ 0 w 136102"/>
                                    <a:gd name="connsiteY4" fmla="*/ 68355 h 136772"/>
                                    <a:gd name="connsiteX5" fmla="*/ 17517 w 136102"/>
                                    <a:gd name="connsiteY5" fmla="*/ 68355 h 136772"/>
                                    <a:gd name="connsiteX6" fmla="*/ 68087 w 136102"/>
                                    <a:gd name="connsiteY6" fmla="*/ 17510 h 136772"/>
                                    <a:gd name="connsiteX7" fmla="*/ 118577 w 136102"/>
                                    <a:gd name="connsiteY7" fmla="*/ 68355 h 136772"/>
                                    <a:gd name="connsiteX8" fmla="*/ 68087 w 136102"/>
                                    <a:gd name="connsiteY8" fmla="*/ 119246 h 136772"/>
                                    <a:gd name="connsiteX9" fmla="*/ 17517 w 136102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02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558" y="136773"/>
                                        <a:pt x="68096" y="136773"/>
                                      </a:cubicBezTo>
                                      <a:cubicBezTo>
                                        <a:pt x="105585" y="136773"/>
                                        <a:pt x="136103" y="106078"/>
                                        <a:pt x="136103" y="68355"/>
                                      </a:cubicBezTo>
                                      <a:cubicBezTo>
                                        <a:pt x="136103" y="30663"/>
                                        <a:pt x="105593" y="0"/>
                                        <a:pt x="68096" y="0"/>
                                      </a:cubicBezTo>
                                      <a:cubicBezTo>
                                        <a:pt x="30558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17" y="68355"/>
                                      </a:moveTo>
                                      <a:cubicBezTo>
                                        <a:pt x="17517" y="40314"/>
                                        <a:pt x="40216" y="17510"/>
                                        <a:pt x="68087" y="17510"/>
                                      </a:cubicBezTo>
                                      <a:cubicBezTo>
                                        <a:pt x="95927" y="17510"/>
                                        <a:pt x="118577" y="40322"/>
                                        <a:pt x="118577" y="68355"/>
                                      </a:cubicBezTo>
                                      <a:cubicBezTo>
                                        <a:pt x="118577" y="96427"/>
                                        <a:pt x="95927" y="119246"/>
                                        <a:pt x="68087" y="119246"/>
                                      </a:cubicBezTo>
                                      <a:cubicBezTo>
                                        <a:pt x="40216" y="119255"/>
                                        <a:pt x="17517" y="96427"/>
                                        <a:pt x="17517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reeform 36"/>
                              <wps:cNvSpPr/>
                              <wps:spPr>
                                <a:xfrm>
                                  <a:off x="3423903" y="904495"/>
                                  <a:ext cx="136126" cy="136772"/>
                                </a:xfrm>
                                <a:custGeom>
                                  <a:avLst/>
                                  <a:gdLst>
                                    <a:gd name="connsiteX0" fmla="*/ 0 w 136126"/>
                                    <a:gd name="connsiteY0" fmla="*/ 68355 h 136772"/>
                                    <a:gd name="connsiteX1" fmla="*/ 68063 w 136126"/>
                                    <a:gd name="connsiteY1" fmla="*/ 136773 h 136772"/>
                                    <a:gd name="connsiteX2" fmla="*/ 136127 w 136126"/>
                                    <a:gd name="connsiteY2" fmla="*/ 68355 h 136772"/>
                                    <a:gd name="connsiteX3" fmla="*/ 68063 w 136126"/>
                                    <a:gd name="connsiteY3" fmla="*/ 0 h 136772"/>
                                    <a:gd name="connsiteX4" fmla="*/ 0 w 136126"/>
                                    <a:gd name="connsiteY4" fmla="*/ 68355 h 136772"/>
                                    <a:gd name="connsiteX5" fmla="*/ 17510 w 136126"/>
                                    <a:gd name="connsiteY5" fmla="*/ 68355 h 136772"/>
                                    <a:gd name="connsiteX6" fmla="*/ 68056 w 136126"/>
                                    <a:gd name="connsiteY6" fmla="*/ 17510 h 136772"/>
                                    <a:gd name="connsiteX7" fmla="*/ 118601 w 136126"/>
                                    <a:gd name="connsiteY7" fmla="*/ 68355 h 136772"/>
                                    <a:gd name="connsiteX8" fmla="*/ 68056 w 136126"/>
                                    <a:gd name="connsiteY8" fmla="*/ 119246 h 136772"/>
                                    <a:gd name="connsiteX9" fmla="*/ 17510 w 136126"/>
                                    <a:gd name="connsiteY9" fmla="*/ 68355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26" h="136772">
                                      <a:moveTo>
                                        <a:pt x="0" y="68355"/>
                                      </a:moveTo>
                                      <a:cubicBezTo>
                                        <a:pt x="0" y="106070"/>
                                        <a:pt x="30526" y="136773"/>
                                        <a:pt x="68063" y="136773"/>
                                      </a:cubicBezTo>
                                      <a:cubicBezTo>
                                        <a:pt x="105585" y="136773"/>
                                        <a:pt x="136127" y="106078"/>
                                        <a:pt x="136127" y="68355"/>
                                      </a:cubicBezTo>
                                      <a:cubicBezTo>
                                        <a:pt x="136127" y="30663"/>
                                        <a:pt x="105593" y="0"/>
                                        <a:pt x="68063" y="0"/>
                                      </a:cubicBezTo>
                                      <a:cubicBezTo>
                                        <a:pt x="30526" y="0"/>
                                        <a:pt x="0" y="30663"/>
                                        <a:pt x="0" y="68355"/>
                                      </a:cubicBezTo>
                                      <a:close/>
                                      <a:moveTo>
                                        <a:pt x="17510" y="68355"/>
                                      </a:moveTo>
                                      <a:cubicBezTo>
                                        <a:pt x="17510" y="40314"/>
                                        <a:pt x="40184" y="17510"/>
                                        <a:pt x="68056" y="17510"/>
                                      </a:cubicBezTo>
                                      <a:cubicBezTo>
                                        <a:pt x="95919" y="17510"/>
                                        <a:pt x="118601" y="40322"/>
                                        <a:pt x="118601" y="68355"/>
                                      </a:cubicBezTo>
                                      <a:cubicBezTo>
                                        <a:pt x="118601" y="96427"/>
                                        <a:pt x="95919" y="119246"/>
                                        <a:pt x="68056" y="119246"/>
                                      </a:cubicBezTo>
                                      <a:cubicBezTo>
                                        <a:pt x="40184" y="119255"/>
                                        <a:pt x="17510" y="96427"/>
                                        <a:pt x="17510" y="683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reeform 37"/>
                              <wps:cNvSpPr/>
                              <wps:spPr>
                                <a:xfrm>
                                  <a:off x="2510328" y="1054876"/>
                                  <a:ext cx="135918" cy="136764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86 h 136764"/>
                                    <a:gd name="connsiteX1" fmla="*/ 67888 w 135918"/>
                                    <a:gd name="connsiteY1" fmla="*/ 136765 h 136764"/>
                                    <a:gd name="connsiteX2" fmla="*/ 135919 w 135918"/>
                                    <a:gd name="connsiteY2" fmla="*/ 68386 h 136764"/>
                                    <a:gd name="connsiteX3" fmla="*/ 67888 w 135918"/>
                                    <a:gd name="connsiteY3" fmla="*/ 0 h 136764"/>
                                    <a:gd name="connsiteX4" fmla="*/ 0 w 135918"/>
                                    <a:gd name="connsiteY4" fmla="*/ 68386 h 136764"/>
                                    <a:gd name="connsiteX5" fmla="*/ 17510 w 135918"/>
                                    <a:gd name="connsiteY5" fmla="*/ 68386 h 136764"/>
                                    <a:gd name="connsiteX6" fmla="*/ 67896 w 135918"/>
                                    <a:gd name="connsiteY6" fmla="*/ 17510 h 136764"/>
                                    <a:gd name="connsiteX7" fmla="*/ 118417 w 135918"/>
                                    <a:gd name="connsiteY7" fmla="*/ 68386 h 136764"/>
                                    <a:gd name="connsiteX8" fmla="*/ 67896 w 135918"/>
                                    <a:gd name="connsiteY8" fmla="*/ 119262 h 136764"/>
                                    <a:gd name="connsiteX9" fmla="*/ 17510 w 135918"/>
                                    <a:gd name="connsiteY9" fmla="*/ 68386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64">
                                      <a:moveTo>
                                        <a:pt x="0" y="68386"/>
                                      </a:moveTo>
                                      <a:cubicBezTo>
                                        <a:pt x="0" y="106094"/>
                                        <a:pt x="30454" y="136765"/>
                                        <a:pt x="67888" y="136765"/>
                                      </a:cubicBezTo>
                                      <a:cubicBezTo>
                                        <a:pt x="105401" y="136765"/>
                                        <a:pt x="135919" y="106094"/>
                                        <a:pt x="135919" y="68386"/>
                                      </a:cubicBezTo>
                                      <a:cubicBezTo>
                                        <a:pt x="135919" y="30671"/>
                                        <a:pt x="105409" y="0"/>
                                        <a:pt x="67888" y="0"/>
                                      </a:cubicBezTo>
                                      <a:cubicBezTo>
                                        <a:pt x="30454" y="0"/>
                                        <a:pt x="0" y="30679"/>
                                        <a:pt x="0" y="68386"/>
                                      </a:cubicBezTo>
                                      <a:close/>
                                      <a:moveTo>
                                        <a:pt x="17510" y="68386"/>
                                      </a:moveTo>
                                      <a:cubicBezTo>
                                        <a:pt x="17510" y="40330"/>
                                        <a:pt x="40112" y="17510"/>
                                        <a:pt x="67896" y="17510"/>
                                      </a:cubicBezTo>
                                      <a:cubicBezTo>
                                        <a:pt x="95743" y="17510"/>
                                        <a:pt x="118417" y="40330"/>
                                        <a:pt x="118417" y="68386"/>
                                      </a:cubicBezTo>
                                      <a:cubicBezTo>
                                        <a:pt x="118417" y="96435"/>
                                        <a:pt x="95743" y="119262"/>
                                        <a:pt x="67896" y="119262"/>
                                      </a:cubicBezTo>
                                      <a:cubicBezTo>
                                        <a:pt x="40112" y="119262"/>
                                        <a:pt x="17510" y="96443"/>
                                        <a:pt x="17510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reeform 38"/>
                              <wps:cNvSpPr/>
                              <wps:spPr>
                                <a:xfrm>
                                  <a:off x="2684672" y="1054876"/>
                                  <a:ext cx="136070" cy="136764"/>
                                </a:xfrm>
                                <a:custGeom>
                                  <a:avLst/>
                                  <a:gdLst>
                                    <a:gd name="connsiteX0" fmla="*/ 0 w 136070"/>
                                    <a:gd name="connsiteY0" fmla="*/ 68386 h 136764"/>
                                    <a:gd name="connsiteX1" fmla="*/ 68071 w 136070"/>
                                    <a:gd name="connsiteY1" fmla="*/ 136765 h 136764"/>
                                    <a:gd name="connsiteX2" fmla="*/ 136071 w 136070"/>
                                    <a:gd name="connsiteY2" fmla="*/ 68386 h 136764"/>
                                    <a:gd name="connsiteX3" fmla="*/ 68071 w 136070"/>
                                    <a:gd name="connsiteY3" fmla="*/ 0 h 136764"/>
                                    <a:gd name="connsiteX4" fmla="*/ 0 w 136070"/>
                                    <a:gd name="connsiteY4" fmla="*/ 68386 h 136764"/>
                                    <a:gd name="connsiteX5" fmla="*/ 17518 w 136070"/>
                                    <a:gd name="connsiteY5" fmla="*/ 68386 h 136764"/>
                                    <a:gd name="connsiteX6" fmla="*/ 68063 w 136070"/>
                                    <a:gd name="connsiteY6" fmla="*/ 17510 h 136764"/>
                                    <a:gd name="connsiteX7" fmla="*/ 118537 w 136070"/>
                                    <a:gd name="connsiteY7" fmla="*/ 68386 h 136764"/>
                                    <a:gd name="connsiteX8" fmla="*/ 68063 w 136070"/>
                                    <a:gd name="connsiteY8" fmla="*/ 119262 h 136764"/>
                                    <a:gd name="connsiteX9" fmla="*/ 17518 w 136070"/>
                                    <a:gd name="connsiteY9" fmla="*/ 68386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70" h="136764">
                                      <a:moveTo>
                                        <a:pt x="0" y="68386"/>
                                      </a:moveTo>
                                      <a:cubicBezTo>
                                        <a:pt x="0" y="106094"/>
                                        <a:pt x="30526" y="136765"/>
                                        <a:pt x="68071" y="136765"/>
                                      </a:cubicBezTo>
                                      <a:cubicBezTo>
                                        <a:pt x="105561" y="136765"/>
                                        <a:pt x="136071" y="106094"/>
                                        <a:pt x="136071" y="68386"/>
                                      </a:cubicBezTo>
                                      <a:cubicBezTo>
                                        <a:pt x="136071" y="30671"/>
                                        <a:pt x="105569" y="0"/>
                                        <a:pt x="68071" y="0"/>
                                      </a:cubicBezTo>
                                      <a:cubicBezTo>
                                        <a:pt x="30526" y="0"/>
                                        <a:pt x="0" y="30679"/>
                                        <a:pt x="0" y="68386"/>
                                      </a:cubicBezTo>
                                      <a:close/>
                                      <a:moveTo>
                                        <a:pt x="17518" y="68386"/>
                                      </a:moveTo>
                                      <a:cubicBezTo>
                                        <a:pt x="17518" y="40330"/>
                                        <a:pt x="40184" y="17510"/>
                                        <a:pt x="68063" y="17510"/>
                                      </a:cubicBezTo>
                                      <a:cubicBezTo>
                                        <a:pt x="95895" y="17510"/>
                                        <a:pt x="118537" y="40330"/>
                                        <a:pt x="118537" y="68386"/>
                                      </a:cubicBezTo>
                                      <a:cubicBezTo>
                                        <a:pt x="118537" y="96435"/>
                                        <a:pt x="95895" y="119262"/>
                                        <a:pt x="68063" y="119262"/>
                                      </a:cubicBezTo>
                                      <a:cubicBezTo>
                                        <a:pt x="40184" y="119262"/>
                                        <a:pt x="17518" y="96443"/>
                                        <a:pt x="17518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reeform 39"/>
                              <wps:cNvSpPr/>
                              <wps:spPr>
                                <a:xfrm>
                                  <a:off x="2859184" y="1054876"/>
                                  <a:ext cx="136102" cy="136764"/>
                                </a:xfrm>
                                <a:custGeom>
                                  <a:avLst/>
                                  <a:gdLst>
                                    <a:gd name="connsiteX0" fmla="*/ 0 w 136102"/>
                                    <a:gd name="connsiteY0" fmla="*/ 68386 h 136764"/>
                                    <a:gd name="connsiteX1" fmla="*/ 67999 w 136102"/>
                                    <a:gd name="connsiteY1" fmla="*/ 136765 h 136764"/>
                                    <a:gd name="connsiteX2" fmla="*/ 136103 w 136102"/>
                                    <a:gd name="connsiteY2" fmla="*/ 68386 h 136764"/>
                                    <a:gd name="connsiteX3" fmla="*/ 67999 w 136102"/>
                                    <a:gd name="connsiteY3" fmla="*/ 0 h 136764"/>
                                    <a:gd name="connsiteX4" fmla="*/ 0 w 136102"/>
                                    <a:gd name="connsiteY4" fmla="*/ 68386 h 136764"/>
                                    <a:gd name="connsiteX5" fmla="*/ 17509 w 136102"/>
                                    <a:gd name="connsiteY5" fmla="*/ 68386 h 136764"/>
                                    <a:gd name="connsiteX6" fmla="*/ 67999 w 136102"/>
                                    <a:gd name="connsiteY6" fmla="*/ 17510 h 136764"/>
                                    <a:gd name="connsiteX7" fmla="*/ 118577 w 136102"/>
                                    <a:gd name="connsiteY7" fmla="*/ 68386 h 136764"/>
                                    <a:gd name="connsiteX8" fmla="*/ 67999 w 136102"/>
                                    <a:gd name="connsiteY8" fmla="*/ 119262 h 136764"/>
                                    <a:gd name="connsiteX9" fmla="*/ 17509 w 136102"/>
                                    <a:gd name="connsiteY9" fmla="*/ 68386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02" h="136764">
                                      <a:moveTo>
                                        <a:pt x="0" y="68386"/>
                                      </a:moveTo>
                                      <a:cubicBezTo>
                                        <a:pt x="0" y="106094"/>
                                        <a:pt x="30502" y="136765"/>
                                        <a:pt x="67999" y="136765"/>
                                      </a:cubicBezTo>
                                      <a:cubicBezTo>
                                        <a:pt x="105561" y="136765"/>
                                        <a:pt x="136103" y="106094"/>
                                        <a:pt x="136103" y="68386"/>
                                      </a:cubicBezTo>
                                      <a:cubicBezTo>
                                        <a:pt x="136103" y="30671"/>
                                        <a:pt x="105569" y="0"/>
                                        <a:pt x="67999" y="0"/>
                                      </a:cubicBezTo>
                                      <a:cubicBezTo>
                                        <a:pt x="30510" y="0"/>
                                        <a:pt x="0" y="30679"/>
                                        <a:pt x="0" y="68386"/>
                                      </a:cubicBezTo>
                                      <a:close/>
                                      <a:moveTo>
                                        <a:pt x="17509" y="68386"/>
                                      </a:moveTo>
                                      <a:cubicBezTo>
                                        <a:pt x="17509" y="40330"/>
                                        <a:pt x="40168" y="17510"/>
                                        <a:pt x="67999" y="17510"/>
                                      </a:cubicBezTo>
                                      <a:cubicBezTo>
                                        <a:pt x="95903" y="17510"/>
                                        <a:pt x="118577" y="40330"/>
                                        <a:pt x="118577" y="68386"/>
                                      </a:cubicBezTo>
                                      <a:cubicBezTo>
                                        <a:pt x="118577" y="96435"/>
                                        <a:pt x="95903" y="119262"/>
                                        <a:pt x="67999" y="119262"/>
                                      </a:cubicBezTo>
                                      <a:cubicBezTo>
                                        <a:pt x="40168" y="119262"/>
                                        <a:pt x="17509" y="96443"/>
                                        <a:pt x="17509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Freeform 40"/>
                              <wps:cNvSpPr/>
                              <wps:spPr>
                                <a:xfrm>
                                  <a:off x="3208216" y="1054876"/>
                                  <a:ext cx="136086" cy="136764"/>
                                </a:xfrm>
                                <a:custGeom>
                                  <a:avLst/>
                                  <a:gdLst>
                                    <a:gd name="connsiteX0" fmla="*/ 0 w 136086"/>
                                    <a:gd name="connsiteY0" fmla="*/ 68386 h 136764"/>
                                    <a:gd name="connsiteX1" fmla="*/ 68055 w 136086"/>
                                    <a:gd name="connsiteY1" fmla="*/ 136765 h 136764"/>
                                    <a:gd name="connsiteX2" fmla="*/ 136087 w 136086"/>
                                    <a:gd name="connsiteY2" fmla="*/ 68386 h 136764"/>
                                    <a:gd name="connsiteX3" fmla="*/ 68055 w 136086"/>
                                    <a:gd name="connsiteY3" fmla="*/ 0 h 136764"/>
                                    <a:gd name="connsiteX4" fmla="*/ 0 w 136086"/>
                                    <a:gd name="connsiteY4" fmla="*/ 68386 h 136764"/>
                                    <a:gd name="connsiteX5" fmla="*/ 17510 w 136086"/>
                                    <a:gd name="connsiteY5" fmla="*/ 68386 h 136764"/>
                                    <a:gd name="connsiteX6" fmla="*/ 68055 w 136086"/>
                                    <a:gd name="connsiteY6" fmla="*/ 17510 h 136764"/>
                                    <a:gd name="connsiteX7" fmla="*/ 118577 w 136086"/>
                                    <a:gd name="connsiteY7" fmla="*/ 68386 h 136764"/>
                                    <a:gd name="connsiteX8" fmla="*/ 68055 w 136086"/>
                                    <a:gd name="connsiteY8" fmla="*/ 119262 h 136764"/>
                                    <a:gd name="connsiteX9" fmla="*/ 17510 w 136086"/>
                                    <a:gd name="connsiteY9" fmla="*/ 68386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86" h="136764">
                                      <a:moveTo>
                                        <a:pt x="0" y="68386"/>
                                      </a:moveTo>
                                      <a:cubicBezTo>
                                        <a:pt x="0" y="106094"/>
                                        <a:pt x="30534" y="136765"/>
                                        <a:pt x="68055" y="136765"/>
                                      </a:cubicBezTo>
                                      <a:cubicBezTo>
                                        <a:pt x="105577" y="136765"/>
                                        <a:pt x="136087" y="106094"/>
                                        <a:pt x="136087" y="68386"/>
                                      </a:cubicBezTo>
                                      <a:cubicBezTo>
                                        <a:pt x="136087" y="30671"/>
                                        <a:pt x="105585" y="0"/>
                                        <a:pt x="68055" y="0"/>
                                      </a:cubicBezTo>
                                      <a:cubicBezTo>
                                        <a:pt x="30542" y="0"/>
                                        <a:pt x="0" y="30679"/>
                                        <a:pt x="0" y="68386"/>
                                      </a:cubicBezTo>
                                      <a:close/>
                                      <a:moveTo>
                                        <a:pt x="17510" y="68386"/>
                                      </a:moveTo>
                                      <a:cubicBezTo>
                                        <a:pt x="17510" y="40330"/>
                                        <a:pt x="40200" y="17510"/>
                                        <a:pt x="68055" y="17510"/>
                                      </a:cubicBezTo>
                                      <a:cubicBezTo>
                                        <a:pt x="95919" y="17510"/>
                                        <a:pt x="118577" y="40330"/>
                                        <a:pt x="118577" y="68386"/>
                                      </a:cubicBezTo>
                                      <a:cubicBezTo>
                                        <a:pt x="118577" y="96435"/>
                                        <a:pt x="95919" y="119262"/>
                                        <a:pt x="68055" y="119262"/>
                                      </a:cubicBezTo>
                                      <a:cubicBezTo>
                                        <a:pt x="40200" y="119262"/>
                                        <a:pt x="17510" y="96443"/>
                                        <a:pt x="17510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Freeform 41"/>
                              <wps:cNvSpPr/>
                              <wps:spPr>
                                <a:xfrm>
                                  <a:off x="3382727" y="1054876"/>
                                  <a:ext cx="136047" cy="136764"/>
                                </a:xfrm>
                                <a:custGeom>
                                  <a:avLst/>
                                  <a:gdLst>
                                    <a:gd name="connsiteX0" fmla="*/ 0 w 136047"/>
                                    <a:gd name="connsiteY0" fmla="*/ 68386 h 136764"/>
                                    <a:gd name="connsiteX1" fmla="*/ 68072 w 136047"/>
                                    <a:gd name="connsiteY1" fmla="*/ 136765 h 136764"/>
                                    <a:gd name="connsiteX2" fmla="*/ 136047 w 136047"/>
                                    <a:gd name="connsiteY2" fmla="*/ 68386 h 136764"/>
                                    <a:gd name="connsiteX3" fmla="*/ 68072 w 136047"/>
                                    <a:gd name="connsiteY3" fmla="*/ 0 h 136764"/>
                                    <a:gd name="connsiteX4" fmla="*/ 0 w 136047"/>
                                    <a:gd name="connsiteY4" fmla="*/ 68386 h 136764"/>
                                    <a:gd name="connsiteX5" fmla="*/ 17518 w 136047"/>
                                    <a:gd name="connsiteY5" fmla="*/ 68386 h 136764"/>
                                    <a:gd name="connsiteX6" fmla="*/ 68063 w 136047"/>
                                    <a:gd name="connsiteY6" fmla="*/ 17510 h 136764"/>
                                    <a:gd name="connsiteX7" fmla="*/ 118529 w 136047"/>
                                    <a:gd name="connsiteY7" fmla="*/ 68386 h 136764"/>
                                    <a:gd name="connsiteX8" fmla="*/ 68063 w 136047"/>
                                    <a:gd name="connsiteY8" fmla="*/ 119262 h 136764"/>
                                    <a:gd name="connsiteX9" fmla="*/ 17518 w 136047"/>
                                    <a:gd name="connsiteY9" fmla="*/ 68386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47" h="136764">
                                      <a:moveTo>
                                        <a:pt x="0" y="68386"/>
                                      </a:moveTo>
                                      <a:cubicBezTo>
                                        <a:pt x="0" y="106094"/>
                                        <a:pt x="30550" y="136765"/>
                                        <a:pt x="68072" y="136765"/>
                                      </a:cubicBezTo>
                                      <a:cubicBezTo>
                                        <a:pt x="105553" y="136765"/>
                                        <a:pt x="136047" y="106094"/>
                                        <a:pt x="136047" y="68386"/>
                                      </a:cubicBezTo>
                                      <a:cubicBezTo>
                                        <a:pt x="136047" y="30671"/>
                                        <a:pt x="105553" y="0"/>
                                        <a:pt x="68072" y="0"/>
                                      </a:cubicBezTo>
                                      <a:cubicBezTo>
                                        <a:pt x="30550" y="0"/>
                                        <a:pt x="0" y="30679"/>
                                        <a:pt x="0" y="68386"/>
                                      </a:cubicBezTo>
                                      <a:close/>
                                      <a:moveTo>
                                        <a:pt x="17518" y="68386"/>
                                      </a:moveTo>
                                      <a:cubicBezTo>
                                        <a:pt x="17518" y="40330"/>
                                        <a:pt x="40192" y="17510"/>
                                        <a:pt x="68063" y="17510"/>
                                      </a:cubicBezTo>
                                      <a:cubicBezTo>
                                        <a:pt x="95879" y="17510"/>
                                        <a:pt x="118529" y="40330"/>
                                        <a:pt x="118529" y="68386"/>
                                      </a:cubicBezTo>
                                      <a:cubicBezTo>
                                        <a:pt x="118529" y="96435"/>
                                        <a:pt x="95879" y="119262"/>
                                        <a:pt x="68063" y="119262"/>
                                      </a:cubicBezTo>
                                      <a:cubicBezTo>
                                        <a:pt x="40192" y="119262"/>
                                        <a:pt x="17518" y="96443"/>
                                        <a:pt x="17518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42"/>
                              <wps:cNvSpPr/>
                              <wps:spPr>
                                <a:xfrm>
                                  <a:off x="2434102" y="602965"/>
                                  <a:ext cx="136126" cy="136772"/>
                                </a:xfrm>
                                <a:custGeom>
                                  <a:avLst/>
                                  <a:gdLst>
                                    <a:gd name="connsiteX0" fmla="*/ 0 w 136126"/>
                                    <a:gd name="connsiteY0" fmla="*/ 68370 h 136772"/>
                                    <a:gd name="connsiteX1" fmla="*/ 68023 w 136126"/>
                                    <a:gd name="connsiteY1" fmla="*/ 136773 h 136772"/>
                                    <a:gd name="connsiteX2" fmla="*/ 136127 w 136126"/>
                                    <a:gd name="connsiteY2" fmla="*/ 68370 h 136772"/>
                                    <a:gd name="connsiteX3" fmla="*/ 68023 w 136126"/>
                                    <a:gd name="connsiteY3" fmla="*/ 0 h 136772"/>
                                    <a:gd name="connsiteX4" fmla="*/ 0 w 136126"/>
                                    <a:gd name="connsiteY4" fmla="*/ 68370 h 136772"/>
                                    <a:gd name="connsiteX5" fmla="*/ 17510 w 136126"/>
                                    <a:gd name="connsiteY5" fmla="*/ 68370 h 136772"/>
                                    <a:gd name="connsiteX6" fmla="*/ 68023 w 136126"/>
                                    <a:gd name="connsiteY6" fmla="*/ 17510 h 136772"/>
                                    <a:gd name="connsiteX7" fmla="*/ 118601 w 136126"/>
                                    <a:gd name="connsiteY7" fmla="*/ 68370 h 136772"/>
                                    <a:gd name="connsiteX8" fmla="*/ 68023 w 136126"/>
                                    <a:gd name="connsiteY8" fmla="*/ 119262 h 136772"/>
                                    <a:gd name="connsiteX9" fmla="*/ 17510 w 136126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26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23" y="136773"/>
                                      </a:cubicBezTo>
                                      <a:cubicBezTo>
                                        <a:pt x="105585" y="136773"/>
                                        <a:pt x="136127" y="106102"/>
                                        <a:pt x="136127" y="68370"/>
                                      </a:cubicBezTo>
                                      <a:cubicBezTo>
                                        <a:pt x="136127" y="30671"/>
                                        <a:pt x="105593" y="0"/>
                                        <a:pt x="68023" y="0"/>
                                      </a:cubicBezTo>
                                      <a:cubicBezTo>
                                        <a:pt x="30542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0" y="68370"/>
                                      </a:moveTo>
                                      <a:cubicBezTo>
                                        <a:pt x="17510" y="40330"/>
                                        <a:pt x="40192" y="17510"/>
                                        <a:pt x="68023" y="17510"/>
                                      </a:cubicBezTo>
                                      <a:cubicBezTo>
                                        <a:pt x="95927" y="17510"/>
                                        <a:pt x="118601" y="40330"/>
                                        <a:pt x="118601" y="68370"/>
                                      </a:cubicBezTo>
                                      <a:cubicBezTo>
                                        <a:pt x="118601" y="96427"/>
                                        <a:pt x="95927" y="119262"/>
                                        <a:pt x="68023" y="119262"/>
                                      </a:cubicBezTo>
                                      <a:cubicBezTo>
                                        <a:pt x="40192" y="119262"/>
                                        <a:pt x="17510" y="96427"/>
                                        <a:pt x="17510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reeform 43"/>
                              <wps:cNvSpPr/>
                              <wps:spPr>
                                <a:xfrm>
                                  <a:off x="2608614" y="602965"/>
                                  <a:ext cx="135951" cy="136772"/>
                                </a:xfrm>
                                <a:custGeom>
                                  <a:avLst/>
                                  <a:gdLst>
                                    <a:gd name="connsiteX0" fmla="*/ 0 w 135951"/>
                                    <a:gd name="connsiteY0" fmla="*/ 68370 h 136772"/>
                                    <a:gd name="connsiteX1" fmla="*/ 68031 w 135951"/>
                                    <a:gd name="connsiteY1" fmla="*/ 136773 h 136772"/>
                                    <a:gd name="connsiteX2" fmla="*/ 135951 w 135951"/>
                                    <a:gd name="connsiteY2" fmla="*/ 68370 h 136772"/>
                                    <a:gd name="connsiteX3" fmla="*/ 68031 w 135951"/>
                                    <a:gd name="connsiteY3" fmla="*/ 0 h 136772"/>
                                    <a:gd name="connsiteX4" fmla="*/ 0 w 135951"/>
                                    <a:gd name="connsiteY4" fmla="*/ 68370 h 136772"/>
                                    <a:gd name="connsiteX5" fmla="*/ 17518 w 135951"/>
                                    <a:gd name="connsiteY5" fmla="*/ 68370 h 136772"/>
                                    <a:gd name="connsiteX6" fmla="*/ 68031 w 135951"/>
                                    <a:gd name="connsiteY6" fmla="*/ 17510 h 136772"/>
                                    <a:gd name="connsiteX7" fmla="*/ 118433 w 135951"/>
                                    <a:gd name="connsiteY7" fmla="*/ 68370 h 136772"/>
                                    <a:gd name="connsiteX8" fmla="*/ 68031 w 135951"/>
                                    <a:gd name="connsiteY8" fmla="*/ 119262 h 136772"/>
                                    <a:gd name="connsiteX9" fmla="*/ 17518 w 135951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51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31" y="136773"/>
                                      </a:cubicBezTo>
                                      <a:cubicBezTo>
                                        <a:pt x="105497" y="136773"/>
                                        <a:pt x="135951" y="106102"/>
                                        <a:pt x="135951" y="68370"/>
                                      </a:cubicBezTo>
                                      <a:cubicBezTo>
                                        <a:pt x="135951" y="30671"/>
                                        <a:pt x="105489" y="0"/>
                                        <a:pt x="68031" y="0"/>
                                      </a:cubicBezTo>
                                      <a:cubicBezTo>
                                        <a:pt x="30542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8" y="68370"/>
                                      </a:moveTo>
                                      <a:cubicBezTo>
                                        <a:pt x="17518" y="40330"/>
                                        <a:pt x="40200" y="17510"/>
                                        <a:pt x="68031" y="17510"/>
                                      </a:cubicBezTo>
                                      <a:cubicBezTo>
                                        <a:pt x="95831" y="17510"/>
                                        <a:pt x="118433" y="40330"/>
                                        <a:pt x="118433" y="68370"/>
                                      </a:cubicBezTo>
                                      <a:cubicBezTo>
                                        <a:pt x="118433" y="96427"/>
                                        <a:pt x="95831" y="119262"/>
                                        <a:pt x="68031" y="119262"/>
                                      </a:cubicBezTo>
                                      <a:cubicBezTo>
                                        <a:pt x="40200" y="119262"/>
                                        <a:pt x="17518" y="96427"/>
                                        <a:pt x="17518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44"/>
                              <wps:cNvSpPr/>
                              <wps:spPr>
                                <a:xfrm>
                                  <a:off x="2783126" y="602965"/>
                                  <a:ext cx="135958" cy="136772"/>
                                </a:xfrm>
                                <a:custGeom>
                                  <a:avLst/>
                                  <a:gdLst>
                                    <a:gd name="connsiteX0" fmla="*/ 0 w 135958"/>
                                    <a:gd name="connsiteY0" fmla="*/ 68370 h 136772"/>
                                    <a:gd name="connsiteX1" fmla="*/ 67919 w 135958"/>
                                    <a:gd name="connsiteY1" fmla="*/ 136773 h 136772"/>
                                    <a:gd name="connsiteX2" fmla="*/ 135959 w 135958"/>
                                    <a:gd name="connsiteY2" fmla="*/ 68370 h 136772"/>
                                    <a:gd name="connsiteX3" fmla="*/ 67919 w 135958"/>
                                    <a:gd name="connsiteY3" fmla="*/ 0 h 136772"/>
                                    <a:gd name="connsiteX4" fmla="*/ 0 w 135958"/>
                                    <a:gd name="connsiteY4" fmla="*/ 68370 h 136772"/>
                                    <a:gd name="connsiteX5" fmla="*/ 17517 w 135958"/>
                                    <a:gd name="connsiteY5" fmla="*/ 68370 h 136772"/>
                                    <a:gd name="connsiteX6" fmla="*/ 67919 w 135958"/>
                                    <a:gd name="connsiteY6" fmla="*/ 17510 h 136772"/>
                                    <a:gd name="connsiteX7" fmla="*/ 118441 w 135958"/>
                                    <a:gd name="connsiteY7" fmla="*/ 68370 h 136772"/>
                                    <a:gd name="connsiteX8" fmla="*/ 67919 w 135958"/>
                                    <a:gd name="connsiteY8" fmla="*/ 119262 h 136772"/>
                                    <a:gd name="connsiteX9" fmla="*/ 17517 w 135958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58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478" y="136773"/>
                                        <a:pt x="67919" y="136773"/>
                                      </a:cubicBezTo>
                                      <a:cubicBezTo>
                                        <a:pt x="105449" y="136773"/>
                                        <a:pt x="135959" y="106102"/>
                                        <a:pt x="135959" y="68370"/>
                                      </a:cubicBezTo>
                                      <a:cubicBezTo>
                                        <a:pt x="135959" y="30671"/>
                                        <a:pt x="105457" y="0"/>
                                        <a:pt x="67919" y="0"/>
                                      </a:cubicBezTo>
                                      <a:cubicBezTo>
                                        <a:pt x="30478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7" y="68370"/>
                                      </a:moveTo>
                                      <a:cubicBezTo>
                                        <a:pt x="17517" y="40330"/>
                                        <a:pt x="40136" y="17510"/>
                                        <a:pt x="67919" y="17510"/>
                                      </a:cubicBezTo>
                                      <a:cubicBezTo>
                                        <a:pt x="95791" y="17510"/>
                                        <a:pt x="118441" y="40330"/>
                                        <a:pt x="118441" y="68370"/>
                                      </a:cubicBezTo>
                                      <a:cubicBezTo>
                                        <a:pt x="118441" y="96427"/>
                                        <a:pt x="95791" y="119262"/>
                                        <a:pt x="67919" y="119262"/>
                                      </a:cubicBezTo>
                                      <a:cubicBezTo>
                                        <a:pt x="40136" y="119262"/>
                                        <a:pt x="17517" y="96427"/>
                                        <a:pt x="17517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Freeform 45"/>
                              <wps:cNvSpPr/>
                              <wps:spPr>
                                <a:xfrm>
                                  <a:off x="3131997" y="602965"/>
                                  <a:ext cx="136078" cy="136772"/>
                                </a:xfrm>
                                <a:custGeom>
                                  <a:avLst/>
                                  <a:gdLst>
                                    <a:gd name="connsiteX0" fmla="*/ 0 w 136078"/>
                                    <a:gd name="connsiteY0" fmla="*/ 68370 h 136772"/>
                                    <a:gd name="connsiteX1" fmla="*/ 68079 w 136078"/>
                                    <a:gd name="connsiteY1" fmla="*/ 136773 h 136772"/>
                                    <a:gd name="connsiteX2" fmla="*/ 136079 w 136078"/>
                                    <a:gd name="connsiteY2" fmla="*/ 68370 h 136772"/>
                                    <a:gd name="connsiteX3" fmla="*/ 68079 w 136078"/>
                                    <a:gd name="connsiteY3" fmla="*/ 0 h 136772"/>
                                    <a:gd name="connsiteX4" fmla="*/ 0 w 136078"/>
                                    <a:gd name="connsiteY4" fmla="*/ 68370 h 136772"/>
                                    <a:gd name="connsiteX5" fmla="*/ 17510 w 136078"/>
                                    <a:gd name="connsiteY5" fmla="*/ 68370 h 136772"/>
                                    <a:gd name="connsiteX6" fmla="*/ 68079 w 136078"/>
                                    <a:gd name="connsiteY6" fmla="*/ 17510 h 136772"/>
                                    <a:gd name="connsiteX7" fmla="*/ 118569 w 136078"/>
                                    <a:gd name="connsiteY7" fmla="*/ 68370 h 136772"/>
                                    <a:gd name="connsiteX8" fmla="*/ 68079 w 136078"/>
                                    <a:gd name="connsiteY8" fmla="*/ 119262 h 136772"/>
                                    <a:gd name="connsiteX9" fmla="*/ 17510 w 136078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78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542" y="136773"/>
                                        <a:pt x="68079" y="136773"/>
                                      </a:cubicBezTo>
                                      <a:cubicBezTo>
                                        <a:pt x="105569" y="136773"/>
                                        <a:pt x="136079" y="106102"/>
                                        <a:pt x="136079" y="68370"/>
                                      </a:cubicBezTo>
                                      <a:cubicBezTo>
                                        <a:pt x="136079" y="30671"/>
                                        <a:pt x="105577" y="0"/>
                                        <a:pt x="68079" y="0"/>
                                      </a:cubicBezTo>
                                      <a:cubicBezTo>
                                        <a:pt x="30550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0" y="68370"/>
                                      </a:moveTo>
                                      <a:cubicBezTo>
                                        <a:pt x="17510" y="40330"/>
                                        <a:pt x="40216" y="17510"/>
                                        <a:pt x="68079" y="17510"/>
                                      </a:cubicBezTo>
                                      <a:cubicBezTo>
                                        <a:pt x="95911" y="17510"/>
                                        <a:pt x="118569" y="40330"/>
                                        <a:pt x="118569" y="68370"/>
                                      </a:cubicBezTo>
                                      <a:cubicBezTo>
                                        <a:pt x="118569" y="96427"/>
                                        <a:pt x="95911" y="119262"/>
                                        <a:pt x="68079" y="119262"/>
                                      </a:cubicBezTo>
                                      <a:cubicBezTo>
                                        <a:pt x="40216" y="119262"/>
                                        <a:pt x="17510" y="96427"/>
                                        <a:pt x="17510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Freeform 46"/>
                              <wps:cNvSpPr/>
                              <wps:spPr>
                                <a:xfrm>
                                  <a:off x="3306565" y="602965"/>
                                  <a:ext cx="136055" cy="136772"/>
                                </a:xfrm>
                                <a:custGeom>
                                  <a:avLst/>
                                  <a:gdLst>
                                    <a:gd name="connsiteX0" fmla="*/ 0 w 136055"/>
                                    <a:gd name="connsiteY0" fmla="*/ 68370 h 136772"/>
                                    <a:gd name="connsiteX1" fmla="*/ 67976 w 136055"/>
                                    <a:gd name="connsiteY1" fmla="*/ 136773 h 136772"/>
                                    <a:gd name="connsiteX2" fmla="*/ 136055 w 136055"/>
                                    <a:gd name="connsiteY2" fmla="*/ 68370 h 136772"/>
                                    <a:gd name="connsiteX3" fmla="*/ 67976 w 136055"/>
                                    <a:gd name="connsiteY3" fmla="*/ 0 h 136772"/>
                                    <a:gd name="connsiteX4" fmla="*/ 0 w 136055"/>
                                    <a:gd name="connsiteY4" fmla="*/ 68370 h 136772"/>
                                    <a:gd name="connsiteX5" fmla="*/ 17510 w 136055"/>
                                    <a:gd name="connsiteY5" fmla="*/ 68370 h 136772"/>
                                    <a:gd name="connsiteX6" fmla="*/ 67976 w 136055"/>
                                    <a:gd name="connsiteY6" fmla="*/ 17510 h 136772"/>
                                    <a:gd name="connsiteX7" fmla="*/ 118545 w 136055"/>
                                    <a:gd name="connsiteY7" fmla="*/ 68370 h 136772"/>
                                    <a:gd name="connsiteX8" fmla="*/ 67976 w 136055"/>
                                    <a:gd name="connsiteY8" fmla="*/ 119262 h 136772"/>
                                    <a:gd name="connsiteX9" fmla="*/ 17510 w 136055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55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478" y="136773"/>
                                        <a:pt x="67976" y="136773"/>
                                      </a:cubicBezTo>
                                      <a:cubicBezTo>
                                        <a:pt x="105521" y="136773"/>
                                        <a:pt x="136055" y="106102"/>
                                        <a:pt x="136055" y="68370"/>
                                      </a:cubicBezTo>
                                      <a:cubicBezTo>
                                        <a:pt x="136055" y="30671"/>
                                        <a:pt x="105529" y="0"/>
                                        <a:pt x="67976" y="0"/>
                                      </a:cubicBezTo>
                                      <a:cubicBezTo>
                                        <a:pt x="30486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0" y="68370"/>
                                      </a:moveTo>
                                      <a:cubicBezTo>
                                        <a:pt x="17510" y="40330"/>
                                        <a:pt x="40136" y="17510"/>
                                        <a:pt x="67976" y="17510"/>
                                      </a:cubicBezTo>
                                      <a:cubicBezTo>
                                        <a:pt x="95863" y="17510"/>
                                        <a:pt x="118545" y="40330"/>
                                        <a:pt x="118545" y="68370"/>
                                      </a:cubicBezTo>
                                      <a:cubicBezTo>
                                        <a:pt x="118545" y="96427"/>
                                        <a:pt x="95863" y="119262"/>
                                        <a:pt x="67976" y="119262"/>
                                      </a:cubicBezTo>
                                      <a:cubicBezTo>
                                        <a:pt x="40136" y="119262"/>
                                        <a:pt x="17510" y="96427"/>
                                        <a:pt x="17510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reeform 47"/>
                              <wps:cNvSpPr/>
                              <wps:spPr>
                                <a:xfrm>
                                  <a:off x="3481021" y="602965"/>
                                  <a:ext cx="136126" cy="136772"/>
                                </a:xfrm>
                                <a:custGeom>
                                  <a:avLst/>
                                  <a:gdLst>
                                    <a:gd name="connsiteX0" fmla="*/ 0 w 136126"/>
                                    <a:gd name="connsiteY0" fmla="*/ 68370 h 136772"/>
                                    <a:gd name="connsiteX1" fmla="*/ 68096 w 136126"/>
                                    <a:gd name="connsiteY1" fmla="*/ 136773 h 136772"/>
                                    <a:gd name="connsiteX2" fmla="*/ 136127 w 136126"/>
                                    <a:gd name="connsiteY2" fmla="*/ 68370 h 136772"/>
                                    <a:gd name="connsiteX3" fmla="*/ 68096 w 136126"/>
                                    <a:gd name="connsiteY3" fmla="*/ 0 h 136772"/>
                                    <a:gd name="connsiteX4" fmla="*/ 0 w 136126"/>
                                    <a:gd name="connsiteY4" fmla="*/ 68370 h 136772"/>
                                    <a:gd name="connsiteX5" fmla="*/ 17518 w 136126"/>
                                    <a:gd name="connsiteY5" fmla="*/ 68370 h 136772"/>
                                    <a:gd name="connsiteX6" fmla="*/ 68087 w 136126"/>
                                    <a:gd name="connsiteY6" fmla="*/ 17510 h 136772"/>
                                    <a:gd name="connsiteX7" fmla="*/ 118609 w 136126"/>
                                    <a:gd name="connsiteY7" fmla="*/ 68370 h 136772"/>
                                    <a:gd name="connsiteX8" fmla="*/ 68087 w 136126"/>
                                    <a:gd name="connsiteY8" fmla="*/ 119262 h 136772"/>
                                    <a:gd name="connsiteX9" fmla="*/ 17518 w 136126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26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542" y="136773"/>
                                        <a:pt x="68096" y="136773"/>
                                      </a:cubicBezTo>
                                      <a:cubicBezTo>
                                        <a:pt x="105617" y="136773"/>
                                        <a:pt x="136127" y="106102"/>
                                        <a:pt x="136127" y="68370"/>
                                      </a:cubicBezTo>
                                      <a:cubicBezTo>
                                        <a:pt x="136127" y="30671"/>
                                        <a:pt x="105625" y="0"/>
                                        <a:pt x="68096" y="0"/>
                                      </a:cubicBezTo>
                                      <a:cubicBezTo>
                                        <a:pt x="30542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8" y="68370"/>
                                      </a:moveTo>
                                      <a:cubicBezTo>
                                        <a:pt x="17518" y="40330"/>
                                        <a:pt x="40216" y="17510"/>
                                        <a:pt x="68087" y="17510"/>
                                      </a:cubicBezTo>
                                      <a:cubicBezTo>
                                        <a:pt x="95951" y="17510"/>
                                        <a:pt x="118609" y="40330"/>
                                        <a:pt x="118609" y="68370"/>
                                      </a:cubicBezTo>
                                      <a:cubicBezTo>
                                        <a:pt x="118609" y="96427"/>
                                        <a:pt x="95951" y="119262"/>
                                        <a:pt x="68087" y="119262"/>
                                      </a:cubicBezTo>
                                      <a:cubicBezTo>
                                        <a:pt x="40216" y="119262"/>
                                        <a:pt x="17518" y="96427"/>
                                        <a:pt x="17518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reeform 48"/>
                              <wps:cNvSpPr/>
                              <wps:spPr>
                                <a:xfrm>
                                  <a:off x="2350072" y="753218"/>
                                  <a:ext cx="136070" cy="136772"/>
                                </a:xfrm>
                                <a:custGeom>
                                  <a:avLst/>
                                  <a:gdLst>
                                    <a:gd name="connsiteX0" fmla="*/ 19876 w 136070"/>
                                    <a:gd name="connsiteY0" fmla="*/ 20101 h 136772"/>
                                    <a:gd name="connsiteX1" fmla="*/ 0 w 136070"/>
                                    <a:gd name="connsiteY1" fmla="*/ 68386 h 136772"/>
                                    <a:gd name="connsiteX2" fmla="*/ 67999 w 136070"/>
                                    <a:gd name="connsiteY2" fmla="*/ 136773 h 136772"/>
                                    <a:gd name="connsiteX3" fmla="*/ 136071 w 136070"/>
                                    <a:gd name="connsiteY3" fmla="*/ 68386 h 136772"/>
                                    <a:gd name="connsiteX4" fmla="*/ 116123 w 136070"/>
                                    <a:gd name="connsiteY4" fmla="*/ 20085 h 136772"/>
                                    <a:gd name="connsiteX5" fmla="*/ 67999 w 136070"/>
                                    <a:gd name="connsiteY5" fmla="*/ 0 h 136772"/>
                                    <a:gd name="connsiteX6" fmla="*/ 19876 w 136070"/>
                                    <a:gd name="connsiteY6" fmla="*/ 20101 h 136772"/>
                                    <a:gd name="connsiteX7" fmla="*/ 17517 w 136070"/>
                                    <a:gd name="connsiteY7" fmla="*/ 68386 h 136772"/>
                                    <a:gd name="connsiteX8" fmla="*/ 32317 w 136070"/>
                                    <a:gd name="connsiteY8" fmla="*/ 32422 h 136772"/>
                                    <a:gd name="connsiteX9" fmla="*/ 67999 w 136070"/>
                                    <a:gd name="connsiteY9" fmla="*/ 17518 h 136772"/>
                                    <a:gd name="connsiteX10" fmla="*/ 103714 w 136070"/>
                                    <a:gd name="connsiteY10" fmla="*/ 32438 h 136772"/>
                                    <a:gd name="connsiteX11" fmla="*/ 118545 w 136070"/>
                                    <a:gd name="connsiteY11" fmla="*/ 68386 h 136772"/>
                                    <a:gd name="connsiteX12" fmla="*/ 67999 w 136070"/>
                                    <a:gd name="connsiteY12" fmla="*/ 119262 h 136772"/>
                                    <a:gd name="connsiteX13" fmla="*/ 17517 w 136070"/>
                                    <a:gd name="connsiteY13" fmla="*/ 68386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6070" h="136772">
                                      <a:moveTo>
                                        <a:pt x="19876" y="20101"/>
                                      </a:moveTo>
                                      <a:cubicBezTo>
                                        <a:pt x="7060" y="33014"/>
                                        <a:pt x="0" y="50156"/>
                                        <a:pt x="0" y="68386"/>
                                      </a:cubicBezTo>
                                      <a:cubicBezTo>
                                        <a:pt x="0" y="106094"/>
                                        <a:pt x="30502" y="136773"/>
                                        <a:pt x="67999" y="136773"/>
                                      </a:cubicBezTo>
                                      <a:cubicBezTo>
                                        <a:pt x="105529" y="136773"/>
                                        <a:pt x="136071" y="106094"/>
                                        <a:pt x="136071" y="68386"/>
                                      </a:cubicBezTo>
                                      <a:cubicBezTo>
                                        <a:pt x="136071" y="50172"/>
                                        <a:pt x="129003" y="33022"/>
                                        <a:pt x="116123" y="20085"/>
                                      </a:cubicBezTo>
                                      <a:cubicBezTo>
                                        <a:pt x="103250" y="7132"/>
                                        <a:pt x="86157" y="0"/>
                                        <a:pt x="67999" y="0"/>
                                      </a:cubicBezTo>
                                      <a:cubicBezTo>
                                        <a:pt x="49802" y="8"/>
                                        <a:pt x="32700" y="7140"/>
                                        <a:pt x="19876" y="20101"/>
                                      </a:cubicBezTo>
                                      <a:close/>
                                      <a:moveTo>
                                        <a:pt x="17517" y="68386"/>
                                      </a:moveTo>
                                      <a:cubicBezTo>
                                        <a:pt x="17517" y="54818"/>
                                        <a:pt x="22762" y="42033"/>
                                        <a:pt x="32317" y="32422"/>
                                      </a:cubicBezTo>
                                      <a:cubicBezTo>
                                        <a:pt x="41831" y="22803"/>
                                        <a:pt x="54511" y="17518"/>
                                        <a:pt x="67999" y="17518"/>
                                      </a:cubicBezTo>
                                      <a:cubicBezTo>
                                        <a:pt x="81447" y="17518"/>
                                        <a:pt x="94144" y="22819"/>
                                        <a:pt x="103714" y="32438"/>
                                      </a:cubicBezTo>
                                      <a:cubicBezTo>
                                        <a:pt x="113276" y="42065"/>
                                        <a:pt x="118545" y="54834"/>
                                        <a:pt x="118545" y="68386"/>
                                      </a:cubicBezTo>
                                      <a:cubicBezTo>
                                        <a:pt x="118545" y="96443"/>
                                        <a:pt x="95871" y="119262"/>
                                        <a:pt x="67999" y="119262"/>
                                      </a:cubicBezTo>
                                      <a:cubicBezTo>
                                        <a:pt x="40160" y="119262"/>
                                        <a:pt x="17517" y="96443"/>
                                        <a:pt x="17517" y="68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reeform 49"/>
                              <wps:cNvSpPr/>
                              <wps:spPr>
                                <a:xfrm>
                                  <a:off x="2524536" y="753234"/>
                                  <a:ext cx="135918" cy="136764"/>
                                </a:xfrm>
                                <a:custGeom>
                                  <a:avLst/>
                                  <a:gdLst>
                                    <a:gd name="connsiteX0" fmla="*/ 19884 w 135918"/>
                                    <a:gd name="connsiteY0" fmla="*/ 20077 h 136764"/>
                                    <a:gd name="connsiteX1" fmla="*/ 0 w 135918"/>
                                    <a:gd name="connsiteY1" fmla="*/ 68378 h 136764"/>
                                    <a:gd name="connsiteX2" fmla="*/ 68079 w 135918"/>
                                    <a:gd name="connsiteY2" fmla="*/ 136765 h 136764"/>
                                    <a:gd name="connsiteX3" fmla="*/ 135919 w 135918"/>
                                    <a:gd name="connsiteY3" fmla="*/ 68378 h 136764"/>
                                    <a:gd name="connsiteX4" fmla="*/ 116099 w 135918"/>
                                    <a:gd name="connsiteY4" fmla="*/ 20093 h 136764"/>
                                    <a:gd name="connsiteX5" fmla="*/ 68071 w 135918"/>
                                    <a:gd name="connsiteY5" fmla="*/ 0 h 136764"/>
                                    <a:gd name="connsiteX6" fmla="*/ 19884 w 135918"/>
                                    <a:gd name="connsiteY6" fmla="*/ 20077 h 136764"/>
                                    <a:gd name="connsiteX7" fmla="*/ 17502 w 135918"/>
                                    <a:gd name="connsiteY7" fmla="*/ 68370 h 136764"/>
                                    <a:gd name="connsiteX8" fmla="*/ 32325 w 135918"/>
                                    <a:gd name="connsiteY8" fmla="*/ 32422 h 136764"/>
                                    <a:gd name="connsiteX9" fmla="*/ 68079 w 135918"/>
                                    <a:gd name="connsiteY9" fmla="*/ 17502 h 136764"/>
                                    <a:gd name="connsiteX10" fmla="*/ 103642 w 135918"/>
                                    <a:gd name="connsiteY10" fmla="*/ 32406 h 136764"/>
                                    <a:gd name="connsiteX11" fmla="*/ 118409 w 135918"/>
                                    <a:gd name="connsiteY11" fmla="*/ 68370 h 136764"/>
                                    <a:gd name="connsiteX12" fmla="*/ 68079 w 135918"/>
                                    <a:gd name="connsiteY12" fmla="*/ 119246 h 136764"/>
                                    <a:gd name="connsiteX13" fmla="*/ 17502 w 135918"/>
                                    <a:gd name="connsiteY13" fmla="*/ 68370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5918" h="136764">
                                      <a:moveTo>
                                        <a:pt x="19884" y="20077"/>
                                      </a:moveTo>
                                      <a:cubicBezTo>
                                        <a:pt x="7060" y="32998"/>
                                        <a:pt x="0" y="50148"/>
                                        <a:pt x="0" y="68378"/>
                                      </a:cubicBezTo>
                                      <a:cubicBezTo>
                                        <a:pt x="0" y="106086"/>
                                        <a:pt x="30542" y="136765"/>
                                        <a:pt x="68079" y="136765"/>
                                      </a:cubicBezTo>
                                      <a:cubicBezTo>
                                        <a:pt x="105497" y="136765"/>
                                        <a:pt x="135919" y="106086"/>
                                        <a:pt x="135919" y="68378"/>
                                      </a:cubicBezTo>
                                      <a:cubicBezTo>
                                        <a:pt x="135919" y="50165"/>
                                        <a:pt x="128875" y="33014"/>
                                        <a:pt x="116099" y="20093"/>
                                      </a:cubicBezTo>
                                      <a:cubicBezTo>
                                        <a:pt x="103274" y="7140"/>
                                        <a:pt x="86213" y="0"/>
                                        <a:pt x="68071" y="0"/>
                                      </a:cubicBezTo>
                                      <a:cubicBezTo>
                                        <a:pt x="49866" y="-8"/>
                                        <a:pt x="32764" y="7124"/>
                                        <a:pt x="19884" y="20077"/>
                                      </a:cubicBezTo>
                                      <a:close/>
                                      <a:moveTo>
                                        <a:pt x="17502" y="68370"/>
                                      </a:moveTo>
                                      <a:cubicBezTo>
                                        <a:pt x="17502" y="54802"/>
                                        <a:pt x="22786" y="42033"/>
                                        <a:pt x="32325" y="32422"/>
                                      </a:cubicBezTo>
                                      <a:cubicBezTo>
                                        <a:pt x="41871" y="22788"/>
                                        <a:pt x="54591" y="17502"/>
                                        <a:pt x="68079" y="17502"/>
                                      </a:cubicBezTo>
                                      <a:cubicBezTo>
                                        <a:pt x="81503" y="17502"/>
                                        <a:pt x="94136" y="22788"/>
                                        <a:pt x="103642" y="32406"/>
                                      </a:cubicBezTo>
                                      <a:cubicBezTo>
                                        <a:pt x="113149" y="42033"/>
                                        <a:pt x="118409" y="54802"/>
                                        <a:pt x="118409" y="68370"/>
                                      </a:cubicBezTo>
                                      <a:cubicBezTo>
                                        <a:pt x="118409" y="96427"/>
                                        <a:pt x="95839" y="119246"/>
                                        <a:pt x="68079" y="119246"/>
                                      </a:cubicBezTo>
                                      <a:cubicBezTo>
                                        <a:pt x="40208" y="119246"/>
                                        <a:pt x="17502" y="96427"/>
                                        <a:pt x="17502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Freeform 50"/>
                              <wps:cNvSpPr/>
                              <wps:spPr>
                                <a:xfrm>
                                  <a:off x="2699104" y="753226"/>
                                  <a:ext cx="135862" cy="136764"/>
                                </a:xfrm>
                                <a:custGeom>
                                  <a:avLst/>
                                  <a:gdLst>
                                    <a:gd name="connsiteX0" fmla="*/ 19820 w 135862"/>
                                    <a:gd name="connsiteY0" fmla="*/ 20093 h 136764"/>
                                    <a:gd name="connsiteX1" fmla="*/ 0 w 135862"/>
                                    <a:gd name="connsiteY1" fmla="*/ 68378 h 136764"/>
                                    <a:gd name="connsiteX2" fmla="*/ 67831 w 135862"/>
                                    <a:gd name="connsiteY2" fmla="*/ 136765 h 136764"/>
                                    <a:gd name="connsiteX3" fmla="*/ 135863 w 135862"/>
                                    <a:gd name="connsiteY3" fmla="*/ 68378 h 136764"/>
                                    <a:gd name="connsiteX4" fmla="*/ 67831 w 135862"/>
                                    <a:gd name="connsiteY4" fmla="*/ 0 h 136764"/>
                                    <a:gd name="connsiteX5" fmla="*/ 19820 w 135862"/>
                                    <a:gd name="connsiteY5" fmla="*/ 20093 h 136764"/>
                                    <a:gd name="connsiteX6" fmla="*/ 17502 w 135862"/>
                                    <a:gd name="connsiteY6" fmla="*/ 68378 h 136764"/>
                                    <a:gd name="connsiteX7" fmla="*/ 32277 w 135862"/>
                                    <a:gd name="connsiteY7" fmla="*/ 32414 h 136764"/>
                                    <a:gd name="connsiteX8" fmla="*/ 67831 w 135862"/>
                                    <a:gd name="connsiteY8" fmla="*/ 17510 h 136764"/>
                                    <a:gd name="connsiteX9" fmla="*/ 118353 w 135862"/>
                                    <a:gd name="connsiteY9" fmla="*/ 68378 h 136764"/>
                                    <a:gd name="connsiteX10" fmla="*/ 67831 w 135862"/>
                                    <a:gd name="connsiteY10" fmla="*/ 119254 h 136764"/>
                                    <a:gd name="connsiteX11" fmla="*/ 17502 w 135862"/>
                                    <a:gd name="connsiteY11" fmla="*/ 68378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35862" h="136764">
                                      <a:moveTo>
                                        <a:pt x="19820" y="20093"/>
                                      </a:moveTo>
                                      <a:cubicBezTo>
                                        <a:pt x="7036" y="33014"/>
                                        <a:pt x="0" y="50164"/>
                                        <a:pt x="0" y="68378"/>
                                      </a:cubicBezTo>
                                      <a:cubicBezTo>
                                        <a:pt x="0" y="106085"/>
                                        <a:pt x="30430" y="136765"/>
                                        <a:pt x="67831" y="136765"/>
                                      </a:cubicBezTo>
                                      <a:cubicBezTo>
                                        <a:pt x="105353" y="136765"/>
                                        <a:pt x="135863" y="106085"/>
                                        <a:pt x="135863" y="68378"/>
                                      </a:cubicBezTo>
                                      <a:cubicBezTo>
                                        <a:pt x="135863" y="30679"/>
                                        <a:pt x="105361" y="0"/>
                                        <a:pt x="67831" y="0"/>
                                      </a:cubicBezTo>
                                      <a:cubicBezTo>
                                        <a:pt x="49698" y="0"/>
                                        <a:pt x="32668" y="7140"/>
                                        <a:pt x="19820" y="20093"/>
                                      </a:cubicBezTo>
                                      <a:close/>
                                      <a:moveTo>
                                        <a:pt x="17502" y="68378"/>
                                      </a:moveTo>
                                      <a:cubicBezTo>
                                        <a:pt x="17502" y="54810"/>
                                        <a:pt x="22762" y="42041"/>
                                        <a:pt x="32277" y="32414"/>
                                      </a:cubicBezTo>
                                      <a:cubicBezTo>
                                        <a:pt x="41775" y="22795"/>
                                        <a:pt x="54423" y="17510"/>
                                        <a:pt x="67831" y="17510"/>
                                      </a:cubicBezTo>
                                      <a:cubicBezTo>
                                        <a:pt x="95695" y="17510"/>
                                        <a:pt x="118353" y="40322"/>
                                        <a:pt x="118353" y="68378"/>
                                      </a:cubicBezTo>
                                      <a:cubicBezTo>
                                        <a:pt x="118353" y="96435"/>
                                        <a:pt x="95695" y="119254"/>
                                        <a:pt x="67831" y="119254"/>
                                      </a:cubicBezTo>
                                      <a:cubicBezTo>
                                        <a:pt x="40080" y="119254"/>
                                        <a:pt x="17502" y="96435"/>
                                        <a:pt x="17502" y="683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reeform 51"/>
                              <wps:cNvSpPr/>
                              <wps:spPr>
                                <a:xfrm>
                                  <a:off x="2873567" y="753226"/>
                                  <a:ext cx="135918" cy="136764"/>
                                </a:xfrm>
                                <a:custGeom>
                                  <a:avLst/>
                                  <a:gdLst>
                                    <a:gd name="connsiteX0" fmla="*/ 19860 w 135918"/>
                                    <a:gd name="connsiteY0" fmla="*/ 20093 h 136764"/>
                                    <a:gd name="connsiteX1" fmla="*/ 0 w 135918"/>
                                    <a:gd name="connsiteY1" fmla="*/ 68378 h 136764"/>
                                    <a:gd name="connsiteX2" fmla="*/ 67912 w 135918"/>
                                    <a:gd name="connsiteY2" fmla="*/ 136765 h 136764"/>
                                    <a:gd name="connsiteX3" fmla="*/ 135919 w 135918"/>
                                    <a:gd name="connsiteY3" fmla="*/ 68378 h 136764"/>
                                    <a:gd name="connsiteX4" fmla="*/ 116067 w 135918"/>
                                    <a:gd name="connsiteY4" fmla="*/ 20093 h 136764"/>
                                    <a:gd name="connsiteX5" fmla="*/ 67919 w 135918"/>
                                    <a:gd name="connsiteY5" fmla="*/ 0 h 136764"/>
                                    <a:gd name="connsiteX6" fmla="*/ 19860 w 135918"/>
                                    <a:gd name="connsiteY6" fmla="*/ 20093 h 136764"/>
                                    <a:gd name="connsiteX7" fmla="*/ 17510 w 135918"/>
                                    <a:gd name="connsiteY7" fmla="*/ 68378 h 136764"/>
                                    <a:gd name="connsiteX8" fmla="*/ 32309 w 135918"/>
                                    <a:gd name="connsiteY8" fmla="*/ 32414 h 136764"/>
                                    <a:gd name="connsiteX9" fmla="*/ 67919 w 135918"/>
                                    <a:gd name="connsiteY9" fmla="*/ 17510 h 136764"/>
                                    <a:gd name="connsiteX10" fmla="*/ 103634 w 135918"/>
                                    <a:gd name="connsiteY10" fmla="*/ 32414 h 136764"/>
                                    <a:gd name="connsiteX11" fmla="*/ 118409 w 135918"/>
                                    <a:gd name="connsiteY11" fmla="*/ 68378 h 136764"/>
                                    <a:gd name="connsiteX12" fmla="*/ 67927 w 135918"/>
                                    <a:gd name="connsiteY12" fmla="*/ 119254 h 136764"/>
                                    <a:gd name="connsiteX13" fmla="*/ 17510 w 135918"/>
                                    <a:gd name="connsiteY13" fmla="*/ 68378 h 1367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5918" h="136764">
                                      <a:moveTo>
                                        <a:pt x="19860" y="20093"/>
                                      </a:moveTo>
                                      <a:cubicBezTo>
                                        <a:pt x="7044" y="33014"/>
                                        <a:pt x="0" y="50164"/>
                                        <a:pt x="0" y="68378"/>
                                      </a:cubicBezTo>
                                      <a:cubicBezTo>
                                        <a:pt x="0" y="106085"/>
                                        <a:pt x="30478" y="136765"/>
                                        <a:pt x="67912" y="136765"/>
                                      </a:cubicBezTo>
                                      <a:cubicBezTo>
                                        <a:pt x="105401" y="136765"/>
                                        <a:pt x="135919" y="106085"/>
                                        <a:pt x="135919" y="68378"/>
                                      </a:cubicBezTo>
                                      <a:cubicBezTo>
                                        <a:pt x="135919" y="50148"/>
                                        <a:pt x="128875" y="33006"/>
                                        <a:pt x="116067" y="20093"/>
                                      </a:cubicBezTo>
                                      <a:cubicBezTo>
                                        <a:pt x="103235" y="7124"/>
                                        <a:pt x="86125" y="0"/>
                                        <a:pt x="67919" y="0"/>
                                      </a:cubicBezTo>
                                      <a:cubicBezTo>
                                        <a:pt x="49778" y="0"/>
                                        <a:pt x="32717" y="7132"/>
                                        <a:pt x="19860" y="20093"/>
                                      </a:cubicBezTo>
                                      <a:close/>
                                      <a:moveTo>
                                        <a:pt x="17510" y="68378"/>
                                      </a:moveTo>
                                      <a:cubicBezTo>
                                        <a:pt x="17510" y="54810"/>
                                        <a:pt x="22763" y="42041"/>
                                        <a:pt x="32309" y="32414"/>
                                      </a:cubicBezTo>
                                      <a:cubicBezTo>
                                        <a:pt x="41839" y="22795"/>
                                        <a:pt x="54487" y="17510"/>
                                        <a:pt x="67919" y="17510"/>
                                      </a:cubicBezTo>
                                      <a:cubicBezTo>
                                        <a:pt x="81416" y="17510"/>
                                        <a:pt x="94096" y="22795"/>
                                        <a:pt x="103634" y="32414"/>
                                      </a:cubicBezTo>
                                      <a:cubicBezTo>
                                        <a:pt x="113157" y="42025"/>
                                        <a:pt x="118409" y="54810"/>
                                        <a:pt x="118409" y="68378"/>
                                      </a:cubicBezTo>
                                      <a:cubicBezTo>
                                        <a:pt x="118409" y="96435"/>
                                        <a:pt x="95767" y="119254"/>
                                        <a:pt x="67927" y="119254"/>
                                      </a:cubicBezTo>
                                      <a:cubicBezTo>
                                        <a:pt x="40120" y="119254"/>
                                        <a:pt x="17510" y="96435"/>
                                        <a:pt x="17510" y="683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reeform 52"/>
                              <wps:cNvSpPr/>
                              <wps:spPr>
                                <a:xfrm>
                                  <a:off x="3222415" y="753226"/>
                                  <a:ext cx="136094" cy="136772"/>
                                </a:xfrm>
                                <a:custGeom>
                                  <a:avLst/>
                                  <a:gdLst>
                                    <a:gd name="connsiteX0" fmla="*/ 19972 w 136094"/>
                                    <a:gd name="connsiteY0" fmla="*/ 20085 h 136772"/>
                                    <a:gd name="connsiteX1" fmla="*/ 0 w 136094"/>
                                    <a:gd name="connsiteY1" fmla="*/ 68386 h 136772"/>
                                    <a:gd name="connsiteX2" fmla="*/ 68063 w 136094"/>
                                    <a:gd name="connsiteY2" fmla="*/ 136773 h 136772"/>
                                    <a:gd name="connsiteX3" fmla="*/ 136095 w 136094"/>
                                    <a:gd name="connsiteY3" fmla="*/ 68386 h 136772"/>
                                    <a:gd name="connsiteX4" fmla="*/ 116179 w 136094"/>
                                    <a:gd name="connsiteY4" fmla="*/ 20085 h 136772"/>
                                    <a:gd name="connsiteX5" fmla="*/ 68063 w 136094"/>
                                    <a:gd name="connsiteY5" fmla="*/ 0 h 136772"/>
                                    <a:gd name="connsiteX6" fmla="*/ 19972 w 136094"/>
                                    <a:gd name="connsiteY6" fmla="*/ 20085 h 136772"/>
                                    <a:gd name="connsiteX7" fmla="*/ 17510 w 136094"/>
                                    <a:gd name="connsiteY7" fmla="*/ 68378 h 136772"/>
                                    <a:gd name="connsiteX8" fmla="*/ 32381 w 136094"/>
                                    <a:gd name="connsiteY8" fmla="*/ 32430 h 136772"/>
                                    <a:gd name="connsiteX9" fmla="*/ 68055 w 136094"/>
                                    <a:gd name="connsiteY9" fmla="*/ 17510 h 136772"/>
                                    <a:gd name="connsiteX10" fmla="*/ 103746 w 136094"/>
                                    <a:gd name="connsiteY10" fmla="*/ 32430 h 136772"/>
                                    <a:gd name="connsiteX11" fmla="*/ 118577 w 136094"/>
                                    <a:gd name="connsiteY11" fmla="*/ 68378 h 136772"/>
                                    <a:gd name="connsiteX12" fmla="*/ 68055 w 136094"/>
                                    <a:gd name="connsiteY12" fmla="*/ 119254 h 136772"/>
                                    <a:gd name="connsiteX13" fmla="*/ 17510 w 136094"/>
                                    <a:gd name="connsiteY13" fmla="*/ 68378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6094" h="136772">
                                      <a:moveTo>
                                        <a:pt x="19972" y="20085"/>
                                      </a:moveTo>
                                      <a:cubicBezTo>
                                        <a:pt x="7108" y="33022"/>
                                        <a:pt x="0" y="50172"/>
                                        <a:pt x="0" y="68386"/>
                                      </a:cubicBezTo>
                                      <a:cubicBezTo>
                                        <a:pt x="0" y="106094"/>
                                        <a:pt x="30542" y="136773"/>
                                        <a:pt x="68063" y="136773"/>
                                      </a:cubicBezTo>
                                      <a:cubicBezTo>
                                        <a:pt x="105585" y="136773"/>
                                        <a:pt x="136095" y="106094"/>
                                        <a:pt x="136095" y="68386"/>
                                      </a:cubicBezTo>
                                      <a:cubicBezTo>
                                        <a:pt x="136095" y="50172"/>
                                        <a:pt x="129027" y="33022"/>
                                        <a:pt x="116179" y="20085"/>
                                      </a:cubicBezTo>
                                      <a:cubicBezTo>
                                        <a:pt x="103314" y="7132"/>
                                        <a:pt x="86237" y="0"/>
                                        <a:pt x="68063" y="0"/>
                                      </a:cubicBezTo>
                                      <a:cubicBezTo>
                                        <a:pt x="49938" y="0"/>
                                        <a:pt x="32844" y="7132"/>
                                        <a:pt x="19972" y="20085"/>
                                      </a:cubicBezTo>
                                      <a:close/>
                                      <a:moveTo>
                                        <a:pt x="17510" y="68378"/>
                                      </a:moveTo>
                                      <a:cubicBezTo>
                                        <a:pt x="17510" y="54842"/>
                                        <a:pt x="22786" y="42073"/>
                                        <a:pt x="32381" y="32430"/>
                                      </a:cubicBezTo>
                                      <a:cubicBezTo>
                                        <a:pt x="41959" y="22811"/>
                                        <a:pt x="54608" y="17510"/>
                                        <a:pt x="68055" y="17510"/>
                                      </a:cubicBezTo>
                                      <a:cubicBezTo>
                                        <a:pt x="81519" y="17510"/>
                                        <a:pt x="94184" y="22811"/>
                                        <a:pt x="103746" y="32430"/>
                                      </a:cubicBezTo>
                                      <a:cubicBezTo>
                                        <a:pt x="113316" y="42057"/>
                                        <a:pt x="118577" y="54826"/>
                                        <a:pt x="118577" y="68378"/>
                                      </a:cubicBezTo>
                                      <a:cubicBezTo>
                                        <a:pt x="118577" y="96435"/>
                                        <a:pt x="95934" y="119254"/>
                                        <a:pt x="68055" y="119254"/>
                                      </a:cubicBezTo>
                                      <a:cubicBezTo>
                                        <a:pt x="40200" y="119254"/>
                                        <a:pt x="17510" y="96435"/>
                                        <a:pt x="17510" y="683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Freeform 53"/>
                              <wps:cNvSpPr/>
                              <wps:spPr>
                                <a:xfrm>
                                  <a:off x="3396927" y="753226"/>
                                  <a:ext cx="136095" cy="136772"/>
                                </a:xfrm>
                                <a:custGeom>
                                  <a:avLst/>
                                  <a:gdLst>
                                    <a:gd name="connsiteX0" fmla="*/ 19972 w 136095"/>
                                    <a:gd name="connsiteY0" fmla="*/ 20085 h 136772"/>
                                    <a:gd name="connsiteX1" fmla="*/ 0 w 136095"/>
                                    <a:gd name="connsiteY1" fmla="*/ 68386 h 136772"/>
                                    <a:gd name="connsiteX2" fmla="*/ 68072 w 136095"/>
                                    <a:gd name="connsiteY2" fmla="*/ 136773 h 136772"/>
                                    <a:gd name="connsiteX3" fmla="*/ 136095 w 136095"/>
                                    <a:gd name="connsiteY3" fmla="*/ 68386 h 136772"/>
                                    <a:gd name="connsiteX4" fmla="*/ 116179 w 136095"/>
                                    <a:gd name="connsiteY4" fmla="*/ 20085 h 136772"/>
                                    <a:gd name="connsiteX5" fmla="*/ 68072 w 136095"/>
                                    <a:gd name="connsiteY5" fmla="*/ 0 h 136772"/>
                                    <a:gd name="connsiteX6" fmla="*/ 19972 w 136095"/>
                                    <a:gd name="connsiteY6" fmla="*/ 20085 h 136772"/>
                                    <a:gd name="connsiteX7" fmla="*/ 17518 w 136095"/>
                                    <a:gd name="connsiteY7" fmla="*/ 68378 h 136772"/>
                                    <a:gd name="connsiteX8" fmla="*/ 32389 w 136095"/>
                                    <a:gd name="connsiteY8" fmla="*/ 32430 h 136772"/>
                                    <a:gd name="connsiteX9" fmla="*/ 68063 w 136095"/>
                                    <a:gd name="connsiteY9" fmla="*/ 17510 h 136772"/>
                                    <a:gd name="connsiteX10" fmla="*/ 103746 w 136095"/>
                                    <a:gd name="connsiteY10" fmla="*/ 32430 h 136772"/>
                                    <a:gd name="connsiteX11" fmla="*/ 118577 w 136095"/>
                                    <a:gd name="connsiteY11" fmla="*/ 68378 h 136772"/>
                                    <a:gd name="connsiteX12" fmla="*/ 68063 w 136095"/>
                                    <a:gd name="connsiteY12" fmla="*/ 119254 h 136772"/>
                                    <a:gd name="connsiteX13" fmla="*/ 17518 w 136095"/>
                                    <a:gd name="connsiteY13" fmla="*/ 68378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6095" h="136772">
                                      <a:moveTo>
                                        <a:pt x="19972" y="20085"/>
                                      </a:moveTo>
                                      <a:cubicBezTo>
                                        <a:pt x="7108" y="33022"/>
                                        <a:pt x="0" y="50172"/>
                                        <a:pt x="0" y="68386"/>
                                      </a:cubicBezTo>
                                      <a:cubicBezTo>
                                        <a:pt x="0" y="106094"/>
                                        <a:pt x="30534" y="136773"/>
                                        <a:pt x="68072" y="136773"/>
                                      </a:cubicBezTo>
                                      <a:cubicBezTo>
                                        <a:pt x="105585" y="136773"/>
                                        <a:pt x="136095" y="106094"/>
                                        <a:pt x="136095" y="68386"/>
                                      </a:cubicBezTo>
                                      <a:cubicBezTo>
                                        <a:pt x="136095" y="50172"/>
                                        <a:pt x="129027" y="33022"/>
                                        <a:pt x="116179" y="20085"/>
                                      </a:cubicBezTo>
                                      <a:cubicBezTo>
                                        <a:pt x="103314" y="7132"/>
                                        <a:pt x="86229" y="0"/>
                                        <a:pt x="68072" y="0"/>
                                      </a:cubicBezTo>
                                      <a:cubicBezTo>
                                        <a:pt x="49930" y="0"/>
                                        <a:pt x="32852" y="7132"/>
                                        <a:pt x="19972" y="20085"/>
                                      </a:cubicBezTo>
                                      <a:close/>
                                      <a:moveTo>
                                        <a:pt x="17518" y="68378"/>
                                      </a:moveTo>
                                      <a:cubicBezTo>
                                        <a:pt x="17518" y="54842"/>
                                        <a:pt x="22787" y="42073"/>
                                        <a:pt x="32389" y="32430"/>
                                      </a:cubicBezTo>
                                      <a:cubicBezTo>
                                        <a:pt x="41959" y="22811"/>
                                        <a:pt x="54615" y="17510"/>
                                        <a:pt x="68063" y="17510"/>
                                      </a:cubicBezTo>
                                      <a:cubicBezTo>
                                        <a:pt x="81528" y="17510"/>
                                        <a:pt x="94192" y="22811"/>
                                        <a:pt x="103746" y="32430"/>
                                      </a:cubicBezTo>
                                      <a:cubicBezTo>
                                        <a:pt x="113308" y="42057"/>
                                        <a:pt x="118577" y="54826"/>
                                        <a:pt x="118577" y="68378"/>
                                      </a:cubicBezTo>
                                      <a:cubicBezTo>
                                        <a:pt x="118577" y="96435"/>
                                        <a:pt x="95919" y="119254"/>
                                        <a:pt x="68063" y="119254"/>
                                      </a:cubicBezTo>
                                      <a:cubicBezTo>
                                        <a:pt x="40184" y="119254"/>
                                        <a:pt x="17518" y="96435"/>
                                        <a:pt x="17518" y="683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Freeform 54"/>
                              <wps:cNvSpPr/>
                              <wps:spPr>
                                <a:xfrm>
                                  <a:off x="3571447" y="753226"/>
                                  <a:ext cx="136118" cy="136772"/>
                                </a:xfrm>
                                <a:custGeom>
                                  <a:avLst/>
                                  <a:gdLst>
                                    <a:gd name="connsiteX0" fmla="*/ 19900 w 136118"/>
                                    <a:gd name="connsiteY0" fmla="*/ 20085 h 136772"/>
                                    <a:gd name="connsiteX1" fmla="*/ 0 w 136118"/>
                                    <a:gd name="connsiteY1" fmla="*/ 68386 h 136772"/>
                                    <a:gd name="connsiteX2" fmla="*/ 68063 w 136118"/>
                                    <a:gd name="connsiteY2" fmla="*/ 136773 h 136772"/>
                                    <a:gd name="connsiteX3" fmla="*/ 136119 w 136118"/>
                                    <a:gd name="connsiteY3" fmla="*/ 68386 h 136772"/>
                                    <a:gd name="connsiteX4" fmla="*/ 116179 w 136118"/>
                                    <a:gd name="connsiteY4" fmla="*/ 20085 h 136772"/>
                                    <a:gd name="connsiteX5" fmla="*/ 68063 w 136118"/>
                                    <a:gd name="connsiteY5" fmla="*/ 0 h 136772"/>
                                    <a:gd name="connsiteX6" fmla="*/ 19900 w 136118"/>
                                    <a:gd name="connsiteY6" fmla="*/ 20085 h 136772"/>
                                    <a:gd name="connsiteX7" fmla="*/ 17518 w 136118"/>
                                    <a:gd name="connsiteY7" fmla="*/ 68378 h 136772"/>
                                    <a:gd name="connsiteX8" fmla="*/ 32341 w 136118"/>
                                    <a:gd name="connsiteY8" fmla="*/ 32430 h 136772"/>
                                    <a:gd name="connsiteX9" fmla="*/ 68063 w 136118"/>
                                    <a:gd name="connsiteY9" fmla="*/ 17510 h 136772"/>
                                    <a:gd name="connsiteX10" fmla="*/ 103770 w 136118"/>
                                    <a:gd name="connsiteY10" fmla="*/ 32430 h 136772"/>
                                    <a:gd name="connsiteX11" fmla="*/ 118602 w 136118"/>
                                    <a:gd name="connsiteY11" fmla="*/ 68378 h 136772"/>
                                    <a:gd name="connsiteX12" fmla="*/ 68063 w 136118"/>
                                    <a:gd name="connsiteY12" fmla="*/ 119254 h 136772"/>
                                    <a:gd name="connsiteX13" fmla="*/ 17518 w 136118"/>
                                    <a:gd name="connsiteY13" fmla="*/ 68378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6118" h="136772">
                                      <a:moveTo>
                                        <a:pt x="19900" y="20085"/>
                                      </a:moveTo>
                                      <a:cubicBezTo>
                                        <a:pt x="7068" y="33006"/>
                                        <a:pt x="0" y="50156"/>
                                        <a:pt x="0" y="68386"/>
                                      </a:cubicBezTo>
                                      <a:cubicBezTo>
                                        <a:pt x="0" y="106094"/>
                                        <a:pt x="30526" y="136773"/>
                                        <a:pt x="68063" y="136773"/>
                                      </a:cubicBezTo>
                                      <a:cubicBezTo>
                                        <a:pt x="105585" y="136773"/>
                                        <a:pt x="136119" y="106094"/>
                                        <a:pt x="136119" y="68386"/>
                                      </a:cubicBezTo>
                                      <a:cubicBezTo>
                                        <a:pt x="136119" y="50172"/>
                                        <a:pt x="129051" y="33022"/>
                                        <a:pt x="116179" y="20085"/>
                                      </a:cubicBezTo>
                                      <a:cubicBezTo>
                                        <a:pt x="103299" y="7132"/>
                                        <a:pt x="86213" y="0"/>
                                        <a:pt x="68063" y="0"/>
                                      </a:cubicBezTo>
                                      <a:cubicBezTo>
                                        <a:pt x="49858" y="0"/>
                                        <a:pt x="32757" y="7132"/>
                                        <a:pt x="19900" y="20085"/>
                                      </a:cubicBezTo>
                                      <a:close/>
                                      <a:moveTo>
                                        <a:pt x="17518" y="68378"/>
                                      </a:moveTo>
                                      <a:cubicBezTo>
                                        <a:pt x="17518" y="54810"/>
                                        <a:pt x="22778" y="42041"/>
                                        <a:pt x="32341" y="32430"/>
                                      </a:cubicBezTo>
                                      <a:cubicBezTo>
                                        <a:pt x="41871" y="22795"/>
                                        <a:pt x="54560" y="17510"/>
                                        <a:pt x="68063" y="17510"/>
                                      </a:cubicBezTo>
                                      <a:cubicBezTo>
                                        <a:pt x="81504" y="17510"/>
                                        <a:pt x="94192" y="22811"/>
                                        <a:pt x="103770" y="32430"/>
                                      </a:cubicBezTo>
                                      <a:cubicBezTo>
                                        <a:pt x="113324" y="42057"/>
                                        <a:pt x="118602" y="54826"/>
                                        <a:pt x="118602" y="68378"/>
                                      </a:cubicBezTo>
                                      <a:cubicBezTo>
                                        <a:pt x="118602" y="96435"/>
                                        <a:pt x="95927" y="119254"/>
                                        <a:pt x="68063" y="119254"/>
                                      </a:cubicBezTo>
                                      <a:cubicBezTo>
                                        <a:pt x="40192" y="119254"/>
                                        <a:pt x="17518" y="96435"/>
                                        <a:pt x="17518" y="683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reeform 55"/>
                              <wps:cNvSpPr/>
                              <wps:spPr>
                                <a:xfrm>
                                  <a:off x="2479339" y="301490"/>
                                  <a:ext cx="136102" cy="136772"/>
                                </a:xfrm>
                                <a:custGeom>
                                  <a:avLst/>
                                  <a:gdLst>
                                    <a:gd name="connsiteX0" fmla="*/ 19876 w 136102"/>
                                    <a:gd name="connsiteY0" fmla="*/ 20029 h 136772"/>
                                    <a:gd name="connsiteX1" fmla="*/ 0 w 136102"/>
                                    <a:gd name="connsiteY1" fmla="*/ 68370 h 136772"/>
                                    <a:gd name="connsiteX2" fmla="*/ 68047 w 136102"/>
                                    <a:gd name="connsiteY2" fmla="*/ 136773 h 136772"/>
                                    <a:gd name="connsiteX3" fmla="*/ 136103 w 136102"/>
                                    <a:gd name="connsiteY3" fmla="*/ 68370 h 136772"/>
                                    <a:gd name="connsiteX4" fmla="*/ 68047 w 136102"/>
                                    <a:gd name="connsiteY4" fmla="*/ 0 h 136772"/>
                                    <a:gd name="connsiteX5" fmla="*/ 19876 w 136102"/>
                                    <a:gd name="connsiteY5" fmla="*/ 20029 h 136772"/>
                                    <a:gd name="connsiteX6" fmla="*/ 17517 w 136102"/>
                                    <a:gd name="connsiteY6" fmla="*/ 68370 h 136772"/>
                                    <a:gd name="connsiteX7" fmla="*/ 32317 w 136102"/>
                                    <a:gd name="connsiteY7" fmla="*/ 32382 h 136772"/>
                                    <a:gd name="connsiteX8" fmla="*/ 68047 w 136102"/>
                                    <a:gd name="connsiteY8" fmla="*/ 17518 h 136772"/>
                                    <a:gd name="connsiteX9" fmla="*/ 118593 w 136102"/>
                                    <a:gd name="connsiteY9" fmla="*/ 68370 h 136772"/>
                                    <a:gd name="connsiteX10" fmla="*/ 68047 w 136102"/>
                                    <a:gd name="connsiteY10" fmla="*/ 119262 h 136772"/>
                                    <a:gd name="connsiteX11" fmla="*/ 17517 w 136102"/>
                                    <a:gd name="connsiteY11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36102" h="136772">
                                      <a:moveTo>
                                        <a:pt x="19876" y="20029"/>
                                      </a:moveTo>
                                      <a:cubicBezTo>
                                        <a:pt x="7076" y="32934"/>
                                        <a:pt x="0" y="50092"/>
                                        <a:pt x="0" y="68370"/>
                                      </a:cubicBezTo>
                                      <a:cubicBezTo>
                                        <a:pt x="0" y="106094"/>
                                        <a:pt x="30550" y="136773"/>
                                        <a:pt x="68047" y="136773"/>
                                      </a:cubicBezTo>
                                      <a:cubicBezTo>
                                        <a:pt x="105561" y="136773"/>
                                        <a:pt x="136103" y="106094"/>
                                        <a:pt x="136103" y="68370"/>
                                      </a:cubicBezTo>
                                      <a:cubicBezTo>
                                        <a:pt x="136103" y="30679"/>
                                        <a:pt x="105569" y="0"/>
                                        <a:pt x="68047" y="0"/>
                                      </a:cubicBezTo>
                                      <a:cubicBezTo>
                                        <a:pt x="49818" y="0"/>
                                        <a:pt x="32716" y="7124"/>
                                        <a:pt x="19876" y="20029"/>
                                      </a:cubicBezTo>
                                      <a:close/>
                                      <a:moveTo>
                                        <a:pt x="17517" y="68370"/>
                                      </a:moveTo>
                                      <a:cubicBezTo>
                                        <a:pt x="17517" y="54746"/>
                                        <a:pt x="22762" y="41961"/>
                                        <a:pt x="32317" y="32382"/>
                                      </a:cubicBezTo>
                                      <a:cubicBezTo>
                                        <a:pt x="41823" y="22788"/>
                                        <a:pt x="54511" y="17518"/>
                                        <a:pt x="68047" y="17518"/>
                                      </a:cubicBezTo>
                                      <a:cubicBezTo>
                                        <a:pt x="95903" y="17518"/>
                                        <a:pt x="118593" y="40338"/>
                                        <a:pt x="118593" y="68370"/>
                                      </a:cubicBezTo>
                                      <a:cubicBezTo>
                                        <a:pt x="118593" y="96427"/>
                                        <a:pt x="95903" y="119262"/>
                                        <a:pt x="68047" y="119262"/>
                                      </a:cubicBezTo>
                                      <a:cubicBezTo>
                                        <a:pt x="40200" y="119262"/>
                                        <a:pt x="17517" y="96427"/>
                                        <a:pt x="17517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Freeform 56"/>
                              <wps:cNvSpPr/>
                              <wps:spPr>
                                <a:xfrm>
                                  <a:off x="2653859" y="301490"/>
                                  <a:ext cx="136094" cy="136772"/>
                                </a:xfrm>
                                <a:custGeom>
                                  <a:avLst/>
                                  <a:gdLst>
                                    <a:gd name="connsiteX0" fmla="*/ 19876 w 136094"/>
                                    <a:gd name="connsiteY0" fmla="*/ 20029 h 136772"/>
                                    <a:gd name="connsiteX1" fmla="*/ 0 w 136094"/>
                                    <a:gd name="connsiteY1" fmla="*/ 68370 h 136772"/>
                                    <a:gd name="connsiteX2" fmla="*/ 68039 w 136094"/>
                                    <a:gd name="connsiteY2" fmla="*/ 136773 h 136772"/>
                                    <a:gd name="connsiteX3" fmla="*/ 136095 w 136094"/>
                                    <a:gd name="connsiteY3" fmla="*/ 68370 h 136772"/>
                                    <a:gd name="connsiteX4" fmla="*/ 68039 w 136094"/>
                                    <a:gd name="connsiteY4" fmla="*/ 0 h 136772"/>
                                    <a:gd name="connsiteX5" fmla="*/ 19876 w 136094"/>
                                    <a:gd name="connsiteY5" fmla="*/ 20029 h 136772"/>
                                    <a:gd name="connsiteX6" fmla="*/ 17517 w 136094"/>
                                    <a:gd name="connsiteY6" fmla="*/ 68370 h 136772"/>
                                    <a:gd name="connsiteX7" fmla="*/ 32301 w 136094"/>
                                    <a:gd name="connsiteY7" fmla="*/ 32382 h 136772"/>
                                    <a:gd name="connsiteX8" fmla="*/ 68039 w 136094"/>
                                    <a:gd name="connsiteY8" fmla="*/ 17518 h 136772"/>
                                    <a:gd name="connsiteX9" fmla="*/ 118585 w 136094"/>
                                    <a:gd name="connsiteY9" fmla="*/ 68370 h 136772"/>
                                    <a:gd name="connsiteX10" fmla="*/ 68039 w 136094"/>
                                    <a:gd name="connsiteY10" fmla="*/ 119262 h 136772"/>
                                    <a:gd name="connsiteX11" fmla="*/ 17517 w 136094"/>
                                    <a:gd name="connsiteY11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36094" h="136772">
                                      <a:moveTo>
                                        <a:pt x="19876" y="20029"/>
                                      </a:moveTo>
                                      <a:cubicBezTo>
                                        <a:pt x="7076" y="32934"/>
                                        <a:pt x="0" y="50092"/>
                                        <a:pt x="0" y="68370"/>
                                      </a:cubicBezTo>
                                      <a:cubicBezTo>
                                        <a:pt x="0" y="106094"/>
                                        <a:pt x="30534" y="136773"/>
                                        <a:pt x="68039" y="136773"/>
                                      </a:cubicBezTo>
                                      <a:cubicBezTo>
                                        <a:pt x="105561" y="136773"/>
                                        <a:pt x="136095" y="106094"/>
                                        <a:pt x="136095" y="68370"/>
                                      </a:cubicBezTo>
                                      <a:cubicBezTo>
                                        <a:pt x="136095" y="30679"/>
                                        <a:pt x="105569" y="0"/>
                                        <a:pt x="68039" y="0"/>
                                      </a:cubicBezTo>
                                      <a:cubicBezTo>
                                        <a:pt x="49818" y="0"/>
                                        <a:pt x="32708" y="7124"/>
                                        <a:pt x="19876" y="20029"/>
                                      </a:cubicBezTo>
                                      <a:close/>
                                      <a:moveTo>
                                        <a:pt x="17517" y="68370"/>
                                      </a:moveTo>
                                      <a:cubicBezTo>
                                        <a:pt x="17517" y="54746"/>
                                        <a:pt x="22762" y="41961"/>
                                        <a:pt x="32301" y="32382"/>
                                      </a:cubicBezTo>
                                      <a:cubicBezTo>
                                        <a:pt x="41815" y="22788"/>
                                        <a:pt x="54495" y="17518"/>
                                        <a:pt x="68039" y="17518"/>
                                      </a:cubicBezTo>
                                      <a:cubicBezTo>
                                        <a:pt x="95903" y="17518"/>
                                        <a:pt x="118585" y="40338"/>
                                        <a:pt x="118585" y="68370"/>
                                      </a:cubicBezTo>
                                      <a:cubicBezTo>
                                        <a:pt x="118585" y="96427"/>
                                        <a:pt x="95903" y="119262"/>
                                        <a:pt x="68039" y="119262"/>
                                      </a:cubicBezTo>
                                      <a:cubicBezTo>
                                        <a:pt x="40184" y="119262"/>
                                        <a:pt x="17517" y="96427"/>
                                        <a:pt x="17517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Freeform 57"/>
                              <wps:cNvSpPr/>
                              <wps:spPr>
                                <a:xfrm>
                                  <a:off x="3002890" y="301490"/>
                                  <a:ext cx="135918" cy="136772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70 h 136772"/>
                                    <a:gd name="connsiteX1" fmla="*/ 67863 w 135918"/>
                                    <a:gd name="connsiteY1" fmla="*/ 136773 h 136772"/>
                                    <a:gd name="connsiteX2" fmla="*/ 135919 w 135918"/>
                                    <a:gd name="connsiteY2" fmla="*/ 68370 h 136772"/>
                                    <a:gd name="connsiteX3" fmla="*/ 67863 w 135918"/>
                                    <a:gd name="connsiteY3" fmla="*/ 0 h 136772"/>
                                    <a:gd name="connsiteX4" fmla="*/ 0 w 135918"/>
                                    <a:gd name="connsiteY4" fmla="*/ 68370 h 136772"/>
                                    <a:gd name="connsiteX5" fmla="*/ 17502 w 135918"/>
                                    <a:gd name="connsiteY5" fmla="*/ 68370 h 136772"/>
                                    <a:gd name="connsiteX6" fmla="*/ 67863 w 135918"/>
                                    <a:gd name="connsiteY6" fmla="*/ 17518 h 136772"/>
                                    <a:gd name="connsiteX7" fmla="*/ 118409 w 135918"/>
                                    <a:gd name="connsiteY7" fmla="*/ 68370 h 136772"/>
                                    <a:gd name="connsiteX8" fmla="*/ 67863 w 135918"/>
                                    <a:gd name="connsiteY8" fmla="*/ 119262 h 136772"/>
                                    <a:gd name="connsiteX9" fmla="*/ 17502 w 135918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454" y="136773"/>
                                        <a:pt x="67863" y="136773"/>
                                      </a:cubicBezTo>
                                      <a:cubicBezTo>
                                        <a:pt x="105377" y="136773"/>
                                        <a:pt x="135919" y="106094"/>
                                        <a:pt x="135919" y="68370"/>
                                      </a:cubicBezTo>
                                      <a:cubicBezTo>
                                        <a:pt x="135919" y="30679"/>
                                        <a:pt x="105385" y="0"/>
                                        <a:pt x="67863" y="0"/>
                                      </a:cubicBezTo>
                                      <a:cubicBezTo>
                                        <a:pt x="30446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02" y="68370"/>
                                      </a:moveTo>
                                      <a:cubicBezTo>
                                        <a:pt x="17502" y="40338"/>
                                        <a:pt x="40104" y="17518"/>
                                        <a:pt x="67863" y="17518"/>
                                      </a:cubicBezTo>
                                      <a:cubicBezTo>
                                        <a:pt x="95719" y="17518"/>
                                        <a:pt x="118409" y="40338"/>
                                        <a:pt x="118409" y="68370"/>
                                      </a:cubicBezTo>
                                      <a:cubicBezTo>
                                        <a:pt x="118409" y="96427"/>
                                        <a:pt x="95719" y="119262"/>
                                        <a:pt x="67863" y="119262"/>
                                      </a:cubicBezTo>
                                      <a:cubicBezTo>
                                        <a:pt x="40104" y="119262"/>
                                        <a:pt x="17502" y="96427"/>
                                        <a:pt x="17502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Freeform 58"/>
                              <wps:cNvSpPr/>
                              <wps:spPr>
                                <a:xfrm>
                                  <a:off x="3177402" y="301490"/>
                                  <a:ext cx="135918" cy="136772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70 h 136772"/>
                                    <a:gd name="connsiteX1" fmla="*/ 67855 w 135918"/>
                                    <a:gd name="connsiteY1" fmla="*/ 136773 h 136772"/>
                                    <a:gd name="connsiteX2" fmla="*/ 135919 w 135918"/>
                                    <a:gd name="connsiteY2" fmla="*/ 68370 h 136772"/>
                                    <a:gd name="connsiteX3" fmla="*/ 67855 w 135918"/>
                                    <a:gd name="connsiteY3" fmla="*/ 0 h 136772"/>
                                    <a:gd name="connsiteX4" fmla="*/ 0 w 135918"/>
                                    <a:gd name="connsiteY4" fmla="*/ 68370 h 136772"/>
                                    <a:gd name="connsiteX5" fmla="*/ 17510 w 135918"/>
                                    <a:gd name="connsiteY5" fmla="*/ 68370 h 136772"/>
                                    <a:gd name="connsiteX6" fmla="*/ 67855 w 135918"/>
                                    <a:gd name="connsiteY6" fmla="*/ 17518 h 136772"/>
                                    <a:gd name="connsiteX7" fmla="*/ 118401 w 135918"/>
                                    <a:gd name="connsiteY7" fmla="*/ 68370 h 136772"/>
                                    <a:gd name="connsiteX8" fmla="*/ 67855 w 135918"/>
                                    <a:gd name="connsiteY8" fmla="*/ 119262 h 136772"/>
                                    <a:gd name="connsiteX9" fmla="*/ 17510 w 135918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446" y="136773"/>
                                        <a:pt x="67855" y="136773"/>
                                      </a:cubicBezTo>
                                      <a:cubicBezTo>
                                        <a:pt x="105385" y="136773"/>
                                        <a:pt x="135919" y="106094"/>
                                        <a:pt x="135919" y="68370"/>
                                      </a:cubicBezTo>
                                      <a:cubicBezTo>
                                        <a:pt x="135919" y="30679"/>
                                        <a:pt x="105393" y="0"/>
                                        <a:pt x="67855" y="0"/>
                                      </a:cubicBezTo>
                                      <a:cubicBezTo>
                                        <a:pt x="30446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0" y="68370"/>
                                      </a:moveTo>
                                      <a:cubicBezTo>
                                        <a:pt x="17510" y="40338"/>
                                        <a:pt x="40096" y="17518"/>
                                        <a:pt x="67855" y="17518"/>
                                      </a:cubicBezTo>
                                      <a:cubicBezTo>
                                        <a:pt x="95727" y="17518"/>
                                        <a:pt x="118401" y="40338"/>
                                        <a:pt x="118401" y="68370"/>
                                      </a:cubicBezTo>
                                      <a:cubicBezTo>
                                        <a:pt x="118401" y="96427"/>
                                        <a:pt x="95727" y="119262"/>
                                        <a:pt x="67855" y="119262"/>
                                      </a:cubicBezTo>
                                      <a:cubicBezTo>
                                        <a:pt x="40104" y="119262"/>
                                        <a:pt x="17510" y="96427"/>
                                        <a:pt x="17510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Freeform 59"/>
                              <wps:cNvSpPr/>
                              <wps:spPr>
                                <a:xfrm>
                                  <a:off x="3351746" y="301490"/>
                                  <a:ext cx="136102" cy="136772"/>
                                </a:xfrm>
                                <a:custGeom>
                                  <a:avLst/>
                                  <a:gdLst>
                                    <a:gd name="connsiteX0" fmla="*/ 0 w 136102"/>
                                    <a:gd name="connsiteY0" fmla="*/ 68370 h 136772"/>
                                    <a:gd name="connsiteX1" fmla="*/ 68032 w 136102"/>
                                    <a:gd name="connsiteY1" fmla="*/ 136773 h 136772"/>
                                    <a:gd name="connsiteX2" fmla="*/ 136103 w 136102"/>
                                    <a:gd name="connsiteY2" fmla="*/ 68370 h 136772"/>
                                    <a:gd name="connsiteX3" fmla="*/ 68032 w 136102"/>
                                    <a:gd name="connsiteY3" fmla="*/ 0 h 136772"/>
                                    <a:gd name="connsiteX4" fmla="*/ 0 w 136102"/>
                                    <a:gd name="connsiteY4" fmla="*/ 68370 h 136772"/>
                                    <a:gd name="connsiteX5" fmla="*/ 17510 w 136102"/>
                                    <a:gd name="connsiteY5" fmla="*/ 68370 h 136772"/>
                                    <a:gd name="connsiteX6" fmla="*/ 68023 w 136102"/>
                                    <a:gd name="connsiteY6" fmla="*/ 17518 h 136772"/>
                                    <a:gd name="connsiteX7" fmla="*/ 118569 w 136102"/>
                                    <a:gd name="connsiteY7" fmla="*/ 68370 h 136772"/>
                                    <a:gd name="connsiteX8" fmla="*/ 68023 w 136102"/>
                                    <a:gd name="connsiteY8" fmla="*/ 119262 h 136772"/>
                                    <a:gd name="connsiteX9" fmla="*/ 17510 w 136102"/>
                                    <a:gd name="connsiteY9" fmla="*/ 68370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02" h="136772">
                                      <a:moveTo>
                                        <a:pt x="0" y="68370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32" y="136773"/>
                                      </a:cubicBezTo>
                                      <a:cubicBezTo>
                                        <a:pt x="105561" y="136773"/>
                                        <a:pt x="136103" y="106094"/>
                                        <a:pt x="136103" y="68370"/>
                                      </a:cubicBezTo>
                                      <a:cubicBezTo>
                                        <a:pt x="136103" y="30679"/>
                                        <a:pt x="105569" y="0"/>
                                        <a:pt x="68032" y="0"/>
                                      </a:cubicBezTo>
                                      <a:cubicBezTo>
                                        <a:pt x="30534" y="0"/>
                                        <a:pt x="0" y="30679"/>
                                        <a:pt x="0" y="68370"/>
                                      </a:cubicBezTo>
                                      <a:close/>
                                      <a:moveTo>
                                        <a:pt x="17510" y="68370"/>
                                      </a:moveTo>
                                      <a:cubicBezTo>
                                        <a:pt x="17510" y="40338"/>
                                        <a:pt x="40192" y="17518"/>
                                        <a:pt x="68023" y="17518"/>
                                      </a:cubicBezTo>
                                      <a:cubicBezTo>
                                        <a:pt x="95903" y="17518"/>
                                        <a:pt x="118569" y="40338"/>
                                        <a:pt x="118569" y="68370"/>
                                      </a:cubicBezTo>
                                      <a:cubicBezTo>
                                        <a:pt x="118569" y="96427"/>
                                        <a:pt x="95903" y="119262"/>
                                        <a:pt x="68023" y="119262"/>
                                      </a:cubicBezTo>
                                      <a:cubicBezTo>
                                        <a:pt x="40192" y="119262"/>
                                        <a:pt x="17510" y="96427"/>
                                        <a:pt x="17510" y="683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Freeform 60"/>
                              <wps:cNvSpPr/>
                              <wps:spPr>
                                <a:xfrm>
                                  <a:off x="2517212" y="150573"/>
                                  <a:ext cx="135886" cy="136772"/>
                                </a:xfrm>
                                <a:custGeom>
                                  <a:avLst/>
                                  <a:gdLst>
                                    <a:gd name="connsiteX0" fmla="*/ 0 w 135886"/>
                                    <a:gd name="connsiteY0" fmla="*/ 68402 h 136772"/>
                                    <a:gd name="connsiteX1" fmla="*/ 67815 w 135886"/>
                                    <a:gd name="connsiteY1" fmla="*/ 136773 h 136772"/>
                                    <a:gd name="connsiteX2" fmla="*/ 135887 w 135886"/>
                                    <a:gd name="connsiteY2" fmla="*/ 68402 h 136772"/>
                                    <a:gd name="connsiteX3" fmla="*/ 67815 w 135886"/>
                                    <a:gd name="connsiteY3" fmla="*/ 0 h 136772"/>
                                    <a:gd name="connsiteX4" fmla="*/ 0 w 135886"/>
                                    <a:gd name="connsiteY4" fmla="*/ 68402 h 136772"/>
                                    <a:gd name="connsiteX5" fmla="*/ 17502 w 135886"/>
                                    <a:gd name="connsiteY5" fmla="*/ 68402 h 136772"/>
                                    <a:gd name="connsiteX6" fmla="*/ 67815 w 135886"/>
                                    <a:gd name="connsiteY6" fmla="*/ 17510 h 136772"/>
                                    <a:gd name="connsiteX7" fmla="*/ 118361 w 135886"/>
                                    <a:gd name="connsiteY7" fmla="*/ 68402 h 136772"/>
                                    <a:gd name="connsiteX8" fmla="*/ 67815 w 135886"/>
                                    <a:gd name="connsiteY8" fmla="*/ 119262 h 136772"/>
                                    <a:gd name="connsiteX9" fmla="*/ 17502 w 135886"/>
                                    <a:gd name="connsiteY9" fmla="*/ 68402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886" h="136772">
                                      <a:moveTo>
                                        <a:pt x="0" y="68402"/>
                                      </a:moveTo>
                                      <a:cubicBezTo>
                                        <a:pt x="0" y="106094"/>
                                        <a:pt x="30438" y="136773"/>
                                        <a:pt x="67815" y="136773"/>
                                      </a:cubicBezTo>
                                      <a:cubicBezTo>
                                        <a:pt x="105361" y="136773"/>
                                        <a:pt x="135887" y="106094"/>
                                        <a:pt x="135887" y="68402"/>
                                      </a:cubicBezTo>
                                      <a:cubicBezTo>
                                        <a:pt x="135887" y="30679"/>
                                        <a:pt x="105369" y="0"/>
                                        <a:pt x="67815" y="0"/>
                                      </a:cubicBezTo>
                                      <a:cubicBezTo>
                                        <a:pt x="30430" y="0"/>
                                        <a:pt x="0" y="30679"/>
                                        <a:pt x="0" y="68402"/>
                                      </a:cubicBezTo>
                                      <a:close/>
                                      <a:moveTo>
                                        <a:pt x="17502" y="68402"/>
                                      </a:moveTo>
                                      <a:cubicBezTo>
                                        <a:pt x="17502" y="40346"/>
                                        <a:pt x="40088" y="17510"/>
                                        <a:pt x="67815" y="17510"/>
                                      </a:cubicBezTo>
                                      <a:cubicBezTo>
                                        <a:pt x="95695" y="17510"/>
                                        <a:pt x="118361" y="40346"/>
                                        <a:pt x="118361" y="68402"/>
                                      </a:cubicBezTo>
                                      <a:cubicBezTo>
                                        <a:pt x="118361" y="96443"/>
                                        <a:pt x="95695" y="119262"/>
                                        <a:pt x="67815" y="119262"/>
                                      </a:cubicBezTo>
                                      <a:cubicBezTo>
                                        <a:pt x="40088" y="119262"/>
                                        <a:pt x="17502" y="96443"/>
                                        <a:pt x="17502" y="684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Freeform 61"/>
                              <wps:cNvSpPr/>
                              <wps:spPr>
                                <a:xfrm>
                                  <a:off x="2691684" y="150573"/>
                                  <a:ext cx="135934" cy="136772"/>
                                </a:xfrm>
                                <a:custGeom>
                                  <a:avLst/>
                                  <a:gdLst>
                                    <a:gd name="connsiteX0" fmla="*/ 0 w 135934"/>
                                    <a:gd name="connsiteY0" fmla="*/ 68402 h 136772"/>
                                    <a:gd name="connsiteX1" fmla="*/ 67864 w 135934"/>
                                    <a:gd name="connsiteY1" fmla="*/ 136773 h 136772"/>
                                    <a:gd name="connsiteX2" fmla="*/ 135935 w 135934"/>
                                    <a:gd name="connsiteY2" fmla="*/ 68402 h 136772"/>
                                    <a:gd name="connsiteX3" fmla="*/ 67864 w 135934"/>
                                    <a:gd name="connsiteY3" fmla="*/ 0 h 136772"/>
                                    <a:gd name="connsiteX4" fmla="*/ 0 w 135934"/>
                                    <a:gd name="connsiteY4" fmla="*/ 68402 h 136772"/>
                                    <a:gd name="connsiteX5" fmla="*/ 17518 w 135934"/>
                                    <a:gd name="connsiteY5" fmla="*/ 68402 h 136772"/>
                                    <a:gd name="connsiteX6" fmla="*/ 67864 w 135934"/>
                                    <a:gd name="connsiteY6" fmla="*/ 17510 h 136772"/>
                                    <a:gd name="connsiteX7" fmla="*/ 118409 w 135934"/>
                                    <a:gd name="connsiteY7" fmla="*/ 68402 h 136772"/>
                                    <a:gd name="connsiteX8" fmla="*/ 67864 w 135934"/>
                                    <a:gd name="connsiteY8" fmla="*/ 119262 h 136772"/>
                                    <a:gd name="connsiteX9" fmla="*/ 17518 w 135934"/>
                                    <a:gd name="connsiteY9" fmla="*/ 68402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34" h="136772">
                                      <a:moveTo>
                                        <a:pt x="0" y="68402"/>
                                      </a:moveTo>
                                      <a:cubicBezTo>
                                        <a:pt x="0" y="106094"/>
                                        <a:pt x="30454" y="136773"/>
                                        <a:pt x="67864" y="136773"/>
                                      </a:cubicBezTo>
                                      <a:cubicBezTo>
                                        <a:pt x="105409" y="136773"/>
                                        <a:pt x="135935" y="106094"/>
                                        <a:pt x="135935" y="68402"/>
                                      </a:cubicBezTo>
                                      <a:cubicBezTo>
                                        <a:pt x="135935" y="30679"/>
                                        <a:pt x="105417" y="0"/>
                                        <a:pt x="67864" y="0"/>
                                      </a:cubicBezTo>
                                      <a:cubicBezTo>
                                        <a:pt x="30454" y="0"/>
                                        <a:pt x="0" y="30679"/>
                                        <a:pt x="0" y="68402"/>
                                      </a:cubicBezTo>
                                      <a:close/>
                                      <a:moveTo>
                                        <a:pt x="17518" y="68402"/>
                                      </a:moveTo>
                                      <a:cubicBezTo>
                                        <a:pt x="17518" y="40346"/>
                                        <a:pt x="40104" y="17510"/>
                                        <a:pt x="67864" y="17510"/>
                                      </a:cubicBezTo>
                                      <a:cubicBezTo>
                                        <a:pt x="95735" y="17510"/>
                                        <a:pt x="118409" y="40346"/>
                                        <a:pt x="118409" y="68402"/>
                                      </a:cubicBezTo>
                                      <a:cubicBezTo>
                                        <a:pt x="118409" y="96443"/>
                                        <a:pt x="95735" y="119262"/>
                                        <a:pt x="67864" y="119262"/>
                                      </a:cubicBezTo>
                                      <a:cubicBezTo>
                                        <a:pt x="40112" y="119262"/>
                                        <a:pt x="17518" y="96443"/>
                                        <a:pt x="17518" y="684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reeform 62"/>
                              <wps:cNvSpPr/>
                              <wps:spPr>
                                <a:xfrm>
                                  <a:off x="3040556" y="150573"/>
                                  <a:ext cx="136110" cy="136772"/>
                                </a:xfrm>
                                <a:custGeom>
                                  <a:avLst/>
                                  <a:gdLst>
                                    <a:gd name="connsiteX0" fmla="*/ 0 w 136110"/>
                                    <a:gd name="connsiteY0" fmla="*/ 68402 h 136772"/>
                                    <a:gd name="connsiteX1" fmla="*/ 68031 w 136110"/>
                                    <a:gd name="connsiteY1" fmla="*/ 136773 h 136772"/>
                                    <a:gd name="connsiteX2" fmla="*/ 136111 w 136110"/>
                                    <a:gd name="connsiteY2" fmla="*/ 68402 h 136772"/>
                                    <a:gd name="connsiteX3" fmla="*/ 68031 w 136110"/>
                                    <a:gd name="connsiteY3" fmla="*/ 0 h 136772"/>
                                    <a:gd name="connsiteX4" fmla="*/ 0 w 136110"/>
                                    <a:gd name="connsiteY4" fmla="*/ 68402 h 136772"/>
                                    <a:gd name="connsiteX5" fmla="*/ 17502 w 136110"/>
                                    <a:gd name="connsiteY5" fmla="*/ 68402 h 136772"/>
                                    <a:gd name="connsiteX6" fmla="*/ 68023 w 136110"/>
                                    <a:gd name="connsiteY6" fmla="*/ 17510 h 136772"/>
                                    <a:gd name="connsiteX7" fmla="*/ 118593 w 136110"/>
                                    <a:gd name="connsiteY7" fmla="*/ 68402 h 136772"/>
                                    <a:gd name="connsiteX8" fmla="*/ 68023 w 136110"/>
                                    <a:gd name="connsiteY8" fmla="*/ 119262 h 136772"/>
                                    <a:gd name="connsiteX9" fmla="*/ 17502 w 136110"/>
                                    <a:gd name="connsiteY9" fmla="*/ 68402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10" h="136772">
                                      <a:moveTo>
                                        <a:pt x="0" y="68402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31" y="136773"/>
                                      </a:cubicBezTo>
                                      <a:cubicBezTo>
                                        <a:pt x="105577" y="136773"/>
                                        <a:pt x="136111" y="106094"/>
                                        <a:pt x="136111" y="68402"/>
                                      </a:cubicBezTo>
                                      <a:cubicBezTo>
                                        <a:pt x="136111" y="30679"/>
                                        <a:pt x="105585" y="0"/>
                                        <a:pt x="68031" y="0"/>
                                      </a:cubicBezTo>
                                      <a:cubicBezTo>
                                        <a:pt x="30534" y="0"/>
                                        <a:pt x="0" y="30679"/>
                                        <a:pt x="0" y="68402"/>
                                      </a:cubicBezTo>
                                      <a:close/>
                                      <a:moveTo>
                                        <a:pt x="17502" y="68402"/>
                                      </a:moveTo>
                                      <a:cubicBezTo>
                                        <a:pt x="17502" y="40346"/>
                                        <a:pt x="40192" y="17510"/>
                                        <a:pt x="68023" y="17510"/>
                                      </a:cubicBezTo>
                                      <a:cubicBezTo>
                                        <a:pt x="95911" y="17510"/>
                                        <a:pt x="118593" y="40346"/>
                                        <a:pt x="118593" y="68402"/>
                                      </a:cubicBezTo>
                                      <a:cubicBezTo>
                                        <a:pt x="118593" y="96443"/>
                                        <a:pt x="95911" y="119262"/>
                                        <a:pt x="68023" y="119262"/>
                                      </a:cubicBezTo>
                                      <a:cubicBezTo>
                                        <a:pt x="40192" y="119262"/>
                                        <a:pt x="17502" y="96443"/>
                                        <a:pt x="17502" y="684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Freeform 63"/>
                              <wps:cNvSpPr/>
                              <wps:spPr>
                                <a:xfrm>
                                  <a:off x="3215060" y="150573"/>
                                  <a:ext cx="136126" cy="136772"/>
                                </a:xfrm>
                                <a:custGeom>
                                  <a:avLst/>
                                  <a:gdLst>
                                    <a:gd name="connsiteX0" fmla="*/ 0 w 136126"/>
                                    <a:gd name="connsiteY0" fmla="*/ 68402 h 136772"/>
                                    <a:gd name="connsiteX1" fmla="*/ 68039 w 136126"/>
                                    <a:gd name="connsiteY1" fmla="*/ 136773 h 136772"/>
                                    <a:gd name="connsiteX2" fmla="*/ 136126 w 136126"/>
                                    <a:gd name="connsiteY2" fmla="*/ 68402 h 136772"/>
                                    <a:gd name="connsiteX3" fmla="*/ 68039 w 136126"/>
                                    <a:gd name="connsiteY3" fmla="*/ 0 h 136772"/>
                                    <a:gd name="connsiteX4" fmla="*/ 0 w 136126"/>
                                    <a:gd name="connsiteY4" fmla="*/ 68402 h 136772"/>
                                    <a:gd name="connsiteX5" fmla="*/ 17517 w 136126"/>
                                    <a:gd name="connsiteY5" fmla="*/ 68402 h 136772"/>
                                    <a:gd name="connsiteX6" fmla="*/ 68031 w 136126"/>
                                    <a:gd name="connsiteY6" fmla="*/ 17510 h 136772"/>
                                    <a:gd name="connsiteX7" fmla="*/ 118609 w 136126"/>
                                    <a:gd name="connsiteY7" fmla="*/ 68402 h 136772"/>
                                    <a:gd name="connsiteX8" fmla="*/ 68031 w 136126"/>
                                    <a:gd name="connsiteY8" fmla="*/ 119262 h 136772"/>
                                    <a:gd name="connsiteX9" fmla="*/ 17517 w 136126"/>
                                    <a:gd name="connsiteY9" fmla="*/ 68402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26" h="136772">
                                      <a:moveTo>
                                        <a:pt x="0" y="68402"/>
                                      </a:moveTo>
                                      <a:cubicBezTo>
                                        <a:pt x="0" y="106094"/>
                                        <a:pt x="30541" y="136773"/>
                                        <a:pt x="68039" y="136773"/>
                                      </a:cubicBezTo>
                                      <a:cubicBezTo>
                                        <a:pt x="105585" y="136773"/>
                                        <a:pt x="136126" y="106094"/>
                                        <a:pt x="136126" y="68402"/>
                                      </a:cubicBezTo>
                                      <a:cubicBezTo>
                                        <a:pt x="136126" y="30679"/>
                                        <a:pt x="105593" y="0"/>
                                        <a:pt x="68039" y="0"/>
                                      </a:cubicBezTo>
                                      <a:cubicBezTo>
                                        <a:pt x="30541" y="0"/>
                                        <a:pt x="0" y="30679"/>
                                        <a:pt x="0" y="68402"/>
                                      </a:cubicBezTo>
                                      <a:close/>
                                      <a:moveTo>
                                        <a:pt x="17517" y="68402"/>
                                      </a:moveTo>
                                      <a:cubicBezTo>
                                        <a:pt x="17517" y="40346"/>
                                        <a:pt x="40192" y="17510"/>
                                        <a:pt x="68031" y="17510"/>
                                      </a:cubicBezTo>
                                      <a:cubicBezTo>
                                        <a:pt x="95927" y="17510"/>
                                        <a:pt x="118609" y="40346"/>
                                        <a:pt x="118609" y="68402"/>
                                      </a:cubicBezTo>
                                      <a:cubicBezTo>
                                        <a:pt x="118609" y="96443"/>
                                        <a:pt x="95927" y="119262"/>
                                        <a:pt x="68031" y="119262"/>
                                      </a:cubicBezTo>
                                      <a:cubicBezTo>
                                        <a:pt x="40192" y="119262"/>
                                        <a:pt x="17517" y="96443"/>
                                        <a:pt x="17517" y="684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Freeform 64"/>
                              <wps:cNvSpPr/>
                              <wps:spPr>
                                <a:xfrm>
                                  <a:off x="3389579" y="150573"/>
                                  <a:ext cx="136095" cy="136772"/>
                                </a:xfrm>
                                <a:custGeom>
                                  <a:avLst/>
                                  <a:gdLst>
                                    <a:gd name="connsiteX0" fmla="*/ 0 w 136095"/>
                                    <a:gd name="connsiteY0" fmla="*/ 68402 h 136772"/>
                                    <a:gd name="connsiteX1" fmla="*/ 68039 w 136095"/>
                                    <a:gd name="connsiteY1" fmla="*/ 136773 h 136772"/>
                                    <a:gd name="connsiteX2" fmla="*/ 136095 w 136095"/>
                                    <a:gd name="connsiteY2" fmla="*/ 68402 h 136772"/>
                                    <a:gd name="connsiteX3" fmla="*/ 68039 w 136095"/>
                                    <a:gd name="connsiteY3" fmla="*/ 0 h 136772"/>
                                    <a:gd name="connsiteX4" fmla="*/ 0 w 136095"/>
                                    <a:gd name="connsiteY4" fmla="*/ 68402 h 136772"/>
                                    <a:gd name="connsiteX5" fmla="*/ 17518 w 136095"/>
                                    <a:gd name="connsiteY5" fmla="*/ 68402 h 136772"/>
                                    <a:gd name="connsiteX6" fmla="*/ 68039 w 136095"/>
                                    <a:gd name="connsiteY6" fmla="*/ 17510 h 136772"/>
                                    <a:gd name="connsiteX7" fmla="*/ 118569 w 136095"/>
                                    <a:gd name="connsiteY7" fmla="*/ 68402 h 136772"/>
                                    <a:gd name="connsiteX8" fmla="*/ 68039 w 136095"/>
                                    <a:gd name="connsiteY8" fmla="*/ 119262 h 136772"/>
                                    <a:gd name="connsiteX9" fmla="*/ 17518 w 136095"/>
                                    <a:gd name="connsiteY9" fmla="*/ 68402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95" h="136772">
                                      <a:moveTo>
                                        <a:pt x="0" y="68402"/>
                                      </a:moveTo>
                                      <a:cubicBezTo>
                                        <a:pt x="0" y="106094"/>
                                        <a:pt x="30526" y="136773"/>
                                        <a:pt x="68039" y="136773"/>
                                      </a:cubicBezTo>
                                      <a:cubicBezTo>
                                        <a:pt x="105553" y="136773"/>
                                        <a:pt x="136095" y="106094"/>
                                        <a:pt x="136095" y="68402"/>
                                      </a:cubicBezTo>
                                      <a:cubicBezTo>
                                        <a:pt x="136095" y="30679"/>
                                        <a:pt x="105561" y="0"/>
                                        <a:pt x="68039" y="0"/>
                                      </a:cubicBezTo>
                                      <a:cubicBezTo>
                                        <a:pt x="30526" y="0"/>
                                        <a:pt x="0" y="30679"/>
                                        <a:pt x="0" y="68402"/>
                                      </a:cubicBezTo>
                                      <a:close/>
                                      <a:moveTo>
                                        <a:pt x="17518" y="68402"/>
                                      </a:moveTo>
                                      <a:cubicBezTo>
                                        <a:pt x="17518" y="40346"/>
                                        <a:pt x="40192" y="17510"/>
                                        <a:pt x="68039" y="17510"/>
                                      </a:cubicBezTo>
                                      <a:cubicBezTo>
                                        <a:pt x="95903" y="17510"/>
                                        <a:pt x="118569" y="40346"/>
                                        <a:pt x="118569" y="68402"/>
                                      </a:cubicBezTo>
                                      <a:cubicBezTo>
                                        <a:pt x="118569" y="96443"/>
                                        <a:pt x="95903" y="119262"/>
                                        <a:pt x="68039" y="119262"/>
                                      </a:cubicBezTo>
                                      <a:cubicBezTo>
                                        <a:pt x="40184" y="119262"/>
                                        <a:pt x="17518" y="96443"/>
                                        <a:pt x="17518" y="684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Freeform 65"/>
                              <wps:cNvSpPr/>
                              <wps:spPr>
                                <a:xfrm>
                                  <a:off x="2327278" y="452719"/>
                                  <a:ext cx="136094" cy="136772"/>
                                </a:xfrm>
                                <a:custGeom>
                                  <a:avLst/>
                                  <a:gdLst>
                                    <a:gd name="connsiteX0" fmla="*/ 0 w 136094"/>
                                    <a:gd name="connsiteY0" fmla="*/ 68394 h 136772"/>
                                    <a:gd name="connsiteX1" fmla="*/ 68015 w 136094"/>
                                    <a:gd name="connsiteY1" fmla="*/ 136773 h 136772"/>
                                    <a:gd name="connsiteX2" fmla="*/ 136095 w 136094"/>
                                    <a:gd name="connsiteY2" fmla="*/ 68394 h 136772"/>
                                    <a:gd name="connsiteX3" fmla="*/ 68015 w 136094"/>
                                    <a:gd name="connsiteY3" fmla="*/ 0 h 136772"/>
                                    <a:gd name="connsiteX4" fmla="*/ 0 w 136094"/>
                                    <a:gd name="connsiteY4" fmla="*/ 68394 h 136772"/>
                                    <a:gd name="connsiteX5" fmla="*/ 17518 w 136094"/>
                                    <a:gd name="connsiteY5" fmla="*/ 68394 h 136772"/>
                                    <a:gd name="connsiteX6" fmla="*/ 68008 w 136094"/>
                                    <a:gd name="connsiteY6" fmla="*/ 17518 h 136772"/>
                                    <a:gd name="connsiteX7" fmla="*/ 118577 w 136094"/>
                                    <a:gd name="connsiteY7" fmla="*/ 68394 h 136772"/>
                                    <a:gd name="connsiteX8" fmla="*/ 68008 w 136094"/>
                                    <a:gd name="connsiteY8" fmla="*/ 119255 h 136772"/>
                                    <a:gd name="connsiteX9" fmla="*/ 17518 w 136094"/>
                                    <a:gd name="connsiteY9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94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502" y="136773"/>
                                        <a:pt x="68015" y="136773"/>
                                      </a:cubicBezTo>
                                      <a:cubicBezTo>
                                        <a:pt x="105561" y="136773"/>
                                        <a:pt x="136095" y="106094"/>
                                        <a:pt x="136095" y="68394"/>
                                      </a:cubicBezTo>
                                      <a:cubicBezTo>
                                        <a:pt x="136095" y="30679"/>
                                        <a:pt x="105569" y="0"/>
                                        <a:pt x="68015" y="0"/>
                                      </a:cubicBezTo>
                                      <a:cubicBezTo>
                                        <a:pt x="30502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18" y="68394"/>
                                      </a:moveTo>
                                      <a:cubicBezTo>
                                        <a:pt x="17518" y="40346"/>
                                        <a:pt x="40160" y="17518"/>
                                        <a:pt x="68008" y="17518"/>
                                      </a:cubicBezTo>
                                      <a:cubicBezTo>
                                        <a:pt x="95895" y="17518"/>
                                        <a:pt x="118577" y="40346"/>
                                        <a:pt x="118577" y="68394"/>
                                      </a:cubicBezTo>
                                      <a:cubicBezTo>
                                        <a:pt x="118577" y="96435"/>
                                        <a:pt x="95895" y="119255"/>
                                        <a:pt x="68008" y="119255"/>
                                      </a:cubicBezTo>
                                      <a:cubicBezTo>
                                        <a:pt x="40160" y="119262"/>
                                        <a:pt x="17518" y="96443"/>
                                        <a:pt x="17518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Freeform 66"/>
                              <wps:cNvSpPr/>
                              <wps:spPr>
                                <a:xfrm>
                                  <a:off x="2501766" y="452719"/>
                                  <a:ext cx="135958" cy="136772"/>
                                </a:xfrm>
                                <a:custGeom>
                                  <a:avLst/>
                                  <a:gdLst>
                                    <a:gd name="connsiteX0" fmla="*/ 0 w 135958"/>
                                    <a:gd name="connsiteY0" fmla="*/ 68394 h 136772"/>
                                    <a:gd name="connsiteX1" fmla="*/ 68023 w 135958"/>
                                    <a:gd name="connsiteY1" fmla="*/ 136773 h 136772"/>
                                    <a:gd name="connsiteX2" fmla="*/ 135959 w 135958"/>
                                    <a:gd name="connsiteY2" fmla="*/ 68394 h 136772"/>
                                    <a:gd name="connsiteX3" fmla="*/ 68023 w 135958"/>
                                    <a:gd name="connsiteY3" fmla="*/ 0 h 136772"/>
                                    <a:gd name="connsiteX4" fmla="*/ 0 w 135958"/>
                                    <a:gd name="connsiteY4" fmla="*/ 68394 h 136772"/>
                                    <a:gd name="connsiteX5" fmla="*/ 17525 w 135958"/>
                                    <a:gd name="connsiteY5" fmla="*/ 68394 h 136772"/>
                                    <a:gd name="connsiteX6" fmla="*/ 68023 w 135958"/>
                                    <a:gd name="connsiteY6" fmla="*/ 17518 h 136772"/>
                                    <a:gd name="connsiteX7" fmla="*/ 118441 w 135958"/>
                                    <a:gd name="connsiteY7" fmla="*/ 68394 h 136772"/>
                                    <a:gd name="connsiteX8" fmla="*/ 68023 w 135958"/>
                                    <a:gd name="connsiteY8" fmla="*/ 119255 h 136772"/>
                                    <a:gd name="connsiteX9" fmla="*/ 17525 w 135958"/>
                                    <a:gd name="connsiteY9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58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502" y="136773"/>
                                        <a:pt x="68023" y="136773"/>
                                      </a:cubicBezTo>
                                      <a:cubicBezTo>
                                        <a:pt x="105505" y="136773"/>
                                        <a:pt x="135959" y="106094"/>
                                        <a:pt x="135959" y="68394"/>
                                      </a:cubicBezTo>
                                      <a:cubicBezTo>
                                        <a:pt x="135959" y="30679"/>
                                        <a:pt x="105505" y="0"/>
                                        <a:pt x="68023" y="0"/>
                                      </a:cubicBezTo>
                                      <a:cubicBezTo>
                                        <a:pt x="30510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25" y="68394"/>
                                      </a:moveTo>
                                      <a:cubicBezTo>
                                        <a:pt x="17525" y="40346"/>
                                        <a:pt x="40184" y="17518"/>
                                        <a:pt x="68023" y="17518"/>
                                      </a:cubicBezTo>
                                      <a:cubicBezTo>
                                        <a:pt x="95839" y="17518"/>
                                        <a:pt x="118441" y="40346"/>
                                        <a:pt x="118441" y="68394"/>
                                      </a:cubicBezTo>
                                      <a:cubicBezTo>
                                        <a:pt x="118441" y="96435"/>
                                        <a:pt x="95839" y="119255"/>
                                        <a:pt x="68023" y="119255"/>
                                      </a:cubicBezTo>
                                      <a:cubicBezTo>
                                        <a:pt x="40184" y="119262"/>
                                        <a:pt x="17525" y="96443"/>
                                        <a:pt x="17525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Freeform 67"/>
                              <wps:cNvSpPr/>
                              <wps:spPr>
                                <a:xfrm>
                                  <a:off x="2676277" y="452719"/>
                                  <a:ext cx="135918" cy="136772"/>
                                </a:xfrm>
                                <a:custGeom>
                                  <a:avLst/>
                                  <a:gdLst>
                                    <a:gd name="connsiteX0" fmla="*/ 0 w 135918"/>
                                    <a:gd name="connsiteY0" fmla="*/ 68394 h 136772"/>
                                    <a:gd name="connsiteX1" fmla="*/ 67919 w 135918"/>
                                    <a:gd name="connsiteY1" fmla="*/ 136773 h 136772"/>
                                    <a:gd name="connsiteX2" fmla="*/ 135919 w 135918"/>
                                    <a:gd name="connsiteY2" fmla="*/ 68394 h 136772"/>
                                    <a:gd name="connsiteX3" fmla="*/ 67919 w 135918"/>
                                    <a:gd name="connsiteY3" fmla="*/ 0 h 136772"/>
                                    <a:gd name="connsiteX4" fmla="*/ 0 w 135918"/>
                                    <a:gd name="connsiteY4" fmla="*/ 68394 h 136772"/>
                                    <a:gd name="connsiteX5" fmla="*/ 17510 w 135918"/>
                                    <a:gd name="connsiteY5" fmla="*/ 68394 h 136772"/>
                                    <a:gd name="connsiteX6" fmla="*/ 67927 w 135918"/>
                                    <a:gd name="connsiteY6" fmla="*/ 17518 h 136772"/>
                                    <a:gd name="connsiteX7" fmla="*/ 118417 w 135918"/>
                                    <a:gd name="connsiteY7" fmla="*/ 68394 h 136772"/>
                                    <a:gd name="connsiteX8" fmla="*/ 67927 w 135918"/>
                                    <a:gd name="connsiteY8" fmla="*/ 119255 h 136772"/>
                                    <a:gd name="connsiteX9" fmla="*/ 17510 w 135918"/>
                                    <a:gd name="connsiteY9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5918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462" y="136773"/>
                                        <a:pt x="67919" y="136773"/>
                                      </a:cubicBezTo>
                                      <a:cubicBezTo>
                                        <a:pt x="105409" y="136773"/>
                                        <a:pt x="135919" y="106094"/>
                                        <a:pt x="135919" y="68394"/>
                                      </a:cubicBezTo>
                                      <a:cubicBezTo>
                                        <a:pt x="135919" y="30679"/>
                                        <a:pt x="105417" y="0"/>
                                        <a:pt x="67919" y="0"/>
                                      </a:cubicBezTo>
                                      <a:cubicBezTo>
                                        <a:pt x="30462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10" y="68394"/>
                                      </a:moveTo>
                                      <a:cubicBezTo>
                                        <a:pt x="17510" y="40346"/>
                                        <a:pt x="40128" y="17518"/>
                                        <a:pt x="67927" y="17518"/>
                                      </a:cubicBezTo>
                                      <a:cubicBezTo>
                                        <a:pt x="95759" y="17518"/>
                                        <a:pt x="118417" y="40346"/>
                                        <a:pt x="118417" y="68394"/>
                                      </a:cubicBezTo>
                                      <a:cubicBezTo>
                                        <a:pt x="118417" y="96435"/>
                                        <a:pt x="95759" y="119255"/>
                                        <a:pt x="67927" y="119255"/>
                                      </a:cubicBezTo>
                                      <a:cubicBezTo>
                                        <a:pt x="40128" y="119262"/>
                                        <a:pt x="17510" y="96443"/>
                                        <a:pt x="17510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Freeform 68"/>
                              <wps:cNvSpPr/>
                              <wps:spPr>
                                <a:xfrm>
                                  <a:off x="3025141" y="452719"/>
                                  <a:ext cx="136126" cy="136772"/>
                                </a:xfrm>
                                <a:custGeom>
                                  <a:avLst/>
                                  <a:gdLst>
                                    <a:gd name="connsiteX0" fmla="*/ 0 w 136126"/>
                                    <a:gd name="connsiteY0" fmla="*/ 68394 h 136772"/>
                                    <a:gd name="connsiteX1" fmla="*/ 68039 w 136126"/>
                                    <a:gd name="connsiteY1" fmla="*/ 136773 h 136772"/>
                                    <a:gd name="connsiteX2" fmla="*/ 136127 w 136126"/>
                                    <a:gd name="connsiteY2" fmla="*/ 68394 h 136772"/>
                                    <a:gd name="connsiteX3" fmla="*/ 116219 w 136126"/>
                                    <a:gd name="connsiteY3" fmla="*/ 20021 h 136772"/>
                                    <a:gd name="connsiteX4" fmla="*/ 68047 w 136126"/>
                                    <a:gd name="connsiteY4" fmla="*/ 0 h 136772"/>
                                    <a:gd name="connsiteX5" fmla="*/ 0 w 136126"/>
                                    <a:gd name="connsiteY5" fmla="*/ 68394 h 136772"/>
                                    <a:gd name="connsiteX6" fmla="*/ 17518 w 136126"/>
                                    <a:gd name="connsiteY6" fmla="*/ 68394 h 136772"/>
                                    <a:gd name="connsiteX7" fmla="*/ 68031 w 136126"/>
                                    <a:gd name="connsiteY7" fmla="*/ 17518 h 136772"/>
                                    <a:gd name="connsiteX8" fmla="*/ 103818 w 136126"/>
                                    <a:gd name="connsiteY8" fmla="*/ 32374 h 136772"/>
                                    <a:gd name="connsiteX9" fmla="*/ 118617 w 136126"/>
                                    <a:gd name="connsiteY9" fmla="*/ 68394 h 136772"/>
                                    <a:gd name="connsiteX10" fmla="*/ 68039 w 136126"/>
                                    <a:gd name="connsiteY10" fmla="*/ 119255 h 136772"/>
                                    <a:gd name="connsiteX11" fmla="*/ 17518 w 136126"/>
                                    <a:gd name="connsiteY11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36126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39" y="136773"/>
                                      </a:cubicBezTo>
                                      <a:cubicBezTo>
                                        <a:pt x="105585" y="136773"/>
                                        <a:pt x="136127" y="106094"/>
                                        <a:pt x="136127" y="68394"/>
                                      </a:cubicBezTo>
                                      <a:cubicBezTo>
                                        <a:pt x="136127" y="50101"/>
                                        <a:pt x="129067" y="32926"/>
                                        <a:pt x="116219" y="20021"/>
                                      </a:cubicBezTo>
                                      <a:cubicBezTo>
                                        <a:pt x="103386" y="7116"/>
                                        <a:pt x="86284" y="0"/>
                                        <a:pt x="68047" y="0"/>
                                      </a:cubicBezTo>
                                      <a:cubicBezTo>
                                        <a:pt x="30534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18" y="68394"/>
                                      </a:moveTo>
                                      <a:cubicBezTo>
                                        <a:pt x="17518" y="40346"/>
                                        <a:pt x="40184" y="17518"/>
                                        <a:pt x="68031" y="17518"/>
                                      </a:cubicBezTo>
                                      <a:cubicBezTo>
                                        <a:pt x="81575" y="17518"/>
                                        <a:pt x="94264" y="22795"/>
                                        <a:pt x="103818" y="32374"/>
                                      </a:cubicBezTo>
                                      <a:cubicBezTo>
                                        <a:pt x="113348" y="41977"/>
                                        <a:pt x="118617" y="54778"/>
                                        <a:pt x="118617" y="68394"/>
                                      </a:cubicBezTo>
                                      <a:cubicBezTo>
                                        <a:pt x="118617" y="96435"/>
                                        <a:pt x="95927" y="119255"/>
                                        <a:pt x="68039" y="119255"/>
                                      </a:cubicBezTo>
                                      <a:cubicBezTo>
                                        <a:pt x="40184" y="119262"/>
                                        <a:pt x="17518" y="96443"/>
                                        <a:pt x="17518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Freeform 69"/>
                              <wps:cNvSpPr/>
                              <wps:spPr>
                                <a:xfrm>
                                  <a:off x="3199685" y="452719"/>
                                  <a:ext cx="136038" cy="136772"/>
                                </a:xfrm>
                                <a:custGeom>
                                  <a:avLst/>
                                  <a:gdLst>
                                    <a:gd name="connsiteX0" fmla="*/ 0 w 136038"/>
                                    <a:gd name="connsiteY0" fmla="*/ 68394 h 136772"/>
                                    <a:gd name="connsiteX1" fmla="*/ 68056 w 136038"/>
                                    <a:gd name="connsiteY1" fmla="*/ 136773 h 136772"/>
                                    <a:gd name="connsiteX2" fmla="*/ 136039 w 136038"/>
                                    <a:gd name="connsiteY2" fmla="*/ 68394 h 136772"/>
                                    <a:gd name="connsiteX3" fmla="*/ 68056 w 136038"/>
                                    <a:gd name="connsiteY3" fmla="*/ 0 h 136772"/>
                                    <a:gd name="connsiteX4" fmla="*/ 0 w 136038"/>
                                    <a:gd name="connsiteY4" fmla="*/ 68394 h 136772"/>
                                    <a:gd name="connsiteX5" fmla="*/ 17526 w 136038"/>
                                    <a:gd name="connsiteY5" fmla="*/ 68394 h 136772"/>
                                    <a:gd name="connsiteX6" fmla="*/ 68056 w 136038"/>
                                    <a:gd name="connsiteY6" fmla="*/ 17518 h 136772"/>
                                    <a:gd name="connsiteX7" fmla="*/ 118521 w 136038"/>
                                    <a:gd name="connsiteY7" fmla="*/ 68394 h 136772"/>
                                    <a:gd name="connsiteX8" fmla="*/ 68056 w 136038"/>
                                    <a:gd name="connsiteY8" fmla="*/ 119255 h 136772"/>
                                    <a:gd name="connsiteX9" fmla="*/ 17526 w 136038"/>
                                    <a:gd name="connsiteY9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038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534" y="136773"/>
                                        <a:pt x="68056" y="136773"/>
                                      </a:cubicBezTo>
                                      <a:cubicBezTo>
                                        <a:pt x="105545" y="136773"/>
                                        <a:pt x="136039" y="106094"/>
                                        <a:pt x="136039" y="68394"/>
                                      </a:cubicBezTo>
                                      <a:cubicBezTo>
                                        <a:pt x="136039" y="30679"/>
                                        <a:pt x="105553" y="0"/>
                                        <a:pt x="68056" y="0"/>
                                      </a:cubicBezTo>
                                      <a:cubicBezTo>
                                        <a:pt x="30534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26" y="68394"/>
                                      </a:moveTo>
                                      <a:cubicBezTo>
                                        <a:pt x="17526" y="40346"/>
                                        <a:pt x="40192" y="17518"/>
                                        <a:pt x="68056" y="17518"/>
                                      </a:cubicBezTo>
                                      <a:cubicBezTo>
                                        <a:pt x="95887" y="17518"/>
                                        <a:pt x="118521" y="40346"/>
                                        <a:pt x="118521" y="68394"/>
                                      </a:cubicBezTo>
                                      <a:cubicBezTo>
                                        <a:pt x="118521" y="96435"/>
                                        <a:pt x="95887" y="119255"/>
                                        <a:pt x="68056" y="119255"/>
                                      </a:cubicBezTo>
                                      <a:cubicBezTo>
                                        <a:pt x="40184" y="119262"/>
                                        <a:pt x="17526" y="96443"/>
                                        <a:pt x="17526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Freeform 70"/>
                              <wps:cNvSpPr/>
                              <wps:spPr>
                                <a:xfrm>
                                  <a:off x="3374197" y="452719"/>
                                  <a:ext cx="136102" cy="136772"/>
                                </a:xfrm>
                                <a:custGeom>
                                  <a:avLst/>
                                  <a:gdLst>
                                    <a:gd name="connsiteX0" fmla="*/ 0 w 136102"/>
                                    <a:gd name="connsiteY0" fmla="*/ 68394 h 136772"/>
                                    <a:gd name="connsiteX1" fmla="*/ 68007 w 136102"/>
                                    <a:gd name="connsiteY1" fmla="*/ 136773 h 136772"/>
                                    <a:gd name="connsiteX2" fmla="*/ 136102 w 136102"/>
                                    <a:gd name="connsiteY2" fmla="*/ 68394 h 136772"/>
                                    <a:gd name="connsiteX3" fmla="*/ 68007 w 136102"/>
                                    <a:gd name="connsiteY3" fmla="*/ 0 h 136772"/>
                                    <a:gd name="connsiteX4" fmla="*/ 0 w 136102"/>
                                    <a:gd name="connsiteY4" fmla="*/ 68394 h 136772"/>
                                    <a:gd name="connsiteX5" fmla="*/ 17517 w 136102"/>
                                    <a:gd name="connsiteY5" fmla="*/ 68394 h 136772"/>
                                    <a:gd name="connsiteX6" fmla="*/ 68007 w 136102"/>
                                    <a:gd name="connsiteY6" fmla="*/ 17518 h 136772"/>
                                    <a:gd name="connsiteX7" fmla="*/ 118577 w 136102"/>
                                    <a:gd name="connsiteY7" fmla="*/ 68394 h 136772"/>
                                    <a:gd name="connsiteX8" fmla="*/ 68007 w 136102"/>
                                    <a:gd name="connsiteY8" fmla="*/ 119255 h 136772"/>
                                    <a:gd name="connsiteX9" fmla="*/ 17517 w 136102"/>
                                    <a:gd name="connsiteY9" fmla="*/ 68394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36102" h="136772">
                                      <a:moveTo>
                                        <a:pt x="0" y="68394"/>
                                      </a:moveTo>
                                      <a:cubicBezTo>
                                        <a:pt x="0" y="106094"/>
                                        <a:pt x="30510" y="136773"/>
                                        <a:pt x="68007" y="136773"/>
                                      </a:cubicBezTo>
                                      <a:cubicBezTo>
                                        <a:pt x="105545" y="136773"/>
                                        <a:pt x="136102" y="106094"/>
                                        <a:pt x="136102" y="68394"/>
                                      </a:cubicBezTo>
                                      <a:cubicBezTo>
                                        <a:pt x="136102" y="30679"/>
                                        <a:pt x="105553" y="0"/>
                                        <a:pt x="68007" y="0"/>
                                      </a:cubicBezTo>
                                      <a:cubicBezTo>
                                        <a:pt x="30517" y="8"/>
                                        <a:pt x="0" y="30687"/>
                                        <a:pt x="0" y="68394"/>
                                      </a:cubicBezTo>
                                      <a:close/>
                                      <a:moveTo>
                                        <a:pt x="17517" y="68394"/>
                                      </a:moveTo>
                                      <a:cubicBezTo>
                                        <a:pt x="17517" y="40346"/>
                                        <a:pt x="40168" y="17518"/>
                                        <a:pt x="68007" y="17518"/>
                                      </a:cubicBezTo>
                                      <a:cubicBezTo>
                                        <a:pt x="95911" y="17518"/>
                                        <a:pt x="118577" y="40346"/>
                                        <a:pt x="118577" y="68394"/>
                                      </a:cubicBezTo>
                                      <a:cubicBezTo>
                                        <a:pt x="118577" y="96435"/>
                                        <a:pt x="95911" y="119255"/>
                                        <a:pt x="68007" y="119255"/>
                                      </a:cubicBezTo>
                                      <a:cubicBezTo>
                                        <a:pt x="40168" y="119262"/>
                                        <a:pt x="17517" y="96443"/>
                                        <a:pt x="17517" y="68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Freeform 71"/>
                              <wps:cNvSpPr/>
                              <wps:spPr>
                                <a:xfrm>
                                  <a:off x="3548708" y="452727"/>
                                  <a:ext cx="136095" cy="136772"/>
                                </a:xfrm>
                                <a:custGeom>
                                  <a:avLst/>
                                  <a:gdLst>
                                    <a:gd name="connsiteX0" fmla="*/ 19876 w 136095"/>
                                    <a:gd name="connsiteY0" fmla="*/ 20021 h 136772"/>
                                    <a:gd name="connsiteX1" fmla="*/ 0 w 136095"/>
                                    <a:gd name="connsiteY1" fmla="*/ 68394 h 136772"/>
                                    <a:gd name="connsiteX2" fmla="*/ 19876 w 136095"/>
                                    <a:gd name="connsiteY2" fmla="*/ 116696 h 136772"/>
                                    <a:gd name="connsiteX3" fmla="*/ 68039 w 136095"/>
                                    <a:gd name="connsiteY3" fmla="*/ 136773 h 136772"/>
                                    <a:gd name="connsiteX4" fmla="*/ 136095 w 136095"/>
                                    <a:gd name="connsiteY4" fmla="*/ 68394 h 136772"/>
                                    <a:gd name="connsiteX5" fmla="*/ 68039 w 136095"/>
                                    <a:gd name="connsiteY5" fmla="*/ 0 h 136772"/>
                                    <a:gd name="connsiteX6" fmla="*/ 19876 w 136095"/>
                                    <a:gd name="connsiteY6" fmla="*/ 20021 h 136772"/>
                                    <a:gd name="connsiteX7" fmla="*/ 32309 w 136095"/>
                                    <a:gd name="connsiteY7" fmla="*/ 104343 h 136772"/>
                                    <a:gd name="connsiteX8" fmla="*/ 17510 w 136095"/>
                                    <a:gd name="connsiteY8" fmla="*/ 68386 h 136772"/>
                                    <a:gd name="connsiteX9" fmla="*/ 32309 w 136095"/>
                                    <a:gd name="connsiteY9" fmla="*/ 32366 h 136772"/>
                                    <a:gd name="connsiteX10" fmla="*/ 68039 w 136095"/>
                                    <a:gd name="connsiteY10" fmla="*/ 17510 h 136772"/>
                                    <a:gd name="connsiteX11" fmla="*/ 118585 w 136095"/>
                                    <a:gd name="connsiteY11" fmla="*/ 68386 h 136772"/>
                                    <a:gd name="connsiteX12" fmla="*/ 68039 w 136095"/>
                                    <a:gd name="connsiteY12" fmla="*/ 119246 h 136772"/>
                                    <a:gd name="connsiteX13" fmla="*/ 32309 w 136095"/>
                                    <a:gd name="connsiteY13" fmla="*/ 104343 h 1367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136095" h="136772">
                                      <a:moveTo>
                                        <a:pt x="19876" y="20021"/>
                                      </a:moveTo>
                                      <a:cubicBezTo>
                                        <a:pt x="7060" y="32926"/>
                                        <a:pt x="0" y="50100"/>
                                        <a:pt x="0" y="68394"/>
                                      </a:cubicBezTo>
                                      <a:cubicBezTo>
                                        <a:pt x="0" y="86632"/>
                                        <a:pt x="7068" y="103783"/>
                                        <a:pt x="19876" y="116696"/>
                                      </a:cubicBezTo>
                                      <a:cubicBezTo>
                                        <a:pt x="32725" y="129641"/>
                                        <a:pt x="49818" y="136773"/>
                                        <a:pt x="68039" y="136773"/>
                                      </a:cubicBezTo>
                                      <a:cubicBezTo>
                                        <a:pt x="105569" y="136773"/>
                                        <a:pt x="136095" y="106094"/>
                                        <a:pt x="136095" y="68394"/>
                                      </a:cubicBezTo>
                                      <a:cubicBezTo>
                                        <a:pt x="136095" y="30679"/>
                                        <a:pt x="105577" y="0"/>
                                        <a:pt x="68039" y="0"/>
                                      </a:cubicBezTo>
                                      <a:cubicBezTo>
                                        <a:pt x="49818" y="0"/>
                                        <a:pt x="32701" y="7108"/>
                                        <a:pt x="19876" y="20021"/>
                                      </a:cubicBezTo>
                                      <a:close/>
                                      <a:moveTo>
                                        <a:pt x="32309" y="104343"/>
                                      </a:moveTo>
                                      <a:cubicBezTo>
                                        <a:pt x="22762" y="94732"/>
                                        <a:pt x="17510" y="81963"/>
                                        <a:pt x="17510" y="68386"/>
                                      </a:cubicBezTo>
                                      <a:cubicBezTo>
                                        <a:pt x="17510" y="54754"/>
                                        <a:pt x="22754" y="41953"/>
                                        <a:pt x="32309" y="32366"/>
                                      </a:cubicBezTo>
                                      <a:cubicBezTo>
                                        <a:pt x="41815" y="22787"/>
                                        <a:pt x="54504" y="17510"/>
                                        <a:pt x="68039" y="17510"/>
                                      </a:cubicBezTo>
                                      <a:cubicBezTo>
                                        <a:pt x="95895" y="17510"/>
                                        <a:pt x="118585" y="40338"/>
                                        <a:pt x="118585" y="68386"/>
                                      </a:cubicBezTo>
                                      <a:cubicBezTo>
                                        <a:pt x="118585" y="96427"/>
                                        <a:pt x="95895" y="119246"/>
                                        <a:pt x="68039" y="119246"/>
                                      </a:cubicBezTo>
                                      <a:cubicBezTo>
                                        <a:pt x="54544" y="119254"/>
                                        <a:pt x="41847" y="113969"/>
                                        <a:pt x="32309" y="1043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" name="Graphic 11"/>
                            <wpg:cNvGrpSpPr/>
                            <wpg:grpSpPr>
                              <a:xfrm>
                                <a:off x="0" y="1366113"/>
                                <a:ext cx="4077473" cy="909859"/>
                                <a:chOff x="0" y="1366113"/>
                                <a:chExt cx="4077473" cy="909859"/>
                              </a:xfrm>
                              <a:grpFill/>
                            </wpg:grpSpPr>
                            <wps:wsp>
                              <wps:cNvPr id="131" name="Freeform 73"/>
                              <wps:cNvSpPr/>
                              <wps:spPr>
                                <a:xfrm>
                                  <a:off x="0" y="1366313"/>
                                  <a:ext cx="708436" cy="909460"/>
                                </a:xfrm>
                                <a:custGeom>
                                  <a:avLst/>
                                  <a:gdLst>
                                    <a:gd name="connsiteX0" fmla="*/ 358429 w 708436"/>
                                    <a:gd name="connsiteY0" fmla="*/ 136189 h 909460"/>
                                    <a:gd name="connsiteX1" fmla="*/ 219744 w 708436"/>
                                    <a:gd name="connsiteY1" fmla="*/ 248879 h 909460"/>
                                    <a:gd name="connsiteX2" fmla="*/ 380856 w 708436"/>
                                    <a:gd name="connsiteY2" fmla="*/ 369485 h 909460"/>
                                    <a:gd name="connsiteX3" fmla="*/ 708436 w 708436"/>
                                    <a:gd name="connsiteY3" fmla="*/ 616877 h 909460"/>
                                    <a:gd name="connsiteX4" fmla="*/ 333644 w 708436"/>
                                    <a:gd name="connsiteY4" fmla="*/ 909460 h 909460"/>
                                    <a:gd name="connsiteX5" fmla="*/ 187 w 708436"/>
                                    <a:gd name="connsiteY5" fmla="*/ 610848 h 909460"/>
                                    <a:gd name="connsiteX6" fmla="*/ 189610 w 708436"/>
                                    <a:gd name="connsiteY6" fmla="*/ 610848 h 909460"/>
                                    <a:gd name="connsiteX7" fmla="*/ 335307 w 708436"/>
                                    <a:gd name="connsiteY7" fmla="*/ 773335 h 909460"/>
                                    <a:gd name="connsiteX8" fmla="*/ 510498 w 708436"/>
                                    <a:gd name="connsiteY8" fmla="*/ 657567 h 909460"/>
                                    <a:gd name="connsiteX9" fmla="*/ 309842 w 708436"/>
                                    <a:gd name="connsiteY9" fmla="*/ 528414 h 909460"/>
                                    <a:gd name="connsiteX10" fmla="*/ 21806 w 708436"/>
                                    <a:gd name="connsiteY10" fmla="*/ 288250 h 909460"/>
                                    <a:gd name="connsiteX11" fmla="*/ 383886 w 708436"/>
                                    <a:gd name="connsiteY11" fmla="*/ 0 h 909460"/>
                                    <a:gd name="connsiteX12" fmla="*/ 684475 w 708436"/>
                                    <a:gd name="connsiteY12" fmla="*/ 267645 h 909460"/>
                                    <a:gd name="connsiteX13" fmla="*/ 503135 w 708436"/>
                                    <a:gd name="connsiteY13" fmla="*/ 268332 h 909460"/>
                                    <a:gd name="connsiteX14" fmla="*/ 358429 w 708436"/>
                                    <a:gd name="connsiteY14" fmla="*/ 136189 h 909460"/>
                                    <a:gd name="connsiteX15" fmla="*/ 358429 w 708436"/>
                                    <a:gd name="connsiteY15" fmla="*/ 136189 h 9094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</a:cxnLst>
                                  <a:rect l="l" t="t" r="r" b="b"/>
                                  <a:pathLst>
                                    <a:path w="708436" h="909460">
                                      <a:moveTo>
                                        <a:pt x="358429" y="136189"/>
                                      </a:moveTo>
                                      <a:cubicBezTo>
                                        <a:pt x="289766" y="136189"/>
                                        <a:pt x="219744" y="172497"/>
                                        <a:pt x="219744" y="248879"/>
                                      </a:cubicBezTo>
                                      <a:cubicBezTo>
                                        <a:pt x="219744" y="343515"/>
                                        <a:pt x="304142" y="354413"/>
                                        <a:pt x="380856" y="369485"/>
                                      </a:cubicBezTo>
                                      <a:cubicBezTo>
                                        <a:pt x="514024" y="403314"/>
                                        <a:pt x="708436" y="441006"/>
                                        <a:pt x="708436" y="616877"/>
                                      </a:cubicBezTo>
                                      <a:cubicBezTo>
                                        <a:pt x="708436" y="834102"/>
                                        <a:pt x="521212" y="909460"/>
                                        <a:pt x="333644" y="909460"/>
                                      </a:cubicBezTo>
                                      <a:cubicBezTo>
                                        <a:pt x="134491" y="909460"/>
                                        <a:pt x="-5841" y="831783"/>
                                        <a:pt x="187" y="610848"/>
                                      </a:cubicBezTo>
                                      <a:lnTo>
                                        <a:pt x="189610" y="610848"/>
                                      </a:lnTo>
                                      <a:cubicBezTo>
                                        <a:pt x="182390" y="707803"/>
                                        <a:pt x="238029" y="773335"/>
                                        <a:pt x="335307" y="773335"/>
                                      </a:cubicBezTo>
                                      <a:cubicBezTo>
                                        <a:pt x="410702" y="773335"/>
                                        <a:pt x="510498" y="750508"/>
                                        <a:pt x="510498" y="657567"/>
                                      </a:cubicBezTo>
                                      <a:cubicBezTo>
                                        <a:pt x="510498" y="554887"/>
                                        <a:pt x="385205" y="547691"/>
                                        <a:pt x="309842" y="528414"/>
                                      </a:cubicBezTo>
                                      <a:cubicBezTo>
                                        <a:pt x="187419" y="498110"/>
                                        <a:pt x="21806" y="442677"/>
                                        <a:pt x="21806" y="288250"/>
                                      </a:cubicBezTo>
                                      <a:cubicBezTo>
                                        <a:pt x="21806" y="88775"/>
                                        <a:pt x="204177" y="0"/>
                                        <a:pt x="383886" y="0"/>
                                      </a:cubicBezTo>
                                      <a:cubicBezTo>
                                        <a:pt x="553713" y="0"/>
                                        <a:pt x="684475" y="92261"/>
                                        <a:pt x="684475" y="267645"/>
                                      </a:cubicBezTo>
                                      <a:lnTo>
                                        <a:pt x="503135" y="268332"/>
                                      </a:lnTo>
                                      <a:cubicBezTo>
                                        <a:pt x="495923" y="179725"/>
                                        <a:pt x="448831" y="136189"/>
                                        <a:pt x="358429" y="136189"/>
                                      </a:cubicBezTo>
                                      <a:lnTo>
                                        <a:pt x="358429" y="136189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Freeform 74"/>
                              <wps:cNvSpPr/>
                              <wps:spPr>
                                <a:xfrm>
                                  <a:off x="805746" y="1632623"/>
                                  <a:ext cx="630255" cy="643342"/>
                                </a:xfrm>
                                <a:custGeom>
                                  <a:avLst/>
                                  <a:gdLst>
                                    <a:gd name="connsiteX0" fmla="*/ 315004 w 630255"/>
                                    <a:gd name="connsiteY0" fmla="*/ 643342 h 643342"/>
                                    <a:gd name="connsiteX1" fmla="*/ 0 w 630255"/>
                                    <a:gd name="connsiteY1" fmla="*/ 321591 h 643342"/>
                                    <a:gd name="connsiteX2" fmla="*/ 315004 w 630255"/>
                                    <a:gd name="connsiteY2" fmla="*/ 0 h 643342"/>
                                    <a:gd name="connsiteX3" fmla="*/ 630256 w 630255"/>
                                    <a:gd name="connsiteY3" fmla="*/ 321591 h 643342"/>
                                    <a:gd name="connsiteX4" fmla="*/ 315004 w 630255"/>
                                    <a:gd name="connsiteY4" fmla="*/ 643342 h 643342"/>
                                    <a:gd name="connsiteX5" fmla="*/ 315004 w 630255"/>
                                    <a:gd name="connsiteY5" fmla="*/ 643342 h 643342"/>
                                    <a:gd name="connsiteX6" fmla="*/ 315004 w 630255"/>
                                    <a:gd name="connsiteY6" fmla="*/ 522065 h 643342"/>
                                    <a:gd name="connsiteX7" fmla="*/ 443327 w 630255"/>
                                    <a:gd name="connsiteY7" fmla="*/ 321591 h 643342"/>
                                    <a:gd name="connsiteX8" fmla="*/ 315004 w 630255"/>
                                    <a:gd name="connsiteY8" fmla="*/ 121253 h 643342"/>
                                    <a:gd name="connsiteX9" fmla="*/ 186744 w 630255"/>
                                    <a:gd name="connsiteY9" fmla="*/ 321591 h 643342"/>
                                    <a:gd name="connsiteX10" fmla="*/ 315004 w 630255"/>
                                    <a:gd name="connsiteY10" fmla="*/ 522065 h 643342"/>
                                    <a:gd name="connsiteX11" fmla="*/ 315004 w 630255"/>
                                    <a:gd name="connsiteY11" fmla="*/ 522065 h 6433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630255" h="643342">
                                      <a:moveTo>
                                        <a:pt x="315004" y="643342"/>
                                      </a:moveTo>
                                      <a:cubicBezTo>
                                        <a:pt x="118097" y="643342"/>
                                        <a:pt x="0" y="512382"/>
                                        <a:pt x="0" y="321591"/>
                                      </a:cubicBezTo>
                                      <a:cubicBezTo>
                                        <a:pt x="0" y="130968"/>
                                        <a:pt x="118097" y="0"/>
                                        <a:pt x="315004" y="0"/>
                                      </a:cubicBezTo>
                                      <a:cubicBezTo>
                                        <a:pt x="512134" y="0"/>
                                        <a:pt x="630256" y="130968"/>
                                        <a:pt x="630256" y="321591"/>
                                      </a:cubicBezTo>
                                      <a:cubicBezTo>
                                        <a:pt x="630248" y="512382"/>
                                        <a:pt x="512134" y="643342"/>
                                        <a:pt x="315004" y="643342"/>
                                      </a:cubicBezTo>
                                      <a:lnTo>
                                        <a:pt x="315004" y="643342"/>
                                      </a:lnTo>
                                      <a:close/>
                                      <a:moveTo>
                                        <a:pt x="315004" y="522065"/>
                                      </a:moveTo>
                                      <a:cubicBezTo>
                                        <a:pt x="425418" y="522065"/>
                                        <a:pt x="443327" y="418218"/>
                                        <a:pt x="443327" y="321591"/>
                                      </a:cubicBezTo>
                                      <a:cubicBezTo>
                                        <a:pt x="443327" y="225124"/>
                                        <a:pt x="425418" y="121253"/>
                                        <a:pt x="315004" y="121253"/>
                                      </a:cubicBezTo>
                                      <a:cubicBezTo>
                                        <a:pt x="204822" y="121253"/>
                                        <a:pt x="186744" y="225116"/>
                                        <a:pt x="186744" y="321591"/>
                                      </a:cubicBezTo>
                                      <a:cubicBezTo>
                                        <a:pt x="186744" y="418218"/>
                                        <a:pt x="204814" y="522065"/>
                                        <a:pt x="315004" y="522065"/>
                                      </a:cubicBezTo>
                                      <a:lnTo>
                                        <a:pt x="315004" y="52206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Freeform 75"/>
                              <wps:cNvSpPr/>
                              <wps:spPr>
                                <a:xfrm>
                                  <a:off x="1447867" y="1366113"/>
                                  <a:ext cx="396595" cy="892589"/>
                                </a:xfrm>
                                <a:custGeom>
                                  <a:avLst/>
                                  <a:gdLst>
                                    <a:gd name="connsiteX0" fmla="*/ 271334 w 396595"/>
                                    <a:gd name="connsiteY0" fmla="*/ 283764 h 892589"/>
                                    <a:gd name="connsiteX1" fmla="*/ 381021 w 396595"/>
                                    <a:gd name="connsiteY1" fmla="*/ 283764 h 892589"/>
                                    <a:gd name="connsiteX2" fmla="*/ 381021 w 396595"/>
                                    <a:gd name="connsiteY2" fmla="*/ 405161 h 892589"/>
                                    <a:gd name="connsiteX3" fmla="*/ 271334 w 396595"/>
                                    <a:gd name="connsiteY3" fmla="*/ 405161 h 892589"/>
                                    <a:gd name="connsiteX4" fmla="*/ 271334 w 396595"/>
                                    <a:gd name="connsiteY4" fmla="*/ 892589 h 892589"/>
                                    <a:gd name="connsiteX5" fmla="*/ 90482 w 396595"/>
                                    <a:gd name="connsiteY5" fmla="*/ 892589 h 892589"/>
                                    <a:gd name="connsiteX6" fmla="*/ 90482 w 396595"/>
                                    <a:gd name="connsiteY6" fmla="*/ 405161 h 892589"/>
                                    <a:gd name="connsiteX7" fmla="*/ 0 w 396595"/>
                                    <a:gd name="connsiteY7" fmla="*/ 405161 h 892589"/>
                                    <a:gd name="connsiteX8" fmla="*/ 0 w 396595"/>
                                    <a:gd name="connsiteY8" fmla="*/ 283764 h 892589"/>
                                    <a:gd name="connsiteX9" fmla="*/ 90482 w 396595"/>
                                    <a:gd name="connsiteY9" fmla="*/ 283764 h 892589"/>
                                    <a:gd name="connsiteX10" fmla="*/ 297766 w 396595"/>
                                    <a:gd name="connsiteY10" fmla="*/ 0 h 892589"/>
                                    <a:gd name="connsiteX11" fmla="*/ 396595 w 396595"/>
                                    <a:gd name="connsiteY11" fmla="*/ 8555 h 892589"/>
                                    <a:gd name="connsiteX12" fmla="*/ 396595 w 396595"/>
                                    <a:gd name="connsiteY12" fmla="*/ 121277 h 892589"/>
                                    <a:gd name="connsiteX13" fmla="*/ 271334 w 396595"/>
                                    <a:gd name="connsiteY13" fmla="*/ 283764 h 892589"/>
                                    <a:gd name="connsiteX14" fmla="*/ 271334 w 396595"/>
                                    <a:gd name="connsiteY14" fmla="*/ 283764 h 89258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396595" h="892589">
                                      <a:moveTo>
                                        <a:pt x="271334" y="283764"/>
                                      </a:moveTo>
                                      <a:lnTo>
                                        <a:pt x="381021" y="283764"/>
                                      </a:lnTo>
                                      <a:lnTo>
                                        <a:pt x="381021" y="405161"/>
                                      </a:lnTo>
                                      <a:lnTo>
                                        <a:pt x="271334" y="405161"/>
                                      </a:lnTo>
                                      <a:lnTo>
                                        <a:pt x="271334" y="892589"/>
                                      </a:lnTo>
                                      <a:lnTo>
                                        <a:pt x="90482" y="892589"/>
                                      </a:lnTo>
                                      <a:lnTo>
                                        <a:pt x="90482" y="405161"/>
                                      </a:lnTo>
                                      <a:lnTo>
                                        <a:pt x="0" y="405161"/>
                                      </a:lnTo>
                                      <a:lnTo>
                                        <a:pt x="0" y="283764"/>
                                      </a:lnTo>
                                      <a:lnTo>
                                        <a:pt x="90482" y="283764"/>
                                      </a:lnTo>
                                      <a:cubicBezTo>
                                        <a:pt x="85597" y="111587"/>
                                        <a:pt x="101332" y="0"/>
                                        <a:pt x="297766" y="0"/>
                                      </a:cubicBezTo>
                                      <a:cubicBezTo>
                                        <a:pt x="330475" y="0"/>
                                        <a:pt x="364119" y="3702"/>
                                        <a:pt x="396595" y="8555"/>
                                      </a:cubicBezTo>
                                      <a:lnTo>
                                        <a:pt x="396595" y="121277"/>
                                      </a:lnTo>
                                      <a:cubicBezTo>
                                        <a:pt x="268816" y="106717"/>
                                        <a:pt x="266481" y="164686"/>
                                        <a:pt x="271334" y="283764"/>
                                      </a:cubicBezTo>
                                      <a:lnTo>
                                        <a:pt x="271334" y="28376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Freeform 76"/>
                              <wps:cNvSpPr/>
                              <wps:spPr>
                                <a:xfrm>
                                  <a:off x="1874436" y="1464307"/>
                                  <a:ext cx="438810" cy="811665"/>
                                </a:xfrm>
                                <a:custGeom>
                                  <a:avLst/>
                                  <a:gdLst>
                                    <a:gd name="connsiteX0" fmla="*/ 121807 w 438810"/>
                                    <a:gd name="connsiteY0" fmla="*/ 65468 h 811665"/>
                                    <a:gd name="connsiteX1" fmla="*/ 302667 w 438810"/>
                                    <a:gd name="connsiteY1" fmla="*/ 0 h 811665"/>
                                    <a:gd name="connsiteX2" fmla="*/ 302667 w 438810"/>
                                    <a:gd name="connsiteY2" fmla="*/ 185578 h 811665"/>
                                    <a:gd name="connsiteX3" fmla="*/ 438810 w 438810"/>
                                    <a:gd name="connsiteY3" fmla="*/ 185578 h 811665"/>
                                    <a:gd name="connsiteX4" fmla="*/ 438810 w 438810"/>
                                    <a:gd name="connsiteY4" fmla="*/ 306975 h 811665"/>
                                    <a:gd name="connsiteX5" fmla="*/ 302667 w 438810"/>
                                    <a:gd name="connsiteY5" fmla="*/ 306975 h 811665"/>
                                    <a:gd name="connsiteX6" fmla="*/ 302667 w 438810"/>
                                    <a:gd name="connsiteY6" fmla="*/ 588724 h 811665"/>
                                    <a:gd name="connsiteX7" fmla="*/ 377383 w 438810"/>
                                    <a:gd name="connsiteY7" fmla="*/ 690389 h 811665"/>
                                    <a:gd name="connsiteX8" fmla="*/ 435108 w 438810"/>
                                    <a:gd name="connsiteY8" fmla="*/ 686695 h 811665"/>
                                    <a:gd name="connsiteX9" fmla="*/ 435108 w 438810"/>
                                    <a:gd name="connsiteY9" fmla="*/ 793412 h 811665"/>
                                    <a:gd name="connsiteX10" fmla="*/ 292937 w 438810"/>
                                    <a:gd name="connsiteY10" fmla="*/ 811666 h 811665"/>
                                    <a:gd name="connsiteX11" fmla="*/ 121815 w 438810"/>
                                    <a:gd name="connsiteY11" fmla="*/ 605635 h 811665"/>
                                    <a:gd name="connsiteX12" fmla="*/ 121815 w 438810"/>
                                    <a:gd name="connsiteY12" fmla="*/ 306967 h 811665"/>
                                    <a:gd name="connsiteX13" fmla="*/ 0 w 438810"/>
                                    <a:gd name="connsiteY13" fmla="*/ 306967 h 811665"/>
                                    <a:gd name="connsiteX14" fmla="*/ 0 w 438810"/>
                                    <a:gd name="connsiteY14" fmla="*/ 185570 h 811665"/>
                                    <a:gd name="connsiteX15" fmla="*/ 121807 w 438810"/>
                                    <a:gd name="connsiteY15" fmla="*/ 185570 h 811665"/>
                                    <a:gd name="connsiteX16" fmla="*/ 121807 w 438810"/>
                                    <a:gd name="connsiteY16" fmla="*/ 65468 h 811665"/>
                                    <a:gd name="connsiteX17" fmla="*/ 121807 w 438810"/>
                                    <a:gd name="connsiteY17" fmla="*/ 65468 h 811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438810" h="811665">
                                      <a:moveTo>
                                        <a:pt x="121807" y="65468"/>
                                      </a:moveTo>
                                      <a:lnTo>
                                        <a:pt x="302667" y="0"/>
                                      </a:lnTo>
                                      <a:lnTo>
                                        <a:pt x="302667" y="185578"/>
                                      </a:lnTo>
                                      <a:lnTo>
                                        <a:pt x="438810" y="185578"/>
                                      </a:lnTo>
                                      <a:lnTo>
                                        <a:pt x="438810" y="306975"/>
                                      </a:lnTo>
                                      <a:lnTo>
                                        <a:pt x="302667" y="306975"/>
                                      </a:lnTo>
                                      <a:lnTo>
                                        <a:pt x="302667" y="588724"/>
                                      </a:lnTo>
                                      <a:cubicBezTo>
                                        <a:pt x="302667" y="668624"/>
                                        <a:pt x="314708" y="690389"/>
                                        <a:pt x="377383" y="690389"/>
                                      </a:cubicBezTo>
                                      <a:cubicBezTo>
                                        <a:pt x="396603" y="690389"/>
                                        <a:pt x="415888" y="687894"/>
                                        <a:pt x="435108" y="686695"/>
                                      </a:cubicBezTo>
                                      <a:lnTo>
                                        <a:pt x="435108" y="793412"/>
                                      </a:lnTo>
                                      <a:cubicBezTo>
                                        <a:pt x="414680" y="803151"/>
                                        <a:pt x="318218" y="811666"/>
                                        <a:pt x="292937" y="811666"/>
                                      </a:cubicBezTo>
                                      <a:cubicBezTo>
                                        <a:pt x="151957" y="811666"/>
                                        <a:pt x="121815" y="737595"/>
                                        <a:pt x="121815" y="605635"/>
                                      </a:cubicBezTo>
                                      <a:lnTo>
                                        <a:pt x="121815" y="306967"/>
                                      </a:lnTo>
                                      <a:lnTo>
                                        <a:pt x="0" y="306967"/>
                                      </a:lnTo>
                                      <a:lnTo>
                                        <a:pt x="0" y="185570"/>
                                      </a:lnTo>
                                      <a:lnTo>
                                        <a:pt x="121807" y="185570"/>
                                      </a:lnTo>
                                      <a:lnTo>
                                        <a:pt x="121807" y="65468"/>
                                      </a:lnTo>
                                      <a:lnTo>
                                        <a:pt x="121807" y="6546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Freeform 77"/>
                              <wps:cNvSpPr/>
                              <wps:spPr>
                                <a:xfrm>
                                  <a:off x="2367494" y="1464307"/>
                                  <a:ext cx="438786" cy="811665"/>
                                </a:xfrm>
                                <a:custGeom>
                                  <a:avLst/>
                                  <a:gdLst>
                                    <a:gd name="connsiteX0" fmla="*/ 121759 w 438786"/>
                                    <a:gd name="connsiteY0" fmla="*/ 65468 h 811665"/>
                                    <a:gd name="connsiteX1" fmla="*/ 302643 w 438786"/>
                                    <a:gd name="connsiteY1" fmla="*/ 0 h 811665"/>
                                    <a:gd name="connsiteX2" fmla="*/ 302643 w 438786"/>
                                    <a:gd name="connsiteY2" fmla="*/ 185578 h 811665"/>
                                    <a:gd name="connsiteX3" fmla="*/ 438786 w 438786"/>
                                    <a:gd name="connsiteY3" fmla="*/ 185578 h 811665"/>
                                    <a:gd name="connsiteX4" fmla="*/ 438786 w 438786"/>
                                    <a:gd name="connsiteY4" fmla="*/ 306975 h 811665"/>
                                    <a:gd name="connsiteX5" fmla="*/ 302643 w 438786"/>
                                    <a:gd name="connsiteY5" fmla="*/ 306975 h 811665"/>
                                    <a:gd name="connsiteX6" fmla="*/ 302643 w 438786"/>
                                    <a:gd name="connsiteY6" fmla="*/ 588724 h 811665"/>
                                    <a:gd name="connsiteX7" fmla="*/ 377359 w 438786"/>
                                    <a:gd name="connsiteY7" fmla="*/ 690389 h 811665"/>
                                    <a:gd name="connsiteX8" fmla="*/ 435308 w 438786"/>
                                    <a:gd name="connsiteY8" fmla="*/ 686695 h 811665"/>
                                    <a:gd name="connsiteX9" fmla="*/ 435308 w 438786"/>
                                    <a:gd name="connsiteY9" fmla="*/ 793412 h 811665"/>
                                    <a:gd name="connsiteX10" fmla="*/ 292929 w 438786"/>
                                    <a:gd name="connsiteY10" fmla="*/ 811666 h 811665"/>
                                    <a:gd name="connsiteX11" fmla="*/ 121759 w 438786"/>
                                    <a:gd name="connsiteY11" fmla="*/ 605635 h 811665"/>
                                    <a:gd name="connsiteX12" fmla="*/ 121759 w 438786"/>
                                    <a:gd name="connsiteY12" fmla="*/ 306967 h 811665"/>
                                    <a:gd name="connsiteX13" fmla="*/ 0 w 438786"/>
                                    <a:gd name="connsiteY13" fmla="*/ 306967 h 811665"/>
                                    <a:gd name="connsiteX14" fmla="*/ 0 w 438786"/>
                                    <a:gd name="connsiteY14" fmla="*/ 185570 h 811665"/>
                                    <a:gd name="connsiteX15" fmla="*/ 121759 w 438786"/>
                                    <a:gd name="connsiteY15" fmla="*/ 185570 h 811665"/>
                                    <a:gd name="connsiteX16" fmla="*/ 121759 w 438786"/>
                                    <a:gd name="connsiteY16" fmla="*/ 65468 h 811665"/>
                                    <a:gd name="connsiteX17" fmla="*/ 121759 w 438786"/>
                                    <a:gd name="connsiteY17" fmla="*/ 65468 h 811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438786" h="811665">
                                      <a:moveTo>
                                        <a:pt x="121759" y="65468"/>
                                      </a:moveTo>
                                      <a:lnTo>
                                        <a:pt x="302643" y="0"/>
                                      </a:lnTo>
                                      <a:lnTo>
                                        <a:pt x="302643" y="185578"/>
                                      </a:lnTo>
                                      <a:lnTo>
                                        <a:pt x="438786" y="185578"/>
                                      </a:lnTo>
                                      <a:lnTo>
                                        <a:pt x="438786" y="306975"/>
                                      </a:lnTo>
                                      <a:lnTo>
                                        <a:pt x="302643" y="306975"/>
                                      </a:lnTo>
                                      <a:lnTo>
                                        <a:pt x="302643" y="588724"/>
                                      </a:lnTo>
                                      <a:cubicBezTo>
                                        <a:pt x="302643" y="668624"/>
                                        <a:pt x="314716" y="690389"/>
                                        <a:pt x="377359" y="690389"/>
                                      </a:cubicBezTo>
                                      <a:cubicBezTo>
                                        <a:pt x="396619" y="690389"/>
                                        <a:pt x="415864" y="687894"/>
                                        <a:pt x="435308" y="686695"/>
                                      </a:cubicBezTo>
                                      <a:lnTo>
                                        <a:pt x="435308" y="793412"/>
                                      </a:lnTo>
                                      <a:cubicBezTo>
                                        <a:pt x="414689" y="803151"/>
                                        <a:pt x="318218" y="811666"/>
                                        <a:pt x="292929" y="811666"/>
                                      </a:cubicBezTo>
                                      <a:cubicBezTo>
                                        <a:pt x="151925" y="811666"/>
                                        <a:pt x="121759" y="737595"/>
                                        <a:pt x="121759" y="605635"/>
                                      </a:cubicBezTo>
                                      <a:lnTo>
                                        <a:pt x="121759" y="306967"/>
                                      </a:lnTo>
                                      <a:lnTo>
                                        <a:pt x="0" y="306967"/>
                                      </a:lnTo>
                                      <a:lnTo>
                                        <a:pt x="0" y="185570"/>
                                      </a:lnTo>
                                      <a:lnTo>
                                        <a:pt x="121759" y="185570"/>
                                      </a:lnTo>
                                      <a:lnTo>
                                        <a:pt x="121759" y="65468"/>
                                      </a:lnTo>
                                      <a:lnTo>
                                        <a:pt x="121759" y="6546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Freeform 78"/>
                              <wps:cNvSpPr/>
                              <wps:spPr>
                                <a:xfrm>
                                  <a:off x="2840971" y="1632623"/>
                                  <a:ext cx="585178" cy="643342"/>
                                </a:xfrm>
                                <a:custGeom>
                                  <a:avLst/>
                                  <a:gdLst>
                                    <a:gd name="connsiteX0" fmla="*/ 186920 w 585178"/>
                                    <a:gd name="connsiteY0" fmla="*/ 370332 h 643342"/>
                                    <a:gd name="connsiteX1" fmla="*/ 291418 w 585178"/>
                                    <a:gd name="connsiteY1" fmla="*/ 522065 h 643342"/>
                                    <a:gd name="connsiteX2" fmla="*/ 403143 w 585178"/>
                                    <a:gd name="connsiteY2" fmla="*/ 443820 h 643342"/>
                                    <a:gd name="connsiteX3" fmla="*/ 565926 w 585178"/>
                                    <a:gd name="connsiteY3" fmla="*/ 443820 h 643342"/>
                                    <a:gd name="connsiteX4" fmla="*/ 291418 w 585178"/>
                                    <a:gd name="connsiteY4" fmla="*/ 643342 h 643342"/>
                                    <a:gd name="connsiteX5" fmla="*/ 0 w 585178"/>
                                    <a:gd name="connsiteY5" fmla="*/ 323079 h 643342"/>
                                    <a:gd name="connsiteX6" fmla="*/ 291418 w 585178"/>
                                    <a:gd name="connsiteY6" fmla="*/ 0 h 643342"/>
                                    <a:gd name="connsiteX7" fmla="*/ 550152 w 585178"/>
                                    <a:gd name="connsiteY7" fmla="*/ 145400 h 643342"/>
                                    <a:gd name="connsiteX8" fmla="*/ 580302 w 585178"/>
                                    <a:gd name="connsiteY8" fmla="*/ 253884 h 643342"/>
                                    <a:gd name="connsiteX9" fmla="*/ 585179 w 585178"/>
                                    <a:gd name="connsiteY9" fmla="*/ 370332 h 643342"/>
                                    <a:gd name="connsiteX10" fmla="*/ 186920 w 585178"/>
                                    <a:gd name="connsiteY10" fmla="*/ 370332 h 643342"/>
                                    <a:gd name="connsiteX11" fmla="*/ 186920 w 585178"/>
                                    <a:gd name="connsiteY11" fmla="*/ 370332 h 643342"/>
                                    <a:gd name="connsiteX12" fmla="*/ 398258 w 585178"/>
                                    <a:gd name="connsiteY12" fmla="*/ 249055 h 643342"/>
                                    <a:gd name="connsiteX13" fmla="*/ 291418 w 585178"/>
                                    <a:gd name="connsiteY13" fmla="*/ 121253 h 643342"/>
                                    <a:gd name="connsiteX14" fmla="*/ 186920 w 585178"/>
                                    <a:gd name="connsiteY14" fmla="*/ 249055 h 643342"/>
                                    <a:gd name="connsiteX15" fmla="*/ 398258 w 585178"/>
                                    <a:gd name="connsiteY15" fmla="*/ 249055 h 643342"/>
                                    <a:gd name="connsiteX16" fmla="*/ 398258 w 585178"/>
                                    <a:gd name="connsiteY16" fmla="*/ 249055 h 6433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585178" h="643342">
                                      <a:moveTo>
                                        <a:pt x="186920" y="370332"/>
                                      </a:moveTo>
                                      <a:cubicBezTo>
                                        <a:pt x="186920" y="448530"/>
                                        <a:pt x="197778" y="522065"/>
                                        <a:pt x="291418" y="522065"/>
                                      </a:cubicBezTo>
                                      <a:cubicBezTo>
                                        <a:pt x="354556" y="522065"/>
                                        <a:pt x="386026" y="499126"/>
                                        <a:pt x="403143" y="443820"/>
                                      </a:cubicBezTo>
                                      <a:lnTo>
                                        <a:pt x="565926" y="443820"/>
                                      </a:lnTo>
                                      <a:cubicBezTo>
                                        <a:pt x="550152" y="593586"/>
                                        <a:pt x="433277" y="643342"/>
                                        <a:pt x="291418" y="643342"/>
                                      </a:cubicBezTo>
                                      <a:cubicBezTo>
                                        <a:pt x="83246" y="643342"/>
                                        <a:pt x="0" y="525775"/>
                                        <a:pt x="0" y="323079"/>
                                      </a:cubicBezTo>
                                      <a:cubicBezTo>
                                        <a:pt x="0" y="140499"/>
                                        <a:pt x="106145" y="0"/>
                                        <a:pt x="291418" y="0"/>
                                      </a:cubicBezTo>
                                      <a:cubicBezTo>
                                        <a:pt x="405478" y="0"/>
                                        <a:pt x="499606" y="38843"/>
                                        <a:pt x="550152" y="145400"/>
                                      </a:cubicBezTo>
                                      <a:cubicBezTo>
                                        <a:pt x="567062" y="179197"/>
                                        <a:pt x="575440" y="215386"/>
                                        <a:pt x="580302" y="253884"/>
                                      </a:cubicBezTo>
                                      <a:cubicBezTo>
                                        <a:pt x="585179" y="291616"/>
                                        <a:pt x="585179" y="330298"/>
                                        <a:pt x="585179" y="370332"/>
                                      </a:cubicBezTo>
                                      <a:lnTo>
                                        <a:pt x="186920" y="370332"/>
                                      </a:lnTo>
                                      <a:lnTo>
                                        <a:pt x="186920" y="370332"/>
                                      </a:lnTo>
                                      <a:close/>
                                      <a:moveTo>
                                        <a:pt x="398258" y="249055"/>
                                      </a:moveTo>
                                      <a:cubicBezTo>
                                        <a:pt x="398258" y="182740"/>
                                        <a:pt x="380037" y="121253"/>
                                        <a:pt x="291418" y="121253"/>
                                      </a:cubicBezTo>
                                      <a:cubicBezTo>
                                        <a:pt x="207516" y="121253"/>
                                        <a:pt x="189255" y="182740"/>
                                        <a:pt x="186920" y="249055"/>
                                      </a:cubicBezTo>
                                      <a:lnTo>
                                        <a:pt x="398258" y="249055"/>
                                      </a:lnTo>
                                      <a:lnTo>
                                        <a:pt x="398258" y="2490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Freeform 79"/>
                              <wps:cNvSpPr/>
                              <wps:spPr>
                                <a:xfrm>
                                  <a:off x="3501169" y="1383392"/>
                                  <a:ext cx="576303" cy="875310"/>
                                </a:xfrm>
                                <a:custGeom>
                                  <a:avLst/>
                                  <a:gdLst>
                                    <a:gd name="connsiteX0" fmla="*/ 183243 w 576303"/>
                                    <a:gd name="connsiteY0" fmla="*/ 515524 h 875310"/>
                                    <a:gd name="connsiteX1" fmla="*/ 361632 w 576303"/>
                                    <a:gd name="connsiteY1" fmla="*/ 259945 h 875310"/>
                                    <a:gd name="connsiteX2" fmla="*/ 562888 w 576303"/>
                                    <a:gd name="connsiteY2" fmla="*/ 259945 h 875310"/>
                                    <a:gd name="connsiteX3" fmla="*/ 354412 w 576303"/>
                                    <a:gd name="connsiteY3" fmla="*/ 526423 h 875310"/>
                                    <a:gd name="connsiteX4" fmla="*/ 576304 w 576303"/>
                                    <a:gd name="connsiteY4" fmla="*/ 875311 h 875310"/>
                                    <a:gd name="connsiteX5" fmla="*/ 365286 w 576303"/>
                                    <a:gd name="connsiteY5" fmla="*/ 875311 h 875310"/>
                                    <a:gd name="connsiteX6" fmla="*/ 183243 w 576303"/>
                                    <a:gd name="connsiteY6" fmla="*/ 542166 h 875310"/>
                                    <a:gd name="connsiteX7" fmla="*/ 180876 w 576303"/>
                                    <a:gd name="connsiteY7" fmla="*/ 544684 h 875310"/>
                                    <a:gd name="connsiteX8" fmla="*/ 180876 w 576303"/>
                                    <a:gd name="connsiteY8" fmla="*/ 875311 h 875310"/>
                                    <a:gd name="connsiteX9" fmla="*/ 0 w 576303"/>
                                    <a:gd name="connsiteY9" fmla="*/ 875311 h 875310"/>
                                    <a:gd name="connsiteX10" fmla="*/ 0 w 576303"/>
                                    <a:gd name="connsiteY10" fmla="*/ 0 h 875310"/>
                                    <a:gd name="connsiteX11" fmla="*/ 180876 w 576303"/>
                                    <a:gd name="connsiteY11" fmla="*/ 0 h 875310"/>
                                    <a:gd name="connsiteX12" fmla="*/ 180876 w 576303"/>
                                    <a:gd name="connsiteY12" fmla="*/ 513182 h 875310"/>
                                    <a:gd name="connsiteX13" fmla="*/ 183243 w 576303"/>
                                    <a:gd name="connsiteY13" fmla="*/ 515524 h 87531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576303" h="875310">
                                      <a:moveTo>
                                        <a:pt x="183243" y="515524"/>
                                      </a:moveTo>
                                      <a:lnTo>
                                        <a:pt x="361632" y="259945"/>
                                      </a:lnTo>
                                      <a:lnTo>
                                        <a:pt x="562888" y="259945"/>
                                      </a:lnTo>
                                      <a:lnTo>
                                        <a:pt x="354412" y="526423"/>
                                      </a:lnTo>
                                      <a:lnTo>
                                        <a:pt x="576304" y="875311"/>
                                      </a:lnTo>
                                      <a:lnTo>
                                        <a:pt x="365286" y="875311"/>
                                      </a:lnTo>
                                      <a:lnTo>
                                        <a:pt x="183243" y="542166"/>
                                      </a:lnTo>
                                      <a:lnTo>
                                        <a:pt x="180876" y="544684"/>
                                      </a:lnTo>
                                      <a:lnTo>
                                        <a:pt x="180876" y="875311"/>
                                      </a:lnTo>
                                      <a:lnTo>
                                        <a:pt x="0" y="875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0876" y="0"/>
                                      </a:lnTo>
                                      <a:lnTo>
                                        <a:pt x="180876" y="513182"/>
                                      </a:lnTo>
                                      <a:lnTo>
                                        <a:pt x="183243" y="51552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98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9E2F6" id="Graphic 11" o:spid="_x0000_s1026" style="position:absolute;margin-left:0;margin-top:36.85pt;width:115.35pt;height:58.95pt;z-index:251659264;mso-position-horizontal:left;mso-position-horizontal-relative:margin;mso-position-vertical-relative:page" coordsize="44429,2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">
                    <o:lock v:ext="edit" aspectratio="t"/>
                    <v:group id="_x0000_s1027" style="position:absolute;left:41601;top:13666;width:2828;height:2827" coordorigin="41601,13666" coordsize="2827,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 14" o:spid="_x0000_s1028" style="position:absolute;left:41601;top:13666;width:2828;height:2827;visibility:visible;mso-wrap-style:square;v-text-anchor:middle" coordsize="282758,28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" path="m141443,c63250,,,63237,,141314v,78197,63250,141459,141443,141459c219533,282773,282759,219511,282759,141314,282759,63245,219533,,141443,xm141443,256715c77729,256715,26032,205031,26032,141314,26032,77661,77729,25946,141443,25946v63770,,115356,51715,115356,115368c256799,205031,205213,256715,141443,256715xe" filled="f" stroked="f" strokeweight=".22183mm">
                        <v:stroke joinstyle="miter"/>
                        <v:path arrowok="t" o:connecttype="custom" o:connectlocs="141443,0;0,141314;141443,282773;282759,141314;141443,0;141443,256715;26032,141314;141443,25946;256799,141314;141443,256715" o:connectangles="0,0,0,0,0,0,0,0,0,0"/>
                      </v:shape>
                      <v:shape id="Freeform 15" o:spid="_x0000_s1029" style="position:absolute;left:42520;top:14438;width:1122;height:1256;visibility:visible;mso-wrap-style:square;v-text-anchor:middle" coordsize="112277,12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" path="m25313,53291r18725,c56014,53291,63490,52571,66624,51628v2982,-936,5189,-2671,6964,-5174c75443,43760,76314,40778,76314,36852v,-4174,-1199,-7716,-3374,-10059c70470,24011,67416,22532,63354,21612v-1999,-160,-8099,-320,-18429,-320l25313,21292r,31999l25313,53291xm,125627l,,53272,c66345,,76083,1111,82199,3502v6156,2239,11010,6357,14440,12018c100476,21284,102163,27881,102163,35285v,9442,-2782,17134,-8171,23363c88515,64876,80328,68706,69462,70225v5190,3151,9827,6733,13393,10531c86308,84681,90938,91302,97006,101128r15271,24491l82127,125619,63970,98234c57670,88631,53272,82483,50714,79820,48379,77221,45693,75551,43022,74607,40512,73823,36266,73368,30278,73368r-4965,l25313,125619,,125619r,8xe" filled="f" stroked="f" strokeweight=".22183mm">
                        <v:stroke joinstyle="miter"/>
                        <v:path arrowok="t" o:connecttype="custom" o:connectlocs="25313,53291;44038,53291;66624,51628;73588,46454;76314,36852;72940,26793;63354,21612;44925,21292;25313,21292;25313,53291;25313,53291;0,125627;0,0;53272,0;82199,3502;96639,15520;102163,35285;93992,58648;69462,70225;82855,80756;97006,101128;112277,125619;82127,125619;63970,98234;50714,79820;43022,74607;30278,73368;25313,73368;25313,125619;0,125619;0,125627" o:connectangles="0,0,0,0,0,0,0,0,0,0,0,0,0,0,0,0,0,0,0,0,0,0,0,0,0,0,0,0,0,0,0"/>
                      </v:shape>
                    </v:group>
                    <v:group id="_x0000_s1030" style="position:absolute;left:28371;top:87;width:3651;height:13244" coordorigin="28371,87" coordsize="3651,1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Freeform 17" o:spid="_x0000_s1031" style="position:absolute;left:29591;top:87;width:1186;height:1193;visibility:visible;mso-wrap-style:square;v-text-anchor:middle" coordsize="118601,1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" path="m59333,v32636,,59268,26641,59268,59631c118601,92621,91969,119262,59333,119262,26496,119262,,92621,,59631,,26641,26496,,59333,r,xe" filled="f" stroked="f" strokeweight=".22183mm">
                        <v:stroke joinstyle="miter"/>
                        <v:path arrowok="t" o:connecttype="custom" o:connectlocs="59333,0;118601,59631;59333,119262;0,59631;59333,0;59333,0" o:connectangles="0,0,0,0,0,0"/>
                      </v:shape>
                      <v:shape id="Freeform 18" o:spid="_x0000_s1032" style="position:absolute;left:29486;top:12138;width:1186;height:1193;visibility:visible;mso-wrap-style:square;v-text-anchor:middle" coordsize="118553,11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" path="m59277,v32836,,59276,26657,59276,59615c118553,92645,92113,119254,59277,119254,26640,119254,,92645,,59615,,26657,26640,,59277,r,xe" filled="f" stroked="f" strokeweight=".22183mm">
                        <v:stroke joinstyle="miter"/>
                        <v:path arrowok="t" o:connecttype="custom" o:connectlocs="59277,0;118553,59615;59277,119254;0,59615;59277,0;59277,0" o:connectangles="0,0,0,0,0,0"/>
                      </v:shape>
                      <v:shape id="Freeform 19" o:spid="_x0000_s1033" style="position:absolute;left:30836;top:9132;width:1186;height:1193;visibility:visible;mso-wrap-style:square;v-text-anchor:middle" coordsize="118601,11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" path="m59301,v32836,,59300,26745,59300,59599c118601,92589,92137,119255,59301,119255,26664,119255,,92589,,59599,,26745,26664,,59301,r,xe" filled="f" stroked="f" strokeweight=".22183mm">
                        <v:stroke joinstyle="miter"/>
                        <v:path arrowok="t" o:connecttype="custom" o:connectlocs="59301,0;118601,59599;59301,119255;0,59599;59301,0;59301,0" o:connectangles="0,0,0,0,0,0"/>
                      </v:shape>
                      <v:shape id="Freeform 20" o:spid="_x0000_s1034" style="position:absolute;left:30424;top:10636;width:1185;height:1193;visibility:visible;mso-wrap-style:square;v-text-anchor:middle" coordsize="118521,1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" path="m59301,v32636,,59220,26617,59220,59631c118521,92469,91937,119262,59301,119262,26608,119262,,92469,,59631,,26609,26608,,59301,r,xe" filled="f" stroked="f" strokeweight=".22183mm">
                        <v:stroke joinstyle="miter"/>
                        <v:path arrowok="t" o:connecttype="custom" o:connectlocs="59301,0;118521,59631;59301,119262;0,59631;59301,0;59301,0" o:connectangles="0,0,0,0,0,0"/>
                      </v:shape>
                      <v:shape id="Freeform 21" o:spid="_x0000_s1035" style="position:absolute;left:29662;top:6117;width:1186;height:1192;visibility:visible;mso-wrap-style:square;v-text-anchor:middle" coordsize="118521,11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" path="m59245,v32836,,59276,26649,59276,59615c118521,92669,92081,119255,59245,119255,26608,119255,,92661,,59615,,26649,26608,,59245,r,xe" filled="f" stroked="f" strokeweight=".22183mm">
                        <v:stroke joinstyle="miter"/>
                        <v:path arrowok="t" o:connecttype="custom" o:connectlocs="59245,0;118521,59615;59245,119255;0,59615;59245,0;59245,0" o:connectangles="0,0,0,0,0,0"/>
                      </v:shape>
                      <v:shape id="Freeform 22" o:spid="_x0000_s1036" style="position:absolute;left:30567;top:7619;width:1185;height:1193;visibility:visible;mso-wrap-style:square;v-text-anchor:middle" coordsize="118512,1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" path="m59245,v32836,,59268,26793,59268,59631c118513,92613,92081,119262,59245,119262,26608,119262,,92613,,59631,,26793,26608,,59245,r,xe" filled="f" stroked="f" strokeweight=".22183mm">
                        <v:stroke joinstyle="miter"/>
                        <v:path arrowok="t" o:connecttype="custom" o:connectlocs="59245,0;118513,59631;59245,119262;0,59631;59245,0;59245,0" o:connectangles="0,0,0,0,0,0"/>
                      </v:shape>
                      <v:shape id="Freeform 23" o:spid="_x0000_s1037" style="position:absolute;left:28371;top:3102;width:1184;height:1193;visibility:visible;mso-wrap-style:square;v-text-anchor:middle" coordsize="118409,1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" path="m59277,v32652,,59132,26641,59132,59615c118409,92629,91929,119262,59277,119262,26456,119262,,92629,,59615,-8,26633,26448,,59277,r,xe" filled="f" stroked="f" strokeweight=".22183mm">
                        <v:stroke joinstyle="miter"/>
                        <v:path arrowok="t" o:connecttype="custom" o:connectlocs="59277,0;118409,59615;59277,119262;0,59615;59277,0;59277,0" o:connectangles="0,0,0,0,0,0"/>
                      </v:shape>
                      <v:shape id="Freeform 24" o:spid="_x0000_s1038" style="position:absolute;left:28747;top:1593;width:1186;height:1192;visibility:visible;mso-wrap-style:square;v-text-anchor:middle" coordsize="118569,11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" path="m59269,v32868,,59300,26641,59300,59639c118569,92613,92137,119254,59269,119254,26632,119254,,92613,,59639,,26633,26632,,59269,r,xe" filled="f" stroked="f" strokeweight=".22183mm">
                        <v:stroke joinstyle="miter"/>
                        <v:path arrowok="t" o:connecttype="custom" o:connectlocs="59269,0;118569,59639;59269,119254;0,59639;59269,0;59269,0" o:connectangles="0,0,0,0,0,0"/>
                      </v:shape>
                      <v:shape id="Freeform 25" o:spid="_x0000_s1039" style="position:absolute;left:28595;top:4614;width:1184;height:1193;visibility:visible;mso-wrap-style:square;v-text-anchor:middle" coordsize="118441,11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" path="m59117,v32820,,59324,26641,59324,59639c118441,92477,91945,119262,59117,119262,26464,119262,,92477,,59639,,26641,26464,,59117,r,xe" filled="f" stroked="f" strokeweight=".22183mm">
                        <v:stroke joinstyle="miter"/>
                        <v:path arrowok="t" o:connecttype="custom" o:connectlocs="59117,0;118441,59639;59117,119262;0,59639;59117,0;59117,0" o:connectangles="0,0,0,0,0,0"/>
                      </v:shape>
                    </v:group>
                    <v:group id="_x0000_s1040" style="position:absolute;left:23272;width:13803;height:13418" coordorigin="23272" coordsize="13802,1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 27" o:spid="_x0000_s1041" style="position:absolute;left:27759;width:1361;height:1367;visibility:visible;mso-wrap-style:square;v-text-anchor:middle" coordsize="136110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" path="m,68386v,37700,30534,68387,68055,68387c105577,136773,136111,106086,136111,68386,136111,30679,105577,,68055,,30534,,,30671,,68386xm17510,68386v,-28056,22682,-50876,50545,-50876c95919,17510,118601,40330,118601,68386v,28049,-22682,50869,-50546,50869c40192,119255,17510,96435,17510,68386xe" filled="f" stroked="f" strokeweight=".22183mm">
                        <v:stroke joinstyle="miter"/>
                        <v:path arrowok="t" o:connecttype="custom" o:connectlocs="0,68386;68055,136773;136111,68386;68055,0;0,68386;17510,68386;68055,17510;118601,68386;68055,119255;17510,68386" o:connectangles="0,0,0,0,0,0,0,0,0,0"/>
                      </v:shape>
                      <v:shape id="Freeform 28" o:spid="_x0000_s1042" style="position:absolute;left:27655;top:12051;width:1359;height:1367;visibility:visible;mso-wrap-style:square;v-text-anchor:middle" coordsize="135862,136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" path="m,68355v,37715,30454,68394,67864,68394c105353,136749,135863,106070,135863,68355,135863,30671,105361,,67864,,30454,,,30671,,68355xm17510,68355v,-28025,22602,-50845,50362,-50845c95703,17510,118345,40330,118345,68355v,28056,-22642,50876,-50473,50876c40112,119231,17510,96411,17510,68355xe" filled="f" stroked="f" strokeweight=".22183mm">
                        <v:stroke joinstyle="miter"/>
                        <v:path arrowok="t" o:connecttype="custom" o:connectlocs="0,68355;67864,136749;135863,68355;67864,0;0,68355;17510,68355;67872,17510;118345,68355;67872,119231;17510,68355" o:connectangles="0,0,0,0,0,0,0,0,0,0"/>
                      </v:shape>
                      <v:shape id="Freeform 29" o:spid="_x0000_s1043" style="position:absolute;left:31143;top:12051;width:1361;height:1367;visibility:visible;mso-wrap-style:square;v-text-anchor:middle" coordsize="136102,136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" path="m,68355v,37715,30534,68394,68055,68394c105593,136749,136103,106070,136103,68355,136103,30671,105601,,68055,,30534,,,30671,,68355xm17510,68355v,-28025,22690,-50845,50545,-50845c95935,17510,118577,40330,118577,68355v,28056,-22642,50876,-50522,50876c40192,119231,17510,96411,17510,68355xe" filled="f" stroked="f" strokeweight=".22183mm">
                        <v:stroke joinstyle="miter"/>
                        <v:path arrowok="t" o:connecttype="custom" o:connectlocs="0,68355;68055,136749;136103,68355;68055,0;0,68355;17510,68355;68055,17510;118577,68355;68055,119231;17510,68355" o:connectangles="0,0,0,0,0,0,0,0,0,0"/>
                      </v:shape>
                      <v:shape id="Freeform 30" o:spid="_x0000_s1044" style="position:absolute;left:31249;width:1359;height:1367;visibility:visible;mso-wrap-style:square;v-text-anchor:middle" coordsize="13587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" path="m,68386v,37700,30502,68387,68015,68387c105433,136773,135879,106086,135879,68386,135879,30679,105425,,68015,,30510,,,30671,,68386xm17525,68386v,-28056,22643,-50876,50490,-50876c95775,17510,118361,40330,118361,68386v,28049,-22586,50869,-50346,50869c40168,119255,17525,96435,17525,68386xe" filled="f" stroked="f" strokeweight=".22183mm">
                        <v:stroke joinstyle="miter"/>
                        <v:path arrowok="t" o:connecttype="custom" o:connectlocs="0,68386;68015,136773;135879,68386;68015,0;0,68386;17525,68386;68015,17510;118361,68386;68015,119255;17525,68386" o:connectangles="0,0,0,0,0,0,0,0,0,0"/>
                      </v:shape>
                      <v:shape id="Freeform 31" o:spid="_x0000_s1045" style="position:absolute;left:23769;top:9044;width:1360;height:1368;visibility:visible;mso-wrap-style:square;v-text-anchor:middle" coordsize="1359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" path="m,68355v,37715,30542,68418,68079,68418c105497,136773,135919,106078,135919,68355,135919,30663,105489,,68079,,30542,,,30663,,68355xm17502,68355v,-28041,22714,-50845,50569,-50845c95847,17510,118410,40322,118410,68355v,28072,-22563,50891,-50339,50891c40216,119255,17502,96427,17502,68355xe" filled="f" stroked="f" strokeweight=".22183mm">
                        <v:stroke joinstyle="miter"/>
                        <v:path arrowok="t" o:connecttype="custom" o:connectlocs="0,68355;68079,136773;135919,68355;68079,0;0,68355;17502,68355;68071,17510;118410,68355;68071,119246;17502,68355" o:connectangles="0,0,0,0,0,0,0,0,0,0"/>
                      </v:shape>
                      <v:shape id="Freeform 32" o:spid="_x0000_s1046" style="position:absolute;left:25515;top:9044;width:1359;height:1368;visibility:visible;mso-wrap-style:square;v-text-anchor:middle" coordsize="1359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" path="m,68355v,37715,30550,68418,68087,68418c105497,136773,135919,106078,135919,68355,135919,30663,105489,,68087,,30550,,,30663,,68355xm17502,68355v,-28041,22714,-50845,50577,-50845c95839,17510,118409,40322,118409,68355v,28072,-22570,50891,-50330,50891c40216,119255,17502,96427,17502,68355xe" filled="f" stroked="f" strokeweight=".22183mm">
                        <v:stroke joinstyle="miter"/>
                        <v:path arrowok="t" o:connecttype="custom" o:connectlocs="0,68355;68087,136773;135919,68355;68087,0;0,68355;17502,68355;68079,17510;118409,68355;68079,119246;17502,68355" o:connectangles="0,0,0,0,0,0,0,0,0,0"/>
                      </v:shape>
                      <v:shape id="Freeform 33" o:spid="_x0000_s1047" style="position:absolute;left:27260;top:9044;width:1359;height:1368;visibility:visible;mso-wrap-style:square;v-text-anchor:middle" coordsize="135942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" path="m,68355v,37715,30438,68418,67887,68418c105401,136773,135943,106078,135943,68355,135943,30663,105409,,67887,,30438,,,30663,,68355xm17502,68355v,-28041,22586,-50845,50385,-50845c95751,17510,118417,40322,118417,68355v,28072,-22666,50891,-50530,50891c40096,119255,17502,96427,17502,68355xe" filled="f" stroked="f" strokeweight=".22183mm">
                        <v:stroke joinstyle="miter"/>
                        <v:path arrowok="t" o:connecttype="custom" o:connectlocs="0,68355;67887,136773;135943,68355;67887,0;0,68355;17502,68355;67887,17510;118417,68355;67887,119246;17502,68355" o:connectangles="0,0,0,0,0,0,0,0,0,0"/>
                      </v:shape>
                      <v:shape id="Freeform 34" o:spid="_x0000_s1048" style="position:absolute;left:29005;top:9044;width:1359;height:1368;visibility:visible;mso-wrap-style:square;v-text-anchor:middle" coordsize="1359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" path="m,68355v,37715,30478,68418,67911,68418c105417,136773,135927,106078,135927,68355,135927,30663,105425,,67911,,30478,,,30663,,68355xm17518,68355v,-28041,22618,-50845,50401,-50845c95767,17510,118409,40322,118409,68355v,28072,-22642,50891,-50490,50891c40136,119255,17518,96427,17518,68355xe" filled="f" stroked="f" strokeweight=".22183mm">
                        <v:stroke joinstyle="miter"/>
                        <v:path arrowok="t" o:connecttype="custom" o:connectlocs="0,68355;67911,136773;135927,68355;67911,0;0,68355;17518,68355;67919,17510;118409,68355;67919,119246;17518,68355" o:connectangles="0,0,0,0,0,0,0,0,0,0"/>
                      </v:shape>
                      <v:shape id="Freeform 35" o:spid="_x0000_s1049" style="position:absolute;left:32493;top:9044;width:1361;height:1368;visibility:visible;mso-wrap-style:square;v-text-anchor:middle" coordsize="136102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" path="m,68355v,37715,30558,68418,68096,68418c105585,136773,136103,106078,136103,68355,136103,30663,105593,,68096,,30558,,,30663,,68355xm17517,68355v,-28041,22699,-50845,50570,-50845c95927,17510,118577,40322,118577,68355v,28072,-22650,50891,-50490,50891c40216,119255,17517,96427,17517,68355xe" filled="f" stroked="f" strokeweight=".22183mm">
                        <v:stroke joinstyle="miter"/>
                        <v:path arrowok="t" o:connecttype="custom" o:connectlocs="0,68355;68096,136773;136103,68355;68096,0;0,68355;17517,68355;68087,17510;118577,68355;68087,119246;17517,68355" o:connectangles="0,0,0,0,0,0,0,0,0,0"/>
                      </v:shape>
                      <v:shape id="Freeform 36" o:spid="_x0000_s1050" style="position:absolute;left:34239;top:9044;width:1361;height:1368;visibility:visible;mso-wrap-style:square;v-text-anchor:middle" coordsize="1361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" path="m,68355v,37715,30526,68418,68063,68418c105585,136773,136127,106078,136127,68355,136127,30663,105593,,68063,,30526,,,30663,,68355xm17510,68355v,-28041,22674,-50845,50546,-50845c95919,17510,118601,40322,118601,68355v,28072,-22682,50891,-50545,50891c40184,119255,17510,96427,17510,68355xe" filled="f" stroked="f" strokeweight=".22183mm">
                        <v:stroke joinstyle="miter"/>
                        <v:path arrowok="t" o:connecttype="custom" o:connectlocs="0,68355;68063,136773;136127,68355;68063,0;0,68355;17510,68355;68056,17510;118601,68355;68056,119246;17510,68355" o:connectangles="0,0,0,0,0,0,0,0,0,0"/>
                      </v:shape>
                      <v:shape id="Freeform 37" o:spid="_x0000_s1051" style="position:absolute;left:25103;top:10548;width:1359;height:1368;visibility:visible;mso-wrap-style:square;v-text-anchor:middle" coordsize="135918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" path="m,68386v,37708,30454,68379,67888,68379c105401,136765,135919,106094,135919,68386,135919,30671,105409,,67888,,30454,,,30679,,68386xm17510,68386v,-28056,22602,-50876,50386,-50876c95743,17510,118417,40330,118417,68386v,28049,-22674,50876,-50521,50876c40112,119262,17510,96443,17510,68386xe" filled="f" stroked="f" strokeweight=".22183mm">
                        <v:stroke joinstyle="miter"/>
                        <v:path arrowok="t" o:connecttype="custom" o:connectlocs="0,68386;67888,136765;135919,68386;67888,0;0,68386;17510,68386;67896,17510;118417,68386;67896,119262;17510,68386" o:connectangles="0,0,0,0,0,0,0,0,0,0"/>
                      </v:shape>
                      <v:shape id="Freeform 38" o:spid="_x0000_s1052" style="position:absolute;left:26846;top:10548;width:1361;height:1368;visibility:visible;mso-wrap-style:square;v-text-anchor:middle" coordsize="136070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" path="m,68386v,37708,30526,68379,68071,68379c105561,136765,136071,106094,136071,68386,136071,30671,105569,,68071,,30526,,,30679,,68386xm17518,68386v,-28056,22666,-50876,50545,-50876c95895,17510,118537,40330,118537,68386v,28049,-22642,50876,-50474,50876c40184,119262,17518,96443,17518,68386xe" filled="f" stroked="f" strokeweight=".22183mm">
                        <v:stroke joinstyle="miter"/>
                        <v:path arrowok="t" o:connecttype="custom" o:connectlocs="0,68386;68071,136765;136071,68386;68071,0;0,68386;17518,68386;68063,17510;118537,68386;68063,119262;17518,68386" o:connectangles="0,0,0,0,0,0,0,0,0,0"/>
                      </v:shape>
                      <v:shape id="Freeform 39" o:spid="_x0000_s1053" style="position:absolute;left:28591;top:10548;width:1361;height:1368;visibility:visible;mso-wrap-style:square;v-text-anchor:middle" coordsize="136102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" path="m,68386v,37708,30502,68379,67999,68379c105561,136765,136103,106094,136103,68386,136103,30671,105569,,67999,,30510,,,30679,,68386xm17509,68386v,-28056,22659,-50876,50490,-50876c95903,17510,118577,40330,118577,68386v,28049,-22674,50876,-50578,50876c40168,119262,17509,96443,17509,68386xe" filled="f" stroked="f" strokeweight=".22183mm">
                        <v:stroke joinstyle="miter"/>
                        <v:path arrowok="t" o:connecttype="custom" o:connectlocs="0,68386;67999,136765;136103,68386;67999,0;0,68386;17509,68386;67999,17510;118577,68386;67999,119262;17509,68386" o:connectangles="0,0,0,0,0,0,0,0,0,0"/>
                      </v:shape>
                      <v:shape id="Freeform 40" o:spid="_x0000_s1054" style="position:absolute;left:32082;top:10548;width:1361;height:1368;visibility:visible;mso-wrap-style:square;v-text-anchor:middle" coordsize="136086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" path="m,68386v,37708,30534,68379,68055,68379c105577,136765,136087,106094,136087,68386,136087,30671,105585,,68055,,30542,,,30679,,68386xm17510,68386v,-28056,22690,-50876,50545,-50876c95919,17510,118577,40330,118577,68386v,28049,-22658,50876,-50522,50876c40200,119262,17510,96443,17510,68386xe" filled="f" stroked="f" strokeweight=".22183mm">
                        <v:stroke joinstyle="miter"/>
                        <v:path arrowok="t" o:connecttype="custom" o:connectlocs="0,68386;68055,136765;136087,68386;68055,0;0,68386;17510,68386;68055,17510;118577,68386;68055,119262;17510,68386" o:connectangles="0,0,0,0,0,0,0,0,0,0"/>
                      </v:shape>
                      <v:shape id="Freeform 41" o:spid="_x0000_s1055" style="position:absolute;left:33827;top:10548;width:1360;height:1368;visibility:visible;mso-wrap-style:square;v-text-anchor:middle" coordsize="136047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" path="m,68386v,37708,30550,68379,68072,68379c105553,136765,136047,106094,136047,68386,136047,30671,105553,,68072,,30550,,,30679,,68386xm17518,68386v,-28056,22674,-50876,50545,-50876c95879,17510,118529,40330,118529,68386v,28049,-22650,50876,-50466,50876c40192,119262,17518,96443,17518,68386xe" filled="f" stroked="f" strokeweight=".22183mm">
                        <v:stroke joinstyle="miter"/>
                        <v:path arrowok="t" o:connecttype="custom" o:connectlocs="0,68386;68072,136765;136047,68386;68072,0;0,68386;17518,68386;68063,17510;118529,68386;68063,119262;17518,68386" o:connectangles="0,0,0,0,0,0,0,0,0,0"/>
                      </v:shape>
                      <v:shape id="Freeform 42" o:spid="_x0000_s1056" style="position:absolute;left:24341;top:6029;width:1361;height:1368;visibility:visible;mso-wrap-style:square;v-text-anchor:middle" coordsize="1361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" path="m,68370v,37724,30534,68403,68023,68403c105585,136773,136127,106102,136127,68370,136127,30671,105593,,68023,,30542,,,30679,,68370xm17510,68370v,-28040,22682,-50860,50513,-50860c95927,17510,118601,40330,118601,68370v,28057,-22674,50892,-50578,50892c40192,119262,17510,96427,17510,68370xe" filled="f" stroked="f" strokeweight=".22183mm">
                        <v:stroke joinstyle="miter"/>
                        <v:path arrowok="t" o:connecttype="custom" o:connectlocs="0,68370;68023,136773;136127,68370;68023,0;0,68370;17510,68370;68023,17510;118601,68370;68023,119262;17510,68370" o:connectangles="0,0,0,0,0,0,0,0,0,0"/>
                      </v:shape>
                      <v:shape id="Freeform 43" o:spid="_x0000_s1057" style="position:absolute;left:26086;top:6029;width:1359;height:1368;visibility:visible;mso-wrap-style:square;v-text-anchor:middle" coordsize="135951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" path="m,68370v,37724,30534,68403,68031,68403c105497,136773,135951,106102,135951,68370,135951,30671,105489,,68031,,30542,,,30679,,68370xm17518,68370v,-28040,22682,-50860,50513,-50860c95831,17510,118433,40330,118433,68370v,28057,-22602,50892,-50402,50892c40200,119262,17518,96427,17518,68370xe" filled="f" stroked="f" strokeweight=".22183mm">
                        <v:stroke joinstyle="miter"/>
                        <v:path arrowok="t" o:connecttype="custom" o:connectlocs="0,68370;68031,136773;135951,68370;68031,0;0,68370;17518,68370;68031,17510;118433,68370;68031,119262;17518,68370" o:connectangles="0,0,0,0,0,0,0,0,0,0"/>
                      </v:shape>
                      <v:shape id="Freeform 44" o:spid="_x0000_s1058" style="position:absolute;left:27831;top:6029;width:1359;height:1368;visibility:visible;mso-wrap-style:square;v-text-anchor:middle" coordsize="13595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" path="m,68370v,37724,30478,68403,67919,68403c105449,136773,135959,106102,135959,68370,135959,30671,105457,,67919,,30478,,,30679,,68370xm17517,68370v,-28040,22619,-50860,50402,-50860c95791,17510,118441,40330,118441,68370v,28057,-22650,50892,-50522,50892c40136,119262,17517,96427,17517,68370xe" filled="f" stroked="f" strokeweight=".22183mm">
                        <v:stroke joinstyle="miter"/>
                        <v:path arrowok="t" o:connecttype="custom" o:connectlocs="0,68370;67919,136773;135959,68370;67919,0;0,68370;17517,68370;67919,17510;118441,68370;67919,119262;17517,68370" o:connectangles="0,0,0,0,0,0,0,0,0,0"/>
                      </v:shape>
                      <v:shape id="Freeform 45" o:spid="_x0000_s1059" style="position:absolute;left:31319;top:6029;width:1361;height:1368;visibility:visible;mso-wrap-style:square;v-text-anchor:middle" coordsize="13607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" path="m,68370v,37724,30542,68403,68079,68403c105569,136773,136079,106102,136079,68370,136079,30671,105577,,68079,,30550,,,30679,,68370xm17510,68370v,-28040,22706,-50860,50569,-50860c95911,17510,118569,40330,118569,68370v,28057,-22658,50892,-50490,50892c40216,119262,17510,96427,17510,68370xe" filled="f" stroked="f" strokeweight=".22183mm">
                        <v:stroke joinstyle="miter"/>
                        <v:path arrowok="t" o:connecttype="custom" o:connectlocs="0,68370;68079,136773;136079,68370;68079,0;0,68370;17510,68370;68079,17510;118569,68370;68079,119262;17510,68370" o:connectangles="0,0,0,0,0,0,0,0,0,0"/>
                      </v:shape>
                      <v:shape id="Freeform 46" o:spid="_x0000_s1060" style="position:absolute;left:33065;top:6029;width:1361;height:1368;visibility:visible;mso-wrap-style:square;v-text-anchor:middle" coordsize="136055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" path="m,68370v,37724,30478,68403,67976,68403c105521,136773,136055,106102,136055,68370,136055,30671,105529,,67976,,30486,,,30679,,68370xm17510,68370v,-28040,22626,-50860,50466,-50860c95863,17510,118545,40330,118545,68370v,28057,-22682,50892,-50569,50892c40136,119262,17510,96427,17510,68370xe" filled="f" stroked="f" strokeweight=".22183mm">
                        <v:stroke joinstyle="miter"/>
                        <v:path arrowok="t" o:connecttype="custom" o:connectlocs="0,68370;67976,136773;136055,68370;67976,0;0,68370;17510,68370;67976,17510;118545,68370;67976,119262;17510,68370" o:connectangles="0,0,0,0,0,0,0,0,0,0"/>
                      </v:shape>
                      <v:shape id="Freeform 47" o:spid="_x0000_s1061" style="position:absolute;left:34810;top:6029;width:1361;height:1368;visibility:visible;mso-wrap-style:square;v-text-anchor:middle" coordsize="1361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" path="m,68370v,37724,30542,68403,68096,68403c105617,136773,136127,106102,136127,68370,136127,30671,105625,,68096,,30542,,,30679,,68370xm17518,68370v,-28040,22698,-50860,50569,-50860c95951,17510,118609,40330,118609,68370v,28057,-22658,50892,-50522,50892c40216,119262,17518,96427,17518,68370xe" filled="f" stroked="f" strokeweight=".22183mm">
                        <v:stroke joinstyle="miter"/>
                        <v:path arrowok="t" o:connecttype="custom" o:connectlocs="0,68370;68096,136773;136127,68370;68096,0;0,68370;17518,68370;68087,17510;118609,68370;68087,119262;17518,68370" o:connectangles="0,0,0,0,0,0,0,0,0,0"/>
                      </v:shape>
                      <v:shape id="Freeform 48" o:spid="_x0000_s1062" style="position:absolute;left:23500;top:7532;width:1361;height:1367;visibility:visible;mso-wrap-style:square;v-text-anchor:middle" coordsize="136070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" path="m19876,20101c7060,33014,,50156,,68386v,37708,30502,68387,67999,68387c105529,136773,136071,106094,136071,68386v,-18214,-7068,-35364,-19948,-48301c103250,7132,86157,,67999,,49802,8,32700,7140,19876,20101xm17517,68386v,-13568,5245,-26353,14800,-35964c41831,22803,54511,17518,67999,17518v13448,,26145,5301,35715,14920c113276,42065,118545,54834,118545,68386v,28057,-22674,50876,-50546,50876c40160,119262,17517,96443,17517,68386xe" filled="f" stroked="f" strokeweight=".22183mm">
                        <v:stroke joinstyle="miter"/>
                        <v:path arrowok="t" o:connecttype="custom" o:connectlocs="19876,20101;0,68386;67999,136773;136071,68386;116123,20085;67999,0;19876,20101;17517,68386;32317,32422;67999,17518;103714,32438;118545,68386;67999,119262;17517,68386" o:connectangles="0,0,0,0,0,0,0,0,0,0,0,0,0,0"/>
                      </v:shape>
                      <v:shape id="Freeform 49" o:spid="_x0000_s1063" style="position:absolute;left:25245;top:7532;width:1359;height:1367;visibility:visible;mso-wrap-style:square;v-text-anchor:middle" coordsize="135918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" path="m19884,20077c7060,32998,,50148,,68378v,37708,30542,68387,68079,68387c105497,136765,135919,106086,135919,68378v,-18213,-7044,-35364,-19820,-48285c103274,7140,86213,,68071,,49866,-8,32764,7124,19884,20077xm17502,68370v,-13568,5284,-26337,14823,-35948c41871,22788,54591,17502,68079,17502v13424,,26057,5286,35563,14904c113149,42033,118409,54802,118409,68370v,28057,-22570,50876,-50330,50876c40208,119246,17502,96427,17502,68370xe" filled="f" stroked="f" strokeweight=".22183mm">
                        <v:stroke joinstyle="miter"/>
                        <v:path arrowok="t" o:connecttype="custom" o:connectlocs="19884,20077;0,68378;68079,136765;135919,68378;116099,20093;68071,0;19884,20077;17502,68370;32325,32422;68079,17502;103642,32406;118409,68370;68079,119246;17502,68370" o:connectangles="0,0,0,0,0,0,0,0,0,0,0,0,0,0"/>
                      </v:shape>
                      <v:shape id="Freeform 50" o:spid="_x0000_s1064" style="position:absolute;left:26991;top:7532;width:1358;height:1367;visibility:visible;mso-wrap-style:square;v-text-anchor:middle" coordsize="135862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" path="m19820,20093c7036,33014,,50164,,68378v,37707,30430,68387,67831,68387c105353,136765,135863,106085,135863,68378,135863,30679,105361,,67831,,49698,,32668,7140,19820,20093xm17502,68378v,-13568,5260,-26337,14775,-35964c41775,22795,54423,17510,67831,17510v27864,,50522,22812,50522,50868c118353,96435,95695,119254,67831,119254v-27751,,-50329,-22819,-50329,-50876xe" filled="f" stroked="f" strokeweight=".22183mm">
                        <v:stroke joinstyle="miter"/>
                        <v:path arrowok="t" o:connecttype="custom" o:connectlocs="19820,20093;0,68378;67831,136765;135863,68378;67831,0;19820,20093;17502,68378;32277,32414;67831,17510;118353,68378;67831,119254;17502,68378" o:connectangles="0,0,0,0,0,0,0,0,0,0,0,0"/>
                      </v:shape>
                      <v:shape id="Freeform 51" o:spid="_x0000_s1065" style="position:absolute;left:28735;top:7532;width:1359;height:1367;visibility:visible;mso-wrap-style:square;v-text-anchor:middle" coordsize="135918,1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" path="m19860,20093c7044,33014,,50164,,68378v,37707,30478,68387,67912,68387c105401,136765,135919,106085,135919,68378v,-18230,-7044,-35372,-19852,-48285c103235,7124,86125,,67919,,49778,,32717,7132,19860,20093xm17510,68378v,-13568,5253,-26337,14799,-35964c41839,22795,54487,17510,67919,17510v13497,,26177,5285,35715,14904c113157,42025,118409,54810,118409,68378v,28057,-22642,50876,-50482,50876c40120,119254,17510,96435,17510,68378xe" filled="f" stroked="f" strokeweight=".22183mm">
                        <v:stroke joinstyle="miter"/>
                        <v:path arrowok="t" o:connecttype="custom" o:connectlocs="19860,20093;0,68378;67912,136765;135919,68378;116067,20093;67919,0;19860,20093;17510,68378;32309,32414;67919,17510;103634,32414;118409,68378;67927,119254;17510,68378" o:connectangles="0,0,0,0,0,0,0,0,0,0,0,0,0,0"/>
                      </v:shape>
                      <v:shape id="Freeform 52" o:spid="_x0000_s1066" style="position:absolute;left:32224;top:7532;width:1361;height:1367;visibility:visible;mso-wrap-style:square;v-text-anchor:middle" coordsize="136094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" path="m19972,20085c7108,33022,,50172,,68386v,37708,30542,68387,68063,68387c105585,136773,136095,106094,136095,68386v,-18214,-7068,-35364,-19916,-48301c103314,7132,86237,,68063,,49938,,32844,7132,19972,20085xm17510,68378v,-13536,5276,-26305,14871,-35948c41959,22811,54608,17510,68055,17510v13464,,26129,5301,35691,14920c113316,42057,118577,54826,118577,68378v,28057,-22643,50876,-50522,50876c40200,119254,17510,96435,17510,68378xe" filled="f" stroked="f" strokeweight=".22183mm">
                        <v:stroke joinstyle="miter"/>
                        <v:path arrowok="t" o:connecttype="custom" o:connectlocs="19972,20085;0,68386;68063,136773;136095,68386;116179,20085;68063,0;19972,20085;17510,68378;32381,32430;68055,17510;103746,32430;118577,68378;68055,119254;17510,68378" o:connectangles="0,0,0,0,0,0,0,0,0,0,0,0,0,0"/>
                      </v:shape>
                      <v:shape id="Freeform 53" o:spid="_x0000_s1067" style="position:absolute;left:33969;top:7532;width:1361;height:1367;visibility:visible;mso-wrap-style:square;v-text-anchor:middle" coordsize="136095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" path="m19972,20085c7108,33022,,50172,,68386v,37708,30534,68387,68072,68387c105585,136773,136095,106094,136095,68386v,-18214,-7068,-35364,-19916,-48301c103314,7132,86229,,68072,,49930,,32852,7132,19972,20085xm17518,68378v,-13536,5269,-26305,14871,-35948c41959,22811,54615,17510,68063,17510v13465,,26129,5301,35683,14920c113308,42057,118577,54826,118577,68378v,28057,-22658,50876,-50514,50876c40184,119254,17518,96435,17518,68378xe" filled="f" stroked="f" strokeweight=".22183mm">
                        <v:stroke joinstyle="miter"/>
                        <v:path arrowok="t" o:connecttype="custom" o:connectlocs="19972,20085;0,68386;68072,136773;136095,68386;116179,20085;68072,0;19972,20085;17518,68378;32389,32430;68063,17510;103746,32430;118577,68378;68063,119254;17518,68378" o:connectangles="0,0,0,0,0,0,0,0,0,0,0,0,0,0"/>
                      </v:shape>
                      <v:shape id="Freeform 54" o:spid="_x0000_s1068" style="position:absolute;left:35714;top:7532;width:1361;height:1367;visibility:visible;mso-wrap-style:square;v-text-anchor:middle" coordsize="1361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" path="m19900,20085c7068,33006,,50156,,68386v,37708,30526,68387,68063,68387c105585,136773,136119,106094,136119,68386v,-18214,-7068,-35364,-19940,-48301c103299,7132,86213,,68063,,49858,,32757,7132,19900,20085xm17518,68378v,-13568,5260,-26337,14823,-35948c41871,22795,54560,17510,68063,17510v13441,,26129,5301,35707,14920c113324,42057,118602,54826,118602,68378v,28057,-22675,50876,-50539,50876c40192,119254,17518,96435,17518,68378xe" filled="f" stroked="f" strokeweight=".22183mm">
                        <v:stroke joinstyle="miter"/>
                        <v:path arrowok="t" o:connecttype="custom" o:connectlocs="19900,20085;0,68386;68063,136773;136119,68386;116179,20085;68063,0;19900,20085;17518,68378;32341,32430;68063,17510;103770,32430;118602,68378;68063,119254;17518,68378" o:connectangles="0,0,0,0,0,0,0,0,0,0,0,0,0,0"/>
                      </v:shape>
                      <v:shape id="Freeform 55" o:spid="_x0000_s1069" style="position:absolute;left:24793;top:3014;width:1361;height:1368;visibility:visible;mso-wrap-style:square;v-text-anchor:middle" coordsize="136102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" path="m19876,20029c7076,32934,,50092,,68370v,37724,30550,68403,68047,68403c105561,136773,136103,106094,136103,68370,136103,30679,105569,,68047,,49818,,32716,7124,19876,20029xm17517,68370v,-13624,5245,-26409,14800,-35988c41823,22788,54511,17518,68047,17518v27856,,50546,22820,50546,50852c118593,96427,95903,119262,68047,119262v-27847,,-50530,-22835,-50530,-50892xe" filled="f" stroked="f" strokeweight=".22183mm">
                        <v:stroke joinstyle="miter"/>
                        <v:path arrowok="t" o:connecttype="custom" o:connectlocs="19876,20029;0,68370;68047,136773;136103,68370;68047,0;19876,20029;17517,68370;32317,32382;68047,17518;118593,68370;68047,119262;17517,68370" o:connectangles="0,0,0,0,0,0,0,0,0,0,0,0"/>
                      </v:shape>
                      <v:shape id="Freeform 56" o:spid="_x0000_s1070" style="position:absolute;left:26538;top:3014;width:1361;height:1368;visibility:visible;mso-wrap-style:square;v-text-anchor:middle" coordsize="136094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" path="m19876,20029c7076,32934,,50092,,68370v,37724,30534,68403,68039,68403c105561,136773,136095,106094,136095,68370,136095,30679,105569,,68039,,49818,,32708,7124,19876,20029xm17517,68370v,-13624,5245,-26409,14784,-35988c41815,22788,54495,17518,68039,17518v27864,,50546,22820,50546,50852c118585,96427,95903,119262,68039,119262v-27855,,-50522,-22835,-50522,-50892xe" filled="f" stroked="f" strokeweight=".22183mm">
                        <v:stroke joinstyle="miter"/>
                        <v:path arrowok="t" o:connecttype="custom" o:connectlocs="19876,20029;0,68370;68039,136773;136095,68370;68039,0;19876,20029;17517,68370;32301,32382;68039,17518;118585,68370;68039,119262;17517,68370" o:connectangles="0,0,0,0,0,0,0,0,0,0,0,0"/>
                      </v:shape>
                      <v:shape id="Freeform 57" o:spid="_x0000_s1071" style="position:absolute;left:30028;top:3014;width:1360;height:1368;visibility:visible;mso-wrap-style:square;v-text-anchor:middle" coordsize="1359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" path="m,68370v,37724,30454,68403,67863,68403c105377,136773,135919,106094,135919,68370,135919,30679,105385,,67863,,30446,,,30679,,68370xm17502,68370v,-28032,22602,-50852,50361,-50852c95719,17518,118409,40338,118409,68370v,28057,-22690,50892,-50546,50892c40104,119262,17502,96427,17502,68370xe" filled="f" stroked="f" strokeweight=".22183mm">
                        <v:stroke joinstyle="miter"/>
                        <v:path arrowok="t" o:connecttype="custom" o:connectlocs="0,68370;67863,136773;135919,68370;67863,0;0,68370;17502,68370;67863,17518;118409,68370;67863,119262;17502,68370" o:connectangles="0,0,0,0,0,0,0,0,0,0"/>
                      </v:shape>
                      <v:shape id="Freeform 58" o:spid="_x0000_s1072" style="position:absolute;left:31774;top:3014;width:1359;height:1368;visibility:visible;mso-wrap-style:square;v-text-anchor:middle" coordsize="1359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" path="m,68370v,37724,30446,68403,67855,68403c105385,136773,135919,106094,135919,68370,135919,30679,105393,,67855,,30446,,,30679,,68370xm17510,68370v,-28032,22586,-50852,50345,-50852c95727,17518,118401,40338,118401,68370v,28057,-22674,50892,-50546,50892c40104,119262,17510,96427,17510,68370xe" filled="f" stroked="f" strokeweight=".22183mm">
                        <v:stroke joinstyle="miter"/>
                        <v:path arrowok="t" o:connecttype="custom" o:connectlocs="0,68370;67855,136773;135919,68370;67855,0;0,68370;17510,68370;67855,17518;118401,68370;67855,119262;17510,68370" o:connectangles="0,0,0,0,0,0,0,0,0,0"/>
                      </v:shape>
                      <v:shape id="Freeform 59" o:spid="_x0000_s1073" style="position:absolute;left:33517;top:3014;width:1361;height:1368;visibility:visible;mso-wrap-style:square;v-text-anchor:middle" coordsize="136102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" path="m,68370v,37724,30534,68403,68032,68403c105561,136773,136103,106094,136103,68370,136103,30679,105569,,68032,,30534,,,30679,,68370xm17510,68370v,-28032,22682,-50852,50513,-50852c95903,17518,118569,40338,118569,68370v,28057,-22666,50892,-50546,50892c40192,119262,17510,96427,17510,68370xe" filled="f" stroked="f" strokeweight=".22183mm">
                        <v:stroke joinstyle="miter"/>
                        <v:path arrowok="t" o:connecttype="custom" o:connectlocs="0,68370;68032,136773;136103,68370;68032,0;0,68370;17510,68370;68023,17518;118569,68370;68023,119262;17510,68370" o:connectangles="0,0,0,0,0,0,0,0,0,0"/>
                      </v:shape>
                      <v:shape id="Freeform 60" o:spid="_x0000_s1074" style="position:absolute;left:25172;top:1505;width:1358;height:1368;visibility:visible;mso-wrap-style:square;v-text-anchor:middle" coordsize="13588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" path="m,68402v,37692,30438,68371,67815,68371c105361,136773,135887,106094,135887,68402,135887,30679,105369,,67815,,30430,,,30679,,68402xm17502,68402v,-28056,22586,-50892,50313,-50892c95695,17510,118361,40346,118361,68402v,28041,-22666,50860,-50546,50860c40088,119262,17502,96443,17502,68402xe" filled="f" stroked="f" strokeweight=".22183mm">
                        <v:stroke joinstyle="miter"/>
                        <v:path arrowok="t" o:connecttype="custom" o:connectlocs="0,68402;67815,136773;135887,68402;67815,0;0,68402;17502,68402;67815,17510;118361,68402;67815,119262;17502,68402" o:connectangles="0,0,0,0,0,0,0,0,0,0"/>
                      </v:shape>
                      <v:shape id="Freeform 61" o:spid="_x0000_s1075" style="position:absolute;left:26916;top:1505;width:1360;height:1368;visibility:visible;mso-wrap-style:square;v-text-anchor:middle" coordsize="135934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" path="m,68402v,37692,30454,68371,67864,68371c105409,136773,135935,106094,135935,68402,135935,30679,105417,,67864,,30454,,,30679,,68402xm17518,68402v,-28056,22586,-50892,50346,-50892c95735,17510,118409,40346,118409,68402v,28041,-22674,50860,-50545,50860c40112,119262,17518,96443,17518,68402xe" filled="f" stroked="f" strokeweight=".22183mm">
                        <v:stroke joinstyle="miter"/>
                        <v:path arrowok="t" o:connecttype="custom" o:connectlocs="0,68402;67864,136773;135935,68402;67864,0;0,68402;17518,68402;67864,17510;118409,68402;67864,119262;17518,68402" o:connectangles="0,0,0,0,0,0,0,0,0,0"/>
                      </v:shape>
                      <v:shape id="Freeform 62" o:spid="_x0000_s1076" style="position:absolute;left:30405;top:1505;width:1361;height:1368;visibility:visible;mso-wrap-style:square;v-text-anchor:middle" coordsize="136110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" path="m,68402v,37692,30534,68371,68031,68371c105577,136773,136111,106094,136111,68402,136111,30679,105585,,68031,,30534,,,30679,,68402xm17502,68402v,-28056,22690,-50892,50521,-50892c95911,17510,118593,40346,118593,68402v,28041,-22682,50860,-50570,50860c40192,119262,17502,96443,17502,68402xe" filled="f" stroked="f" strokeweight=".22183mm">
                        <v:stroke joinstyle="miter"/>
                        <v:path arrowok="t" o:connecttype="custom" o:connectlocs="0,68402;68031,136773;136111,68402;68031,0;0,68402;17502,68402;68023,17510;118593,68402;68023,119262;17502,68402" o:connectangles="0,0,0,0,0,0,0,0,0,0"/>
                      </v:shape>
                      <v:shape id="Freeform 63" o:spid="_x0000_s1077" style="position:absolute;left:32150;top:1505;width:1361;height:1368;visibility:visible;mso-wrap-style:square;v-text-anchor:middle" coordsize="1361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" path="m,68402v,37692,30541,68371,68039,68371c105585,136773,136126,106094,136126,68402,136126,30679,105593,,68039,,30541,,,30679,,68402xm17517,68402v,-28056,22675,-50892,50514,-50892c95927,17510,118609,40346,118609,68402v,28041,-22682,50860,-50578,50860c40192,119262,17517,96443,17517,68402xe" filled="f" stroked="f" strokeweight=".22183mm">
                        <v:stroke joinstyle="miter"/>
                        <v:path arrowok="t" o:connecttype="custom" o:connectlocs="0,68402;68039,136773;136126,68402;68039,0;0,68402;17517,68402;68031,17510;118609,68402;68031,119262;17517,68402" o:connectangles="0,0,0,0,0,0,0,0,0,0"/>
                      </v:shape>
                      <v:shape id="Freeform 64" o:spid="_x0000_s1078" style="position:absolute;left:33895;top:1505;width:1361;height:1368;visibility:visible;mso-wrap-style:square;v-text-anchor:middle" coordsize="136095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" path="m,68402v,37692,30526,68371,68039,68371c105553,136773,136095,106094,136095,68402,136095,30679,105561,,68039,,30526,,,30679,,68402xm17518,68402v,-28056,22674,-50892,50521,-50892c95903,17510,118569,40346,118569,68402v,28041,-22666,50860,-50530,50860c40184,119262,17518,96443,17518,68402xe" filled="f" stroked="f" strokeweight=".22183mm">
                        <v:stroke joinstyle="miter"/>
                        <v:path arrowok="t" o:connecttype="custom" o:connectlocs="0,68402;68039,136773;136095,68402;68039,0;0,68402;17518,68402;68039,17510;118569,68402;68039,119262;17518,68402" o:connectangles="0,0,0,0,0,0,0,0,0,0"/>
                      </v:shape>
                      <v:shape id="Freeform 65" o:spid="_x0000_s1079" style="position:absolute;left:23272;top:4527;width:1361;height:1367;visibility:visible;mso-wrap-style:square;v-text-anchor:middle" coordsize="136094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" path="m,68394v,37700,30502,68379,68015,68379c105561,136773,136095,106094,136095,68394,136095,30679,105569,,68015,,30502,8,,30687,,68394xm17518,68394v,-28048,22642,-50876,50490,-50876c95895,17518,118577,40346,118577,68394v,28041,-22682,50861,-50569,50861c40160,119262,17518,96443,17518,68394xe" filled="f" stroked="f" strokeweight=".22183mm">
                        <v:stroke joinstyle="miter"/>
                        <v:path arrowok="t" o:connecttype="custom" o:connectlocs="0,68394;68015,136773;136095,68394;68015,0;0,68394;17518,68394;68008,17518;118577,68394;68008,119255;17518,68394" o:connectangles="0,0,0,0,0,0,0,0,0,0"/>
                      </v:shape>
                      <v:shape id="Freeform 66" o:spid="_x0000_s1080" style="position:absolute;left:25017;top:4527;width:1360;height:1367;visibility:visible;mso-wrap-style:square;v-text-anchor:middle" coordsize="13595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" path="m,68394v,37700,30502,68379,68023,68379c105505,136773,135959,106094,135959,68394,135959,30679,105505,,68023,,30510,8,,30687,,68394xm17525,68394v,-28048,22659,-50876,50498,-50876c95839,17518,118441,40346,118441,68394v,28041,-22602,50861,-50418,50861c40184,119262,17525,96443,17525,68394xe" filled="f" stroked="f" strokeweight=".22183mm">
                        <v:stroke joinstyle="miter"/>
                        <v:path arrowok="t" o:connecttype="custom" o:connectlocs="0,68394;68023,136773;135959,68394;68023,0;0,68394;17525,68394;68023,17518;118441,68394;68023,119255;17525,68394" o:connectangles="0,0,0,0,0,0,0,0,0,0"/>
                      </v:shape>
                      <v:shape id="Freeform 67" o:spid="_x0000_s1081" style="position:absolute;left:26762;top:4527;width:1359;height:1367;visibility:visible;mso-wrap-style:square;v-text-anchor:middle" coordsize="13591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" path="m,68394v,37700,30462,68379,67919,68379c105409,136773,135919,106094,135919,68394,135919,30679,105417,,67919,,30462,8,,30687,,68394xm17510,68394v,-28048,22618,-50876,50417,-50876c95759,17518,118417,40346,118417,68394v,28041,-22658,50861,-50490,50861c40128,119262,17510,96443,17510,68394xe" filled="f" stroked="f" strokeweight=".22183mm">
                        <v:stroke joinstyle="miter"/>
                        <v:path arrowok="t" o:connecttype="custom" o:connectlocs="0,68394;67919,136773;135919,68394;67919,0;0,68394;17510,68394;67927,17518;118417,68394;67927,119255;17510,68394" o:connectangles="0,0,0,0,0,0,0,0,0,0"/>
                      </v:shape>
                      <v:shape id="Freeform 68" o:spid="_x0000_s1082" style="position:absolute;left:30251;top:4527;width:1361;height:1367;visibility:visible;mso-wrap-style:square;v-text-anchor:middle" coordsize="136126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" path="m,68394v,37700,30534,68379,68039,68379c105585,136773,136127,106094,136127,68394v,-18293,-7060,-35468,-19908,-48373c103386,7116,86284,,68047,,30534,8,,30687,,68394xm17518,68394v,-28048,22666,-50876,50513,-50876c81575,17518,94264,22795,103818,32374v9530,9603,14799,22404,14799,36020c118617,96435,95927,119255,68039,119255,40184,119262,17518,96443,17518,68394xe" filled="f" stroked="f" strokeweight=".22183mm">
                        <v:stroke joinstyle="miter"/>
                        <v:path arrowok="t" o:connecttype="custom" o:connectlocs="0,68394;68039,136773;136127,68394;116219,20021;68047,0;0,68394;17518,68394;68031,17518;103818,32374;118617,68394;68039,119255;17518,68394" o:connectangles="0,0,0,0,0,0,0,0,0,0,0,0"/>
                      </v:shape>
                      <v:shape id="Freeform 69" o:spid="_x0000_s1083" style="position:absolute;left:31996;top:4527;width:1361;height:1367;visibility:visible;mso-wrap-style:square;v-text-anchor:middle" coordsize="136038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" path="m,68394v,37700,30534,68379,68056,68379c105545,136773,136039,106094,136039,68394,136039,30679,105553,,68056,,30534,8,,30687,,68394xm17526,68394v,-28048,22666,-50876,50530,-50876c95887,17518,118521,40346,118521,68394v,28041,-22634,50861,-50465,50861c40184,119262,17526,96443,17526,68394xe" filled="f" stroked="f" strokeweight=".22183mm">
                        <v:stroke joinstyle="miter"/>
                        <v:path arrowok="t" o:connecttype="custom" o:connectlocs="0,68394;68056,136773;136039,68394;68056,0;0,68394;17526,68394;68056,17518;118521,68394;68056,119255;17526,68394" o:connectangles="0,0,0,0,0,0,0,0,0,0"/>
                      </v:shape>
                      <v:shape id="Freeform 70" o:spid="_x0000_s1084" style="position:absolute;left:33741;top:4527;width:1361;height:1367;visibility:visible;mso-wrap-style:square;v-text-anchor:middle" coordsize="136102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" path="m,68394v,37700,30510,68379,68007,68379c105545,136773,136102,106094,136102,68394,136102,30679,105553,,68007,,30517,8,,30687,,68394xm17517,68394v,-28048,22651,-50876,50490,-50876c95911,17518,118577,40346,118577,68394v,28041,-22666,50861,-50570,50861c40168,119262,17517,96443,17517,68394xe" filled="f" stroked="f" strokeweight=".22183mm">
                        <v:stroke joinstyle="miter"/>
                        <v:path arrowok="t" o:connecttype="custom" o:connectlocs="0,68394;68007,136773;136102,68394;68007,0;0,68394;17517,68394;68007,17518;118577,68394;68007,119255;17517,68394" o:connectangles="0,0,0,0,0,0,0,0,0,0"/>
                      </v:shape>
                      <v:shape id="Freeform 71" o:spid="_x0000_s1085" style="position:absolute;left:35487;top:4527;width:1361;height:1367;visibility:visible;mso-wrap-style:square;v-text-anchor:middle" coordsize="136095,13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" path="m19876,20021c7060,32926,,50100,,68394v,18238,7068,35389,19876,48302c32725,129641,49818,136773,68039,136773v37530,,68056,-30679,68056,-68379c136095,30679,105577,,68039,,49818,,32701,7108,19876,20021xm32309,104343c22762,94732,17510,81963,17510,68386v,-13632,5244,-26433,14799,-36020c41815,22787,54504,17510,68039,17510v27856,,50546,22828,50546,50876c118585,96427,95895,119246,68039,119246v-13495,8,-26192,-5277,-35730,-14903xe" filled="f" stroked="f" strokeweight=".22183mm">
                        <v:stroke joinstyle="miter"/>
                        <v:path arrowok="t" o:connecttype="custom" o:connectlocs="19876,20021;0,68394;19876,116696;68039,136773;136095,68394;68039,0;19876,20021;32309,104343;17510,68386;32309,32366;68039,17510;118585,68386;68039,119246;32309,104343" o:connectangles="0,0,0,0,0,0,0,0,0,0,0,0,0,0"/>
                      </v:shape>
                    </v:group>
                    <v:group id="_x0000_s1086" style="position:absolute;top:13661;width:40774;height:9098" coordorigin=",13661" coordsize="40774,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Freeform 73" o:spid="_x0000_s1087" style="position:absolute;top:13663;width:7084;height:9094;visibility:visible;mso-wrap-style:square;v-text-anchor:middle" coordsize="708436,90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" path="m358429,136189v-68663,,-138685,36308,-138685,112690c219744,343515,304142,354413,380856,369485v133168,33829,327580,71521,327580,247392c708436,834102,521212,909460,333644,909460,134491,909460,-5841,831783,187,610848r189423,c182390,707803,238029,773335,335307,773335v75395,,175191,-22827,175191,-115768c510498,554887,385205,547691,309842,528414,187419,498110,21806,442677,21806,288250,21806,88775,204177,,383886,,553713,,684475,92261,684475,267645r-181340,687c495923,179725,448831,136189,358429,136189r,xe" filled="f" stroked="f" strokeweight=".22183mm">
                        <v:stroke joinstyle="miter"/>
                        <v:path arrowok="t" o:connecttype="custom" o:connectlocs="358429,136189;219744,248879;380856,369485;708436,616877;333644,909460;187,610848;189610,610848;335307,773335;510498,657567;309842,528414;21806,288250;383886,0;684475,267645;503135,268332;358429,136189;358429,136189" o:connectangles="0,0,0,0,0,0,0,0,0,0,0,0,0,0,0,0"/>
                      </v:shape>
                      <v:shape id="Freeform 74" o:spid="_x0000_s1088" style="position:absolute;left:8057;top:16326;width:6303;height:6433;visibility:visible;mso-wrap-style:square;v-text-anchor:middle" coordsize="630255,64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" path="m315004,643342c118097,643342,,512382,,321591,,130968,118097,,315004,,512134,,630256,130968,630256,321591v-8,190791,-118122,321751,-315252,321751l315004,643342xm315004,522065v110414,,128323,-103847,128323,-200474c443327,225124,425418,121253,315004,121253v-110182,,-128260,103863,-128260,200338c186744,418218,204814,522065,315004,522065r,xe" filled="f" stroked="f" strokeweight=".22183mm">
                        <v:stroke joinstyle="miter"/>
                        <v:path arrowok="t" o:connecttype="custom" o:connectlocs="315004,643342;0,321591;315004,0;630256,321591;315004,643342;315004,643342;315004,522065;443327,321591;315004,121253;186744,321591;315004,522065;315004,522065" o:connectangles="0,0,0,0,0,0,0,0,0,0,0,0"/>
                      </v:shape>
                      <v:shape id="Freeform 75" o:spid="_x0000_s1089" style="position:absolute;left:14478;top:13661;width:3966;height:8926;visibility:visible;mso-wrap-style:square;v-text-anchor:middle" coordsize="396595,89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" path="m271334,283764r109687,l381021,405161r-109687,l271334,892589r-180852,l90482,405161,,405161,,283764r90482,c85597,111587,101332,,297766,v32709,,66353,3702,98829,8555l396595,121277c268816,106717,266481,164686,271334,283764r,xe" filled="f" stroked="f" strokeweight=".22183mm">
                        <v:stroke joinstyle="miter"/>
                        <v:path arrowok="t" o:connecttype="custom" o:connectlocs="271334,283764;381021,283764;381021,405161;271334,405161;271334,892589;90482,892589;90482,405161;0,405161;0,283764;90482,283764;297766,0;396595,8555;396595,121277;271334,283764;271334,283764" o:connectangles="0,0,0,0,0,0,0,0,0,0,0,0,0,0,0"/>
                      </v:shape>
                      <v:shape id="Freeform 76" o:spid="_x0000_s1090" style="position:absolute;left:18744;top:14643;width:4388;height:8116;visibility:visible;mso-wrap-style:square;v-text-anchor:middle" coordsize="438810,81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" path="m121807,65468l302667,r,185578l438810,185578r,121397l302667,306975r,281749c302667,668624,314708,690389,377383,690389v19220,,38505,-2495,57725,-3694l435108,793412v-20428,9739,-116890,18254,-142171,18254c151957,811666,121815,737595,121815,605635r,-298668l,306967,,185570r121807,l121807,65468r,xe" filled="f" stroked="f" strokeweight=".22183mm">
                        <v:stroke joinstyle="miter"/>
                        <v:path arrowok="t" o:connecttype="custom" o:connectlocs="121807,65468;302667,0;302667,185578;438810,185578;438810,306975;302667,306975;302667,588724;377383,690389;435108,686695;435108,793412;292937,811666;121815,605635;121815,306967;0,306967;0,185570;121807,185570;121807,65468;121807,65468" o:connectangles="0,0,0,0,0,0,0,0,0,0,0,0,0,0,0,0,0,0"/>
                      </v:shape>
                      <v:shape id="Freeform 77" o:spid="_x0000_s1091" style="position:absolute;left:23674;top:14643;width:4388;height:8116;visibility:visible;mso-wrap-style:square;v-text-anchor:middle" coordsize="438786,81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" path="m121759,65468l302643,r,185578l438786,185578r,121397l302643,306975r,281749c302643,668624,314716,690389,377359,690389v19260,,38505,-2495,57949,-3694l435308,793412v-20619,9739,-117090,18254,-142379,18254c151925,811666,121759,737595,121759,605635r,-298668l,306967,,185570r121759,l121759,65468r,xe" filled="f" stroked="f" strokeweight=".22183mm">
                        <v:stroke joinstyle="miter"/>
                        <v:path arrowok="t" o:connecttype="custom" o:connectlocs="121759,65468;302643,0;302643,185578;438786,185578;438786,306975;302643,306975;302643,588724;377359,690389;435308,686695;435308,793412;292929,811666;121759,605635;121759,306967;0,306967;0,185570;121759,185570;121759,65468;121759,65468" o:connectangles="0,0,0,0,0,0,0,0,0,0,0,0,0,0,0,0,0,0"/>
                      </v:shape>
                      <v:shape id="Freeform 78" o:spid="_x0000_s1092" style="position:absolute;left:28409;top:16326;width:5852;height:6433;visibility:visible;mso-wrap-style:square;v-text-anchor:middle" coordsize="585178,64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" path="m186920,370332v,78198,10858,151733,104498,151733c354556,522065,386026,499126,403143,443820r162783,c550152,593586,433277,643342,291418,643342,83246,643342,,525775,,323079,,140499,106145,,291418,,405478,,499606,38843,550152,145400v16910,33797,25288,69986,30150,108484c585179,291616,585179,330298,585179,370332r-398259,l186920,370332xm398258,249055v,-66315,-18221,-127802,-106840,-127802c207516,121253,189255,182740,186920,249055r211338,l398258,249055xe" filled="f" stroked="f" strokeweight=".22183mm">
                        <v:stroke joinstyle="miter"/>
                        <v:path arrowok="t" o:connecttype="custom" o:connectlocs="186920,370332;291418,522065;403143,443820;565926,443820;291418,643342;0,323079;291418,0;550152,145400;580302,253884;585179,370332;186920,370332;186920,370332;398258,249055;291418,121253;186920,249055;398258,249055;398258,249055" o:connectangles="0,0,0,0,0,0,0,0,0,0,0,0,0,0,0,0,0"/>
                      </v:shape>
                      <v:shape id="Freeform 79" o:spid="_x0000_s1093" style="position:absolute;left:35011;top:13833;width:5763;height:8754;visibility:visible;mso-wrap-style:square;v-text-anchor:middle" coordsize="576303,87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" path="m183243,515524l361632,259945r201256,l354412,526423,576304,875311r-211018,l183243,542166r-2367,2518l180876,875311,,875311,,,180876,r,513182l183243,515524xe" filled="f" stroked="f" strokeweight=".22183mm">
                        <v:stroke joinstyle="miter"/>
                        <v:path arrowok="t" o:connecttype="custom" o:connectlocs="183243,515524;361632,259945;562888,259945;354412,526423;576304,875311;365286,875311;183243,542166;180876,544684;180876,875311;0,875311;0,0;180876,0;180876,513182;183243,515524" o:connectangles="0,0,0,0,0,0,0,0,0,0,0,0,0,0"/>
                      </v:shape>
                    </v:group>
                    <w10:wrap anchorx="margin" anchory="page"/>
                  </v:group>
                </w:pict>
              </mc:Fallback>
            </mc:AlternateContent>
          </w:r>
        </w:p>
        <w:p w14:paraId="04A58271" w14:textId="77777777" w:rsidR="0054552B" w:rsidRDefault="0054552B" w:rsidP="00054797">
          <w:pPr>
            <w:pStyle w:val="DarkCoverTitleStk"/>
          </w:pPr>
        </w:p>
        <w:p w14:paraId="5C89EECF" w14:textId="6BE37359" w:rsidR="0054552B" w:rsidRPr="00220E7C" w:rsidRDefault="00112976" w:rsidP="00220E7C">
          <w:pPr>
            <w:pStyle w:val="DarkCoverTitleStk"/>
            <w:rPr>
              <w:lang w:val="es-MX"/>
            </w:rPr>
          </w:pPr>
          <w:r>
            <w:rPr>
              <w:lang w:val="es-MX"/>
            </w:rPr>
            <w:t>Documentación técnica plataforma de noticias</w:t>
          </w:r>
        </w:p>
        <w:p w14:paraId="0CB84B32" w14:textId="73A29B32" w:rsidR="0054552B" w:rsidRDefault="00035658" w:rsidP="00220E7C">
          <w:pPr>
            <w:pStyle w:val="DarkCoverSubtitleStk"/>
          </w:pPr>
          <w:r>
            <w:t>04</w:t>
          </w:r>
          <w:r w:rsidR="00112976">
            <w:t>-0</w:t>
          </w:r>
          <w:r>
            <w:t>3</w:t>
          </w:r>
          <w:r w:rsidR="00112976">
            <w:t>-202</w:t>
          </w:r>
          <w:r>
            <w:t>4</w:t>
          </w:r>
        </w:p>
        <w:p w14:paraId="3E4146C1" w14:textId="113291DA" w:rsidR="000636C9" w:rsidRPr="00930DCA" w:rsidRDefault="002E428B" w:rsidP="00930DCA">
          <w:pPr>
            <w:spacing w:before="0" w:after="0"/>
            <w:ind w:left="0"/>
            <w:rPr>
              <w:lang w:val="es-ES_tradnl"/>
            </w:rPr>
          </w:pPr>
        </w:p>
      </w:sdtContent>
    </w:sdt>
    <w:bookmarkEnd w:id="0" w:displacedByCustomXml="prev"/>
    <w:p w14:paraId="6944251D" w14:textId="77777777" w:rsidR="000636C9" w:rsidRPr="00D5335F" w:rsidRDefault="000636C9" w:rsidP="006B7795">
      <w:pPr>
        <w:pStyle w:val="IndexStk"/>
      </w:pPr>
    </w:p>
    <w:p w14:paraId="7650C2EA" w14:textId="77777777" w:rsidR="00E34AC0" w:rsidRPr="00D5335F" w:rsidRDefault="00E34AC0" w:rsidP="006B7795">
      <w:pPr>
        <w:pStyle w:val="IndexStk"/>
      </w:pPr>
    </w:p>
    <w:p w14:paraId="1352951B" w14:textId="77777777" w:rsidR="004B150F" w:rsidRPr="00D5335F" w:rsidRDefault="004B150F" w:rsidP="006B7795">
      <w:pPr>
        <w:pStyle w:val="IndexStk"/>
      </w:pPr>
    </w:p>
    <w:p w14:paraId="622ED74B" w14:textId="77777777" w:rsidR="000A4062" w:rsidRPr="00D5335F" w:rsidRDefault="000A4062" w:rsidP="006B7795">
      <w:pPr>
        <w:pStyle w:val="IndexStk"/>
      </w:pPr>
    </w:p>
    <w:p w14:paraId="3A0631B6" w14:textId="77777777" w:rsidR="000A4062" w:rsidRPr="00D5335F" w:rsidRDefault="000A4062" w:rsidP="006B7795">
      <w:pPr>
        <w:pStyle w:val="IndexStk"/>
      </w:pPr>
    </w:p>
    <w:p w14:paraId="1AADE850" w14:textId="77777777" w:rsidR="00A8506C" w:rsidRPr="00D5335F" w:rsidRDefault="00A8506C" w:rsidP="006B7795">
      <w:pPr>
        <w:pStyle w:val="IndexStk"/>
      </w:pPr>
    </w:p>
    <w:p w14:paraId="1CB60CB2" w14:textId="77777777" w:rsidR="0055436B" w:rsidRPr="00D5335F" w:rsidRDefault="0055436B" w:rsidP="006B7795">
      <w:pPr>
        <w:pStyle w:val="IndexStk"/>
      </w:pPr>
    </w:p>
    <w:p w14:paraId="0F11D505" w14:textId="77777777" w:rsidR="00A8506C" w:rsidRPr="00D5335F" w:rsidRDefault="00A8506C" w:rsidP="006B7795">
      <w:pPr>
        <w:pStyle w:val="IndexStk"/>
      </w:pPr>
    </w:p>
    <w:p w14:paraId="3A25D7D1" w14:textId="77777777" w:rsidR="00A8506C" w:rsidRPr="00D5335F" w:rsidRDefault="00A8506C" w:rsidP="006B7795">
      <w:pPr>
        <w:pStyle w:val="IndexStk"/>
      </w:pPr>
    </w:p>
    <w:p w14:paraId="58D52CD7" w14:textId="77777777" w:rsidR="00A8506C" w:rsidRPr="00D5335F" w:rsidRDefault="00A8506C" w:rsidP="006B7795">
      <w:pPr>
        <w:pStyle w:val="IndexStk"/>
      </w:pPr>
    </w:p>
    <w:p w14:paraId="05260BA0" w14:textId="77777777" w:rsidR="00A8506C" w:rsidRPr="00D5335F" w:rsidRDefault="00A8506C" w:rsidP="006B7795">
      <w:pPr>
        <w:pStyle w:val="IndexStk"/>
      </w:pPr>
    </w:p>
    <w:p w14:paraId="1F98B299" w14:textId="77777777" w:rsidR="003C6352" w:rsidRPr="00D5335F" w:rsidRDefault="003C6352" w:rsidP="006B7795">
      <w:pPr>
        <w:pStyle w:val="IndexStk"/>
      </w:pPr>
    </w:p>
    <w:p w14:paraId="40085745" w14:textId="77777777" w:rsidR="003C6352" w:rsidRPr="00D5335F" w:rsidRDefault="003C6352" w:rsidP="006B7795">
      <w:pPr>
        <w:pStyle w:val="IndexStk"/>
      </w:pPr>
    </w:p>
    <w:p w14:paraId="1B08DB0B" w14:textId="77777777" w:rsidR="003C6352" w:rsidRPr="00D5335F" w:rsidRDefault="003C6352" w:rsidP="006B7795">
      <w:pPr>
        <w:pStyle w:val="IndexStk"/>
      </w:pPr>
    </w:p>
    <w:p w14:paraId="3DC7FAD4" w14:textId="77777777" w:rsidR="003C6352" w:rsidRPr="00D5335F" w:rsidRDefault="003C6352" w:rsidP="006B7795">
      <w:pPr>
        <w:pStyle w:val="IndexStk"/>
      </w:pPr>
    </w:p>
    <w:p w14:paraId="74A7013E" w14:textId="77777777" w:rsidR="001D4959" w:rsidRDefault="0021778C" w:rsidP="001D4959">
      <w:pPr>
        <w:spacing w:before="0" w:after="0"/>
        <w:ind w:left="0"/>
        <w:rPr>
          <w:lang w:val="es-ES_tradnl"/>
        </w:rPr>
      </w:pPr>
      <w:r w:rsidRPr="008B52FE">
        <w:rPr>
          <w:lang w:val="es-ES_tradnl"/>
        </w:rPr>
        <w:br w:type="page"/>
      </w:r>
    </w:p>
    <w:p w14:paraId="355CA824" w14:textId="45E7979E" w:rsidR="007343F7" w:rsidRPr="001D4959" w:rsidRDefault="001D4959" w:rsidP="001D4959">
      <w:pPr>
        <w:spacing w:before="0" w:after="0"/>
        <w:ind w:left="0"/>
        <w:rPr>
          <w:lang w:val="es-ES_tradnl"/>
        </w:rPr>
      </w:pPr>
      <w:r w:rsidRPr="001D4959">
        <w:lastRenderedPageBreak/>
        <w:t>Control de cambios</w:t>
      </w:r>
    </w:p>
    <w:p w14:paraId="018DFD43" w14:textId="77777777" w:rsidR="001D4959" w:rsidRDefault="001D4959" w:rsidP="001D4959">
      <w:pPr>
        <w:pStyle w:val="BulletedTextStk"/>
        <w:numPr>
          <w:ilvl w:val="0"/>
          <w:numId w:val="0"/>
        </w:num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D4959" w14:paraId="79911F95" w14:textId="77777777" w:rsidTr="001D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E16F2A6" w14:textId="47F6B5BA" w:rsidR="001D4959" w:rsidRDefault="001D4959" w:rsidP="001D4959">
            <w:pPr>
              <w:pStyle w:val="BulletedTextStk"/>
              <w:numPr>
                <w:ilvl w:val="0"/>
                <w:numId w:val="0"/>
              </w:numPr>
            </w:pPr>
            <w:r>
              <w:t>Versión</w:t>
            </w:r>
          </w:p>
        </w:tc>
        <w:tc>
          <w:tcPr>
            <w:tcW w:w="2490" w:type="dxa"/>
          </w:tcPr>
          <w:p w14:paraId="71679B00" w14:textId="04DB0ACF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91" w:type="dxa"/>
          </w:tcPr>
          <w:p w14:paraId="2EB240E4" w14:textId="6D2B5D27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491" w:type="dxa"/>
          </w:tcPr>
          <w:p w14:paraId="07704844" w14:textId="6105F539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D4959" w14:paraId="259C0490" w14:textId="77777777" w:rsidTr="001D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F7590E3" w14:textId="28BC9EE2" w:rsidR="001D4959" w:rsidRDefault="001D4959" w:rsidP="001D4959">
            <w:pPr>
              <w:pStyle w:val="BulletedTextStk"/>
              <w:numPr>
                <w:ilvl w:val="0"/>
                <w:numId w:val="0"/>
              </w:numPr>
            </w:pPr>
            <w:r>
              <w:t>1.0</w:t>
            </w:r>
          </w:p>
        </w:tc>
        <w:tc>
          <w:tcPr>
            <w:tcW w:w="2490" w:type="dxa"/>
          </w:tcPr>
          <w:p w14:paraId="6C4434BF" w14:textId="6186E294" w:rsidR="001D4959" w:rsidRDefault="00035658" w:rsidP="001D4959">
            <w:pPr>
              <w:pStyle w:val="BulletedTextSt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1D4959">
              <w:t>/</w:t>
            </w:r>
            <w:r>
              <w:t>03</w:t>
            </w:r>
            <w:r w:rsidR="001D4959">
              <w:t>/202</w:t>
            </w:r>
            <w:r>
              <w:t>4</w:t>
            </w:r>
          </w:p>
        </w:tc>
        <w:tc>
          <w:tcPr>
            <w:tcW w:w="2491" w:type="dxa"/>
          </w:tcPr>
          <w:p w14:paraId="0FA86CE4" w14:textId="735CDEE5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técnico</w:t>
            </w:r>
          </w:p>
        </w:tc>
        <w:tc>
          <w:tcPr>
            <w:tcW w:w="2491" w:type="dxa"/>
          </w:tcPr>
          <w:p w14:paraId="4B6610B6" w14:textId="02641D98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Christopher Pinto – Desarrollo Softtek Chile</w:t>
            </w:r>
          </w:p>
        </w:tc>
      </w:tr>
      <w:tr w:rsidR="001D4959" w14:paraId="4650E618" w14:textId="77777777" w:rsidTr="001D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D67D81C" w14:textId="77777777" w:rsidR="001D4959" w:rsidRDefault="001D4959" w:rsidP="001D4959">
            <w:pPr>
              <w:pStyle w:val="BulletedTextStk"/>
              <w:numPr>
                <w:ilvl w:val="0"/>
                <w:numId w:val="0"/>
              </w:numPr>
            </w:pPr>
          </w:p>
        </w:tc>
        <w:tc>
          <w:tcPr>
            <w:tcW w:w="2490" w:type="dxa"/>
          </w:tcPr>
          <w:p w14:paraId="43DA952B" w14:textId="77777777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33997B26" w14:textId="77777777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22162331" w14:textId="77777777" w:rsidR="001D4959" w:rsidRDefault="001D4959" w:rsidP="001D4959">
            <w:pPr>
              <w:pStyle w:val="BulletedTextStk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A66C" w14:textId="77777777" w:rsidR="001D4959" w:rsidRDefault="001D4959" w:rsidP="001D4959">
      <w:pPr>
        <w:pStyle w:val="BulletedTextStk"/>
        <w:numPr>
          <w:ilvl w:val="0"/>
          <w:numId w:val="0"/>
        </w:numPr>
      </w:pPr>
    </w:p>
    <w:p w14:paraId="559D2140" w14:textId="77777777" w:rsidR="001D4959" w:rsidRDefault="001D4959" w:rsidP="001D4959">
      <w:pPr>
        <w:pStyle w:val="BulletedTextStk"/>
        <w:numPr>
          <w:ilvl w:val="0"/>
          <w:numId w:val="0"/>
        </w:numPr>
      </w:pPr>
    </w:p>
    <w:p w14:paraId="4715C017" w14:textId="57819DC7" w:rsidR="001D4959" w:rsidRPr="001D4959" w:rsidRDefault="001D4959" w:rsidP="001D4959">
      <w:pPr>
        <w:pStyle w:val="BulletedTextStk"/>
        <w:numPr>
          <w:ilvl w:val="0"/>
          <w:numId w:val="0"/>
        </w:numPr>
        <w:sectPr w:rsidR="001D4959" w:rsidRPr="001D4959" w:rsidSect="007343F7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18" w:right="1134" w:bottom="1418" w:left="1134" w:header="737" w:footer="510" w:gutter="0"/>
          <w:pgNumType w:start="0"/>
          <w:cols w:space="708"/>
          <w:titlePg/>
          <w:docGrid w:linePitch="360"/>
        </w:sectPr>
      </w:pPr>
    </w:p>
    <w:p w14:paraId="28770FA5" w14:textId="1A06978F" w:rsidR="00896F33" w:rsidRPr="008B52FE" w:rsidRDefault="00930DCA" w:rsidP="00896F33">
      <w:pPr>
        <w:pStyle w:val="NumberingTextStk"/>
        <w:rPr>
          <w:lang w:val="es-ES_tradnl"/>
        </w:rPr>
      </w:pPr>
      <w:r>
        <w:rPr>
          <w:lang w:val="es-ES_tradnl"/>
        </w:rPr>
        <w:lastRenderedPageBreak/>
        <w:t>Tecnologías</w:t>
      </w:r>
    </w:p>
    <w:p w14:paraId="7A9FE5E2" w14:textId="1745AC6B" w:rsidR="00B96831" w:rsidRDefault="00EB107A" w:rsidP="0038724E">
      <w:pPr>
        <w:pStyle w:val="TextStk"/>
        <w:rPr>
          <w:lang w:val="es-ES_tradnl"/>
        </w:rPr>
      </w:pPr>
      <w:r>
        <w:rPr>
          <w:lang w:val="es-ES_tradnl"/>
        </w:rPr>
        <w:t xml:space="preserve">Se desarrollar una plataforma de noticias en tecnología Angular </w:t>
      </w:r>
      <w:r w:rsidR="00A813B9">
        <w:rPr>
          <w:lang w:val="es-ES_tradnl"/>
        </w:rPr>
        <w:t xml:space="preserve">v16 </w:t>
      </w:r>
      <w:r>
        <w:rPr>
          <w:lang w:val="es-ES_tradnl"/>
        </w:rPr>
        <w:t xml:space="preserve">y en Springboot </w:t>
      </w:r>
      <w:r w:rsidR="00A813B9">
        <w:rPr>
          <w:lang w:val="es-ES_tradnl"/>
        </w:rPr>
        <w:t xml:space="preserve">v3 </w:t>
      </w:r>
      <w:r>
        <w:rPr>
          <w:lang w:val="es-ES_tradnl"/>
        </w:rPr>
        <w:t xml:space="preserve">con almacenamiento en </w:t>
      </w:r>
      <w:r w:rsidR="00A813B9">
        <w:rPr>
          <w:lang w:val="es-ES_tradnl"/>
        </w:rPr>
        <w:t>memoria local h2</w:t>
      </w:r>
      <w:r w:rsidR="003F54E0">
        <w:rPr>
          <w:lang w:val="es-ES_tradnl"/>
        </w:rPr>
        <w:t xml:space="preserve">, </w:t>
      </w:r>
      <w:r w:rsidR="00BF59E5">
        <w:rPr>
          <w:lang w:val="es-ES_tradnl"/>
        </w:rPr>
        <w:t xml:space="preserve">donde se consume una api </w:t>
      </w:r>
      <w:r w:rsidR="00F466E1">
        <w:rPr>
          <w:lang w:val="es-ES_tradnl"/>
        </w:rPr>
        <w:t xml:space="preserve">web </w:t>
      </w:r>
      <w:r w:rsidR="00BF59E5">
        <w:rPr>
          <w:lang w:val="es-ES_tradnl"/>
        </w:rPr>
        <w:t>externa por medio de angular y se expone</w:t>
      </w:r>
      <w:r w:rsidR="00D57449">
        <w:rPr>
          <w:lang w:val="es-ES_tradnl"/>
        </w:rPr>
        <w:t xml:space="preserve"> un sitio de noticias de la data de la api por medio del front, esto se hace implementando un paginador en angular</w:t>
      </w:r>
      <w:r w:rsidR="00C15224">
        <w:rPr>
          <w:lang w:val="es-ES_tradnl"/>
        </w:rPr>
        <w:t>. Los favoritos se guardan en el backend a través de servicios en springboot</w:t>
      </w:r>
      <w:r w:rsidR="004C0A4C">
        <w:rPr>
          <w:lang w:val="es-ES_tradnl"/>
        </w:rPr>
        <w:t xml:space="preserve">. </w:t>
      </w:r>
    </w:p>
    <w:p w14:paraId="76B56021" w14:textId="4A4580A4" w:rsidR="004C0A4C" w:rsidRDefault="004C0A4C" w:rsidP="0038724E">
      <w:pPr>
        <w:pStyle w:val="TextStk"/>
        <w:rPr>
          <w:lang w:val="es-ES_tradnl"/>
        </w:rPr>
      </w:pPr>
    </w:p>
    <w:p w14:paraId="27340531" w14:textId="5554C138" w:rsidR="004C0A4C" w:rsidRDefault="004C0A4C" w:rsidP="0038724E">
      <w:pPr>
        <w:pStyle w:val="TextStk"/>
        <w:rPr>
          <w:lang w:val="es-ES_tradnl"/>
        </w:rPr>
      </w:pPr>
      <w:r>
        <w:rPr>
          <w:lang w:val="es-ES_tradnl"/>
        </w:rPr>
        <w:t>En angular para el paginador se implement</w:t>
      </w:r>
      <w:r w:rsidR="000F4117">
        <w:rPr>
          <w:lang w:val="es-ES_tradnl"/>
        </w:rPr>
        <w:t>ó</w:t>
      </w:r>
      <w:r>
        <w:rPr>
          <w:lang w:val="es-ES_tradnl"/>
        </w:rPr>
        <w:t xml:space="preserve"> por medio de uso de pipes, </w:t>
      </w:r>
      <w:r w:rsidR="002E428B">
        <w:rPr>
          <w:lang w:val="es-ES_tradnl"/>
        </w:rPr>
        <w:t xml:space="preserve">desarrollo de </w:t>
      </w:r>
      <w:r>
        <w:rPr>
          <w:lang w:val="es-ES_tradnl"/>
        </w:rPr>
        <w:t>componentes</w:t>
      </w:r>
      <w:r w:rsidR="002E428B">
        <w:rPr>
          <w:lang w:val="es-ES_tradnl"/>
        </w:rPr>
        <w:t xml:space="preserve"> typescript en angular con HTML 5.</w:t>
      </w:r>
    </w:p>
    <w:p w14:paraId="2A416929" w14:textId="77777777" w:rsidR="002E428B" w:rsidRDefault="002E428B" w:rsidP="0038724E">
      <w:pPr>
        <w:pStyle w:val="TextStk"/>
        <w:rPr>
          <w:lang w:val="es-ES_tradnl"/>
        </w:rPr>
      </w:pPr>
    </w:p>
    <w:p w14:paraId="1AD67B46" w14:textId="72EE7DD4" w:rsidR="000F4117" w:rsidRDefault="002E428B" w:rsidP="0038724E">
      <w:pPr>
        <w:pStyle w:val="TextStk"/>
        <w:rPr>
          <w:lang w:val="es-ES_tradnl"/>
        </w:rPr>
      </w:pPr>
      <w:r>
        <w:rPr>
          <w:lang w:val="es-ES_tradnl"/>
        </w:rPr>
        <w:t>Las pruebas unitarias en angular se desarrollaron con jest en vez de Jasmine.</w:t>
      </w:r>
    </w:p>
    <w:p w14:paraId="43662BCA" w14:textId="77777777" w:rsidR="00BF59E5" w:rsidRPr="008B52FE" w:rsidRDefault="00BF59E5" w:rsidP="0038724E">
      <w:pPr>
        <w:pStyle w:val="TextStk"/>
        <w:rPr>
          <w:lang w:val="es-ES_tradnl"/>
        </w:rPr>
      </w:pPr>
    </w:p>
    <w:p w14:paraId="0D825F9A" w14:textId="0D626411" w:rsidR="00373A42" w:rsidRDefault="00477FC1" w:rsidP="00373A42">
      <w:pPr>
        <w:pStyle w:val="NumberingTextStk"/>
        <w:rPr>
          <w:lang w:val="es-ES_tradnl"/>
        </w:rPr>
      </w:pPr>
      <w:r>
        <w:rPr>
          <w:lang w:val="es-ES_tradnl"/>
        </w:rPr>
        <w:t>Dependencias</w:t>
      </w:r>
      <w:r w:rsidR="00BF59E5">
        <w:rPr>
          <w:lang w:val="es-ES_tradnl"/>
        </w:rPr>
        <w:t xml:space="preserve"> springboot</w:t>
      </w:r>
      <w:r>
        <w:rPr>
          <w:lang w:val="es-ES_tradnl"/>
        </w:rPr>
        <w:t>:</w:t>
      </w:r>
      <w:r w:rsidR="00BF59E5">
        <w:rPr>
          <w:lang w:val="es-ES_tradnl"/>
        </w:rPr>
        <w:t xml:space="preserve"> </w:t>
      </w:r>
    </w:p>
    <w:p w14:paraId="1D6F3454" w14:textId="7F91A391" w:rsidR="00373A42" w:rsidRPr="005669CB" w:rsidRDefault="00373A42" w:rsidP="005669CB">
      <w:pPr>
        <w:pStyle w:val="TextStk"/>
        <w:numPr>
          <w:ilvl w:val="0"/>
          <w:numId w:val="49"/>
        </w:numPr>
        <w:rPr>
          <w:lang w:val="es-ES_tradnl"/>
        </w:rPr>
      </w:pPr>
      <w:r w:rsidRPr="005669CB">
        <w:rPr>
          <w:lang w:val="es-ES_tradnl"/>
        </w:rPr>
        <w:t>Springboot starte</w:t>
      </w:r>
      <w:r w:rsidR="005669CB" w:rsidRPr="005669CB">
        <w:rPr>
          <w:lang w:val="es-ES_tradnl"/>
        </w:rPr>
        <w:t>r data jpa</w:t>
      </w:r>
    </w:p>
    <w:p w14:paraId="6A5D1361" w14:textId="0824961A" w:rsidR="005669CB" w:rsidRPr="005669CB" w:rsidRDefault="005669CB" w:rsidP="005669CB">
      <w:pPr>
        <w:pStyle w:val="TextStk"/>
        <w:numPr>
          <w:ilvl w:val="0"/>
          <w:numId w:val="49"/>
        </w:numPr>
        <w:rPr>
          <w:lang w:val="es-ES_tradnl"/>
        </w:rPr>
      </w:pPr>
      <w:r w:rsidRPr="005669CB">
        <w:rPr>
          <w:lang w:val="es-ES_tradnl"/>
        </w:rPr>
        <w:t>Springboot starter web</w:t>
      </w:r>
    </w:p>
    <w:p w14:paraId="3958E0BC" w14:textId="2B84457D" w:rsidR="005669CB" w:rsidRPr="005669CB" w:rsidRDefault="005669CB" w:rsidP="005669CB">
      <w:pPr>
        <w:pStyle w:val="TextStk"/>
        <w:numPr>
          <w:ilvl w:val="0"/>
          <w:numId w:val="49"/>
        </w:numPr>
        <w:rPr>
          <w:lang w:val="es-ES_tradnl"/>
        </w:rPr>
      </w:pPr>
      <w:r w:rsidRPr="005669CB">
        <w:rPr>
          <w:lang w:val="es-ES_tradnl"/>
        </w:rPr>
        <w:t>Springboot devtools</w:t>
      </w:r>
    </w:p>
    <w:p w14:paraId="6F793973" w14:textId="2E376D99" w:rsidR="005669CB" w:rsidRPr="005669CB" w:rsidRDefault="005669CB" w:rsidP="005669CB">
      <w:pPr>
        <w:pStyle w:val="TextStk"/>
        <w:numPr>
          <w:ilvl w:val="0"/>
          <w:numId w:val="49"/>
        </w:numPr>
        <w:rPr>
          <w:lang w:val="es-ES_tradnl"/>
        </w:rPr>
      </w:pPr>
      <w:r w:rsidRPr="005669CB">
        <w:rPr>
          <w:lang w:val="es-ES_tradnl"/>
        </w:rPr>
        <w:t>H2 database</w:t>
      </w:r>
    </w:p>
    <w:p w14:paraId="4304063C" w14:textId="0D5BA4D9" w:rsidR="00732372" w:rsidRPr="00F466E1" w:rsidRDefault="005669CB" w:rsidP="0081014C">
      <w:pPr>
        <w:pStyle w:val="TextStk"/>
        <w:numPr>
          <w:ilvl w:val="0"/>
          <w:numId w:val="49"/>
        </w:numPr>
        <w:rPr>
          <w:lang w:val="es-ES_tradnl"/>
        </w:rPr>
      </w:pPr>
      <w:r w:rsidRPr="005669CB">
        <w:rPr>
          <w:lang w:val="es-ES_tradnl"/>
        </w:rPr>
        <w:t>Springboot started test</w:t>
      </w:r>
    </w:p>
    <w:p w14:paraId="75CBF3AE" w14:textId="77777777" w:rsidR="000878F6" w:rsidRDefault="000878F6" w:rsidP="0081014C">
      <w:pPr>
        <w:pStyle w:val="TextStk"/>
        <w:rPr>
          <w:lang w:val="es-ES_tradnl"/>
        </w:rPr>
      </w:pPr>
    </w:p>
    <w:p w14:paraId="2A9940F0" w14:textId="05575585" w:rsidR="000878F6" w:rsidRPr="008B52FE" w:rsidRDefault="000878F6" w:rsidP="000878F6">
      <w:pPr>
        <w:pStyle w:val="NumberingTextStk"/>
        <w:rPr>
          <w:lang w:val="es-ES_tradnl"/>
        </w:rPr>
      </w:pPr>
      <w:r>
        <w:rPr>
          <w:lang w:val="es-ES_tradnl"/>
        </w:rPr>
        <w:t xml:space="preserve">Url de servicios </w:t>
      </w:r>
      <w:r w:rsidR="003117F0">
        <w:rPr>
          <w:lang w:val="es-ES_tradnl"/>
        </w:rPr>
        <w:t xml:space="preserve">expuestos en </w:t>
      </w:r>
      <w:r>
        <w:rPr>
          <w:lang w:val="es-ES_tradnl"/>
        </w:rPr>
        <w:t>springboot</w:t>
      </w:r>
    </w:p>
    <w:p w14:paraId="545D1406" w14:textId="77777777" w:rsidR="000878F6" w:rsidRPr="008B52FE" w:rsidRDefault="000878F6" w:rsidP="000878F6">
      <w:pPr>
        <w:pStyle w:val="TextStk"/>
        <w:rPr>
          <w:lang w:val="es-ES_tradnl"/>
        </w:rPr>
      </w:pPr>
      <w:r>
        <w:rPr>
          <w:lang w:val="es-ES_tradnl"/>
        </w:rPr>
        <w:t>Estas son las url de los servicios expuestos en springboot:</w:t>
      </w:r>
    </w:p>
    <w:p w14:paraId="11D6060B" w14:textId="77777777" w:rsidR="000878F6" w:rsidRPr="00614678" w:rsidRDefault="000878F6" w:rsidP="000878F6">
      <w:pPr>
        <w:spacing w:before="0" w:after="0"/>
        <w:ind w:left="0"/>
        <w:rPr>
          <w:rFonts w:ascii="Avenir Next LT Pro Light" w:hAnsi="Avenir Next LT Pro Light"/>
          <w:color w:val="262628" w:themeColor="background1"/>
          <w:lang w:val="es-ES_tradnl"/>
        </w:rPr>
      </w:pPr>
    </w:p>
    <w:tbl>
      <w:tblPr>
        <w:tblStyle w:val="TableGrid"/>
        <w:tblpPr w:topFromText="147" w:bottomFromText="147" w:vertAnchor="page" w:horzAnchor="margin" w:tblpY="7377"/>
        <w:tblOverlap w:val="never"/>
        <w:tblW w:w="0" w:type="auto"/>
        <w:tblBorders>
          <w:top w:val="single" w:sz="4" w:space="0" w:color="262628" w:themeColor="background1"/>
          <w:left w:val="single" w:sz="4" w:space="0" w:color="262628" w:themeColor="background1"/>
          <w:bottom w:val="single" w:sz="4" w:space="0" w:color="262628" w:themeColor="background1"/>
          <w:right w:val="single" w:sz="4" w:space="0" w:color="262628" w:themeColor="background1"/>
          <w:insideH w:val="single" w:sz="4" w:space="0" w:color="262628" w:themeColor="background1"/>
          <w:insideV w:val="single" w:sz="4" w:space="0" w:color="262628" w:themeColor="background1"/>
        </w:tblBorders>
        <w:tblLook w:val="04A0" w:firstRow="1" w:lastRow="0" w:firstColumn="1" w:lastColumn="0" w:noHBand="0" w:noVBand="1"/>
      </w:tblPr>
      <w:tblGrid>
        <w:gridCol w:w="2158"/>
        <w:gridCol w:w="5716"/>
      </w:tblGrid>
      <w:tr w:rsidR="00F466E1" w:rsidRPr="008B52FE" w14:paraId="7929D14B" w14:textId="77777777" w:rsidTr="00F46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262628" w:themeFill="background1"/>
            <w:vAlign w:val="top"/>
          </w:tcPr>
          <w:p w14:paraId="15E77CB4" w14:textId="77777777" w:rsidR="00F466E1" w:rsidRPr="008B52FE" w:rsidRDefault="00F466E1" w:rsidP="00F466E1">
            <w:pPr>
              <w:pStyle w:val="TableTitleStk"/>
              <w:framePr w:vSpace="0" w:wrap="auto" w:vAnchor="margin" w:hAnchor="tex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t>Servicio</w:t>
            </w:r>
          </w:p>
        </w:tc>
        <w:tc>
          <w:tcPr>
            <w:tcW w:w="5716" w:type="dxa"/>
            <w:shd w:val="clear" w:color="auto" w:fill="262628" w:themeFill="background1"/>
            <w:vAlign w:val="top"/>
          </w:tcPr>
          <w:p w14:paraId="6CA7B724" w14:textId="77777777" w:rsidR="00F466E1" w:rsidRPr="008B52FE" w:rsidRDefault="00F466E1" w:rsidP="00F466E1">
            <w:pPr>
              <w:pStyle w:val="TableTitleStk"/>
              <w:framePr w:vSpace="0" w:wrap="auto" w:vAnchor="margin" w:hAnchor="text" w:yAlign="inline"/>
              <w:suppressOverl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F466E1" w:rsidRPr="008B52FE" w14:paraId="01397E38" w14:textId="77777777" w:rsidTr="00F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D2D2D4" w:themeFill="background1" w:themeFillTint="33"/>
            <w:vAlign w:val="top"/>
          </w:tcPr>
          <w:p w14:paraId="544F15C4" w14:textId="77777777" w:rsidR="00F466E1" w:rsidRPr="008B52FE" w:rsidRDefault="00F466E1" w:rsidP="00F466E1">
            <w:pPr>
              <w:pStyle w:val="TextStk"/>
              <w:ind w:left="0"/>
              <w:rPr>
                <w:lang w:val="en-US"/>
              </w:rPr>
            </w:pPr>
            <w:r>
              <w:rPr>
                <w:lang w:val="en-US"/>
              </w:rPr>
              <w:t>getFavoritos</w:t>
            </w:r>
          </w:p>
        </w:tc>
        <w:tc>
          <w:tcPr>
            <w:tcW w:w="5716" w:type="dxa"/>
            <w:shd w:val="clear" w:color="auto" w:fill="D2D2D4" w:themeFill="background1" w:themeFillTint="33"/>
            <w:vAlign w:val="top"/>
          </w:tcPr>
          <w:p w14:paraId="7902F337" w14:textId="77777777" w:rsidR="00F466E1" w:rsidRPr="008B52FE" w:rsidRDefault="00F466E1" w:rsidP="00F466E1">
            <w:pPr>
              <w:pStyle w:val="TextStk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23D">
              <w:rPr>
                <w:lang w:val="en-US"/>
              </w:rPr>
              <w:t>http://localhost:8080/apiNoticias/getFavoritos</w:t>
            </w:r>
          </w:p>
        </w:tc>
      </w:tr>
      <w:tr w:rsidR="00F466E1" w:rsidRPr="008B52FE" w14:paraId="6FEA49F1" w14:textId="77777777" w:rsidTr="00F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top"/>
          </w:tcPr>
          <w:p w14:paraId="15ABD9ED" w14:textId="77777777" w:rsidR="00F466E1" w:rsidRPr="008B52FE" w:rsidRDefault="00F466E1" w:rsidP="00F466E1">
            <w:pPr>
              <w:pStyle w:val="TextStk"/>
              <w:ind w:left="0"/>
              <w:rPr>
                <w:lang w:val="en-US"/>
              </w:rPr>
            </w:pPr>
            <w:r>
              <w:rPr>
                <w:lang w:val="en-US"/>
              </w:rPr>
              <w:t>deleteFavoritos</w:t>
            </w:r>
          </w:p>
        </w:tc>
        <w:tc>
          <w:tcPr>
            <w:tcW w:w="5716" w:type="dxa"/>
            <w:vAlign w:val="top"/>
          </w:tcPr>
          <w:p w14:paraId="7CD419AF" w14:textId="77777777" w:rsidR="00F466E1" w:rsidRPr="008B52FE" w:rsidRDefault="00F466E1" w:rsidP="00F466E1">
            <w:pPr>
              <w:pStyle w:val="TextStk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23D">
              <w:rPr>
                <w:lang w:val="en-US"/>
              </w:rPr>
              <w:t>http://localhost:8080/apiNoticias/deleteFavoritos/1</w:t>
            </w:r>
          </w:p>
        </w:tc>
      </w:tr>
      <w:tr w:rsidR="00F466E1" w:rsidRPr="008B52FE" w14:paraId="6603871D" w14:textId="77777777" w:rsidTr="00F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D2D2D4" w:themeFill="background1" w:themeFillTint="33"/>
            <w:vAlign w:val="top"/>
          </w:tcPr>
          <w:p w14:paraId="0A23926C" w14:textId="77777777" w:rsidR="00F466E1" w:rsidRPr="008B52FE" w:rsidRDefault="00F466E1" w:rsidP="00F466E1">
            <w:pPr>
              <w:pStyle w:val="TextStk"/>
              <w:ind w:left="0"/>
              <w:rPr>
                <w:lang w:val="en-US"/>
              </w:rPr>
            </w:pPr>
            <w:r>
              <w:rPr>
                <w:lang w:val="en-US"/>
              </w:rPr>
              <w:t>getFavoritosPorTitulo</w:t>
            </w:r>
          </w:p>
        </w:tc>
        <w:tc>
          <w:tcPr>
            <w:tcW w:w="5716" w:type="dxa"/>
            <w:shd w:val="clear" w:color="auto" w:fill="D2D2D4" w:themeFill="background1" w:themeFillTint="33"/>
            <w:vAlign w:val="top"/>
          </w:tcPr>
          <w:p w14:paraId="11B4F40E" w14:textId="77777777" w:rsidR="00F466E1" w:rsidRPr="008B52FE" w:rsidRDefault="00F466E1" w:rsidP="00F466E1">
            <w:pPr>
              <w:pStyle w:val="TextStk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23D">
              <w:rPr>
                <w:lang w:val="en-US"/>
              </w:rPr>
              <w:t>http://localhost:8080/apiNoticias/getFavoritosPorTitulo</w:t>
            </w:r>
          </w:p>
        </w:tc>
      </w:tr>
      <w:tr w:rsidR="00F466E1" w:rsidRPr="008B52FE" w14:paraId="6B993B71" w14:textId="77777777" w:rsidTr="00F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top"/>
          </w:tcPr>
          <w:p w14:paraId="30634F0F" w14:textId="77777777" w:rsidR="00F466E1" w:rsidRPr="008B52FE" w:rsidRDefault="00F466E1" w:rsidP="00F466E1">
            <w:pPr>
              <w:pStyle w:val="TextStk"/>
              <w:ind w:left="0"/>
              <w:rPr>
                <w:lang w:val="en-US"/>
              </w:rPr>
            </w:pPr>
            <w:r>
              <w:rPr>
                <w:lang w:val="en-US"/>
              </w:rPr>
              <w:t>setFavorito</w:t>
            </w:r>
          </w:p>
        </w:tc>
        <w:tc>
          <w:tcPr>
            <w:tcW w:w="5716" w:type="dxa"/>
            <w:vAlign w:val="top"/>
          </w:tcPr>
          <w:p w14:paraId="6CDCBF06" w14:textId="77777777" w:rsidR="00F466E1" w:rsidRPr="008B52FE" w:rsidRDefault="00F466E1" w:rsidP="00F466E1">
            <w:pPr>
              <w:pStyle w:val="TextStk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A13">
              <w:rPr>
                <w:lang w:val="en-US"/>
              </w:rPr>
              <w:t>http://localhost:8080/apiNoticias/setFavorito</w:t>
            </w:r>
          </w:p>
        </w:tc>
      </w:tr>
      <w:tr w:rsidR="00F466E1" w:rsidRPr="008B52FE" w14:paraId="4E1D3EA3" w14:textId="77777777" w:rsidTr="00F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D2D2D4" w:themeFill="background1" w:themeFillTint="33"/>
            <w:vAlign w:val="top"/>
          </w:tcPr>
          <w:p w14:paraId="708A5E66" w14:textId="77777777" w:rsidR="00F466E1" w:rsidRPr="008B52FE" w:rsidRDefault="00F466E1" w:rsidP="00F466E1">
            <w:pPr>
              <w:pStyle w:val="TextStk"/>
              <w:ind w:left="0"/>
              <w:rPr>
                <w:lang w:val="en-US"/>
              </w:rPr>
            </w:pPr>
            <w:r>
              <w:rPr>
                <w:lang w:val="en-US"/>
              </w:rPr>
              <w:t>updateFavoritos</w:t>
            </w:r>
          </w:p>
        </w:tc>
        <w:tc>
          <w:tcPr>
            <w:tcW w:w="5716" w:type="dxa"/>
            <w:shd w:val="clear" w:color="auto" w:fill="D2D2D4" w:themeFill="background1" w:themeFillTint="33"/>
            <w:vAlign w:val="top"/>
          </w:tcPr>
          <w:p w14:paraId="0754751B" w14:textId="77777777" w:rsidR="00F466E1" w:rsidRPr="008B52FE" w:rsidRDefault="00F466E1" w:rsidP="00F466E1">
            <w:pPr>
              <w:pStyle w:val="TextStk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A13">
              <w:rPr>
                <w:lang w:val="en-US"/>
              </w:rPr>
              <w:t>http://localhost:8080/apiNoticias/updateFavoritos/2</w:t>
            </w:r>
          </w:p>
        </w:tc>
      </w:tr>
    </w:tbl>
    <w:p w14:paraId="39BC95CE" w14:textId="77777777" w:rsidR="000878F6" w:rsidRPr="008B52FE" w:rsidRDefault="000878F6" w:rsidP="000878F6">
      <w:pPr>
        <w:ind w:left="0"/>
        <w:rPr>
          <w:lang w:val="es-ES_tradnl"/>
        </w:rPr>
      </w:pPr>
    </w:p>
    <w:p w14:paraId="12CBCA8B" w14:textId="77777777" w:rsidR="000878F6" w:rsidRPr="008B52FE" w:rsidRDefault="000878F6" w:rsidP="000878F6">
      <w:pPr>
        <w:rPr>
          <w:lang w:val="es-ES_tradnl"/>
        </w:rPr>
      </w:pPr>
    </w:p>
    <w:p w14:paraId="2F25EDA5" w14:textId="77777777" w:rsidR="000878F6" w:rsidRDefault="000878F6" w:rsidP="000878F6">
      <w:pPr>
        <w:rPr>
          <w:lang w:val="es-ES_tradnl"/>
        </w:rPr>
      </w:pPr>
    </w:p>
    <w:p w14:paraId="1F5660F4" w14:textId="77777777" w:rsidR="000878F6" w:rsidRDefault="000878F6" w:rsidP="0081014C">
      <w:pPr>
        <w:pStyle w:val="TextStk"/>
        <w:rPr>
          <w:lang w:val="es-ES_tradnl"/>
        </w:rPr>
      </w:pPr>
    </w:p>
    <w:p w14:paraId="4D0AF5B3" w14:textId="77777777" w:rsidR="000878F6" w:rsidRDefault="000878F6" w:rsidP="0081014C">
      <w:pPr>
        <w:pStyle w:val="TextStk"/>
        <w:rPr>
          <w:lang w:val="es-ES_tradnl"/>
        </w:rPr>
      </w:pPr>
    </w:p>
    <w:p w14:paraId="39816781" w14:textId="77777777" w:rsidR="000878F6" w:rsidRDefault="000878F6" w:rsidP="0081014C">
      <w:pPr>
        <w:pStyle w:val="TextStk"/>
        <w:rPr>
          <w:lang w:val="es-ES_tradnl"/>
        </w:rPr>
      </w:pPr>
    </w:p>
    <w:p w14:paraId="0D0CE1E5" w14:textId="77777777" w:rsidR="00BF59E5" w:rsidRDefault="00BF59E5" w:rsidP="000878F6">
      <w:pPr>
        <w:ind w:left="0"/>
        <w:rPr>
          <w:lang w:val="es-ES_tradnl"/>
        </w:rPr>
      </w:pPr>
    </w:p>
    <w:tbl>
      <w:tblPr>
        <w:tblStyle w:val="TableGrid"/>
        <w:tblpPr w:topFromText="147" w:bottomFromText="147" w:vertAnchor="page" w:horzAnchor="margin" w:tblpY="2813"/>
        <w:tblOverlap w:val="never"/>
        <w:tblW w:w="0" w:type="auto"/>
        <w:tblBorders>
          <w:top w:val="single" w:sz="4" w:space="0" w:color="262628" w:themeColor="background1"/>
          <w:left w:val="single" w:sz="4" w:space="0" w:color="262628" w:themeColor="background1"/>
          <w:bottom w:val="single" w:sz="4" w:space="0" w:color="262628" w:themeColor="background1"/>
          <w:right w:val="single" w:sz="4" w:space="0" w:color="262628" w:themeColor="background1"/>
          <w:insideH w:val="single" w:sz="4" w:space="0" w:color="262628" w:themeColor="background1"/>
          <w:insideV w:val="single" w:sz="4" w:space="0" w:color="262628" w:themeColor="background1"/>
        </w:tblBorders>
        <w:tblLook w:val="04A0" w:firstRow="1" w:lastRow="0" w:firstColumn="1" w:lastColumn="0" w:noHBand="0" w:noVBand="1"/>
      </w:tblPr>
      <w:tblGrid>
        <w:gridCol w:w="2271"/>
        <w:gridCol w:w="4337"/>
      </w:tblGrid>
      <w:tr w:rsidR="00BF59E5" w:rsidRPr="008B52FE" w14:paraId="53646DCE" w14:textId="77777777" w:rsidTr="00BF5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262628" w:themeFill="background1"/>
            <w:vAlign w:val="top"/>
          </w:tcPr>
          <w:p w14:paraId="4223ABCF" w14:textId="77777777" w:rsidR="00BF59E5" w:rsidRPr="008B52FE" w:rsidRDefault="00BF59E5" w:rsidP="00BF59E5">
            <w:pPr>
              <w:pStyle w:val="TableTitleStk"/>
              <w:framePr w:vSpace="0" w:wrap="auto" w:vAnchor="margin" w:hAnchor="tex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Servicio asociado</w:t>
            </w:r>
          </w:p>
        </w:tc>
        <w:tc>
          <w:tcPr>
            <w:tcW w:w="4337" w:type="dxa"/>
            <w:shd w:val="clear" w:color="auto" w:fill="262628" w:themeFill="background1"/>
            <w:vAlign w:val="top"/>
          </w:tcPr>
          <w:p w14:paraId="6D82F100" w14:textId="77777777" w:rsidR="00BF59E5" w:rsidRPr="008B52FE" w:rsidRDefault="00BF59E5" w:rsidP="00BF59E5">
            <w:pPr>
              <w:pStyle w:val="TableTitleStk"/>
              <w:framePr w:vSpace="0" w:wrap="auto" w:vAnchor="margin" w:hAnchor="text" w:yAlign="inline"/>
              <w:suppressOverl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BF59E5" w:rsidRPr="008B52FE" w14:paraId="17203C4C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4ED56BC0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setFavorito</w:t>
            </w:r>
          </w:p>
          <w:p w14:paraId="6C937E83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716958A7" w14:textId="77777777" w:rsidR="00BF59E5" w:rsidRPr="002B014F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B014F">
              <w:rPr>
                <w:sz w:val="20"/>
                <w:lang w:val="en-US"/>
              </w:rPr>
              <w:t>testGuardarFavorito200</w:t>
            </w:r>
          </w:p>
          <w:p w14:paraId="717B029D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26DABE06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top"/>
          </w:tcPr>
          <w:p w14:paraId="4AB5DB71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setFavorito</w:t>
            </w:r>
          </w:p>
          <w:p w14:paraId="3DB061DB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vAlign w:val="top"/>
          </w:tcPr>
          <w:p w14:paraId="32A6E64D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testGuardarFavorito200</w:t>
            </w:r>
          </w:p>
          <w:p w14:paraId="47DDE659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56A1CDED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30B8AFEB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getFavoritos</w:t>
            </w:r>
          </w:p>
          <w:p w14:paraId="384185A4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44B0B20E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testObtenerFavoritos200</w:t>
            </w:r>
          </w:p>
          <w:p w14:paraId="49AB95E2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7E985CDE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1865DA3C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getFavoritos</w:t>
            </w:r>
          </w:p>
          <w:p w14:paraId="1672012C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2EA3B280" w14:textId="77777777" w:rsidR="00BF59E5" w:rsidRPr="007B6BCF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7B6BCF">
              <w:rPr>
                <w:sz w:val="20"/>
                <w:lang w:val="en-US"/>
              </w:rPr>
              <w:t>testObtenerFavoritosWithError404</w:t>
            </w:r>
          </w:p>
          <w:p w14:paraId="5903B735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59E5" w:rsidRPr="008B52FE" w14:paraId="20268D30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top"/>
          </w:tcPr>
          <w:p w14:paraId="362FB114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getFavoritosPorTitulo</w:t>
            </w:r>
          </w:p>
          <w:p w14:paraId="5EA90CA1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vAlign w:val="top"/>
          </w:tcPr>
          <w:p w14:paraId="16565774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testBuscarFavoritosPorTitulo200</w:t>
            </w:r>
          </w:p>
          <w:p w14:paraId="0965C440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5B06C870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02033E49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getFavoritosPorTitulo</w:t>
            </w:r>
          </w:p>
          <w:p w14:paraId="517933CF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31C57C5F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testBuscarFavoritosPorTituloWithError500</w:t>
            </w:r>
          </w:p>
          <w:p w14:paraId="00410FC6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6BFC83A8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2E4462A8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getFavoritosPorTitulo</w:t>
            </w:r>
          </w:p>
          <w:p w14:paraId="10899376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08EAD3D6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testBuscarFavoritosPorTituloWithError404</w:t>
            </w:r>
          </w:p>
          <w:p w14:paraId="33CD7489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59E76ADC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5153C6B5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updateFavoritos</w:t>
            </w:r>
          </w:p>
          <w:p w14:paraId="15FADF34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54519260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testActualizarFavoritos200</w:t>
            </w:r>
          </w:p>
          <w:p w14:paraId="58694776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377221A9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1DFB5077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updateFavoritos</w:t>
            </w:r>
          </w:p>
          <w:p w14:paraId="4D4AB734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466314CA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testActualizarFavoritosWithError500</w:t>
            </w:r>
          </w:p>
          <w:p w14:paraId="62216D7C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386BDDF9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308234A6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updateFavoritos</w:t>
            </w:r>
          </w:p>
          <w:p w14:paraId="0E2A9F7F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143580CA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testActualizarFavoritosWithError404</w:t>
            </w:r>
          </w:p>
          <w:p w14:paraId="639A7AF4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78AC9A34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1D2F728D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deleteFavoritos</w:t>
            </w:r>
          </w:p>
          <w:p w14:paraId="404A3D93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7B290CA3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testBorrarFavoritos200</w:t>
            </w:r>
          </w:p>
          <w:p w14:paraId="70D6BA0E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2826716B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10A4A51E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deleteFavoritos</w:t>
            </w:r>
          </w:p>
          <w:p w14:paraId="175F3CDA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3BAE3F94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testBorrarFavoritosWitError500</w:t>
            </w:r>
          </w:p>
          <w:p w14:paraId="26C9D613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BF59E5" w:rsidRPr="008B52FE" w14:paraId="2E7D16EF" w14:textId="77777777" w:rsidTr="00BF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D2D2D4" w:themeFill="background1" w:themeFillTint="33"/>
            <w:vAlign w:val="top"/>
          </w:tcPr>
          <w:p w14:paraId="65D9D988" w14:textId="77777777" w:rsidR="00BF59E5" w:rsidRPr="007B6BCF" w:rsidRDefault="00BF59E5" w:rsidP="00BF59E5">
            <w:pPr>
              <w:pStyle w:val="TextStk"/>
              <w:rPr>
                <w:lang w:val="en-US"/>
              </w:rPr>
            </w:pPr>
            <w:r w:rsidRPr="007B6BCF">
              <w:rPr>
                <w:lang w:val="en-US"/>
              </w:rPr>
              <w:t>deleteFavoritos</w:t>
            </w:r>
          </w:p>
          <w:p w14:paraId="717B1111" w14:textId="77777777" w:rsidR="00BF59E5" w:rsidRPr="008B52FE" w:rsidRDefault="00BF59E5" w:rsidP="00BF59E5">
            <w:pPr>
              <w:pStyle w:val="TextStk"/>
              <w:rPr>
                <w:lang w:val="en-US"/>
              </w:rPr>
            </w:pPr>
          </w:p>
        </w:tc>
        <w:tc>
          <w:tcPr>
            <w:tcW w:w="4337" w:type="dxa"/>
            <w:shd w:val="clear" w:color="auto" w:fill="D2D2D4" w:themeFill="background1" w:themeFillTint="33"/>
            <w:vAlign w:val="top"/>
          </w:tcPr>
          <w:p w14:paraId="194AB123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123E">
              <w:rPr>
                <w:sz w:val="20"/>
                <w:lang w:val="en-US"/>
              </w:rPr>
              <w:t>testBorrarFavoritosWitError404</w:t>
            </w:r>
          </w:p>
          <w:p w14:paraId="617A5E36" w14:textId="77777777" w:rsidR="00BF59E5" w:rsidRPr="00EC123E" w:rsidRDefault="00BF59E5" w:rsidP="00BF59E5">
            <w:pPr>
              <w:pStyle w:val="TextSt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</w:tbl>
    <w:p w14:paraId="0FF51DF3" w14:textId="28E53865" w:rsidR="001D62AF" w:rsidRPr="008B52FE" w:rsidRDefault="001D62AF" w:rsidP="001D62AF">
      <w:pPr>
        <w:pStyle w:val="NumberingTextStk"/>
        <w:rPr>
          <w:lang w:val="es-ES_tradnl"/>
        </w:rPr>
      </w:pPr>
      <w:r>
        <w:rPr>
          <w:lang w:val="es-ES_tradnl"/>
        </w:rPr>
        <w:t>Test unitarios</w:t>
      </w:r>
    </w:p>
    <w:p w14:paraId="45F86402" w14:textId="3EF7E36D" w:rsidR="001D62AF" w:rsidRPr="00F466E1" w:rsidRDefault="001D62AF" w:rsidP="00F466E1">
      <w:pPr>
        <w:pStyle w:val="TextStk"/>
        <w:rPr>
          <w:lang w:val="es-ES_tradnl"/>
        </w:rPr>
      </w:pPr>
      <w:r>
        <w:rPr>
          <w:lang w:val="es-ES_tradnl"/>
        </w:rPr>
        <w:t xml:space="preserve">Estas son </w:t>
      </w:r>
      <w:r>
        <w:rPr>
          <w:lang w:val="es-ES_tradnl"/>
        </w:rPr>
        <w:t>los test unitarios aplicados</w:t>
      </w:r>
      <w:r>
        <w:rPr>
          <w:lang w:val="es-ES_tradnl"/>
        </w:rPr>
        <w:t xml:space="preserve"> en springboot</w:t>
      </w:r>
      <w:r>
        <w:rPr>
          <w:lang w:val="es-ES_tradnl"/>
        </w:rPr>
        <w:t xml:space="preserve"> con </w:t>
      </w:r>
      <w:r w:rsidR="002B014F">
        <w:rPr>
          <w:lang w:val="es-ES_tradnl"/>
        </w:rPr>
        <w:t>mockmvc</w:t>
      </w:r>
      <w:r w:rsidR="00F466E1">
        <w:rPr>
          <w:lang w:val="es-ES_tradnl"/>
        </w:rPr>
        <w:t>:</w:t>
      </w:r>
    </w:p>
    <w:p w14:paraId="65217911" w14:textId="77777777" w:rsidR="001D62AF" w:rsidRPr="00477FC1" w:rsidRDefault="001D62AF" w:rsidP="001D62AF">
      <w:pPr>
        <w:rPr>
          <w:lang w:val="es-MX"/>
        </w:rPr>
      </w:pPr>
    </w:p>
    <w:p w14:paraId="546DB63D" w14:textId="77777777" w:rsidR="001D62AF" w:rsidRPr="00477FC1" w:rsidRDefault="001D62AF" w:rsidP="004B43EE">
      <w:pPr>
        <w:rPr>
          <w:lang w:val="es-MX"/>
        </w:rPr>
      </w:pPr>
    </w:p>
    <w:sectPr w:rsidR="001D62AF" w:rsidRPr="00477FC1" w:rsidSect="00510393">
      <w:footerReference w:type="default" r:id="rId17"/>
      <w:footerReference w:type="first" r:id="rId18"/>
      <w:pgSz w:w="12240" w:h="15840" w:code="1"/>
      <w:pgMar w:top="1418" w:right="1134" w:bottom="1418" w:left="1134" w:header="73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0782" w14:textId="77777777" w:rsidR="00CE21D9" w:rsidRDefault="00CE21D9">
      <w:r>
        <w:separator/>
      </w:r>
    </w:p>
  </w:endnote>
  <w:endnote w:type="continuationSeparator" w:id="0">
    <w:p w14:paraId="207B0EB8" w14:textId="77777777" w:rsidR="00CE21D9" w:rsidRDefault="00CE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3123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F4AD14" w14:textId="77777777" w:rsidR="00510393" w:rsidRDefault="00510393" w:rsidP="00F8689C">
        <w:pPr>
          <w:pStyle w:val="Footer"/>
          <w:framePr w:wrap="none" w:vAnchor="text" w:hAnchor="margin" w:xAlign="in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A0CF08" w14:textId="77777777" w:rsidR="00510393" w:rsidRDefault="00510393" w:rsidP="005103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FCE0" w14:textId="77777777" w:rsidR="0097731F" w:rsidRDefault="0097731F" w:rsidP="00510393">
    <w:pPr>
      <w:pStyle w:val="Footer"/>
      <w:ind w:right="360" w:firstLine="360"/>
    </w:pPr>
  </w:p>
  <w:p w14:paraId="7CC7BC64" w14:textId="77777777" w:rsidR="0097731F" w:rsidRPr="008B52FE" w:rsidRDefault="00896F33" w:rsidP="004859C3">
    <w:pPr>
      <w:pStyle w:val="Footer"/>
      <w:rPr>
        <w:lang w:val="es-ES_tradnl"/>
      </w:rPr>
    </w:pPr>
    <w:r w:rsidRPr="00A74600">
      <w:rPr>
        <w:color w:val="262628" w:themeColor="background1"/>
        <w:lang w:val="es-ES_tradnl"/>
      </w:rPr>
      <w:t>Todos los Derechos Reservados © Valores Corporativos Softtek S.A. de C.V. 202</w:t>
    </w:r>
    <w:r w:rsidR="0054552B">
      <w:rPr>
        <w:color w:val="262628" w:themeColor="background1"/>
        <w:lang w:val="es-ES_tradnl"/>
      </w:rPr>
      <w:t>3</w:t>
    </w:r>
    <w:r w:rsidRPr="00A74600">
      <w:rPr>
        <w:color w:val="262628" w:themeColor="background1"/>
        <w:lang w:val="es-ES_tradnl"/>
      </w:rPr>
      <w:t xml:space="preserve">. </w:t>
    </w:r>
    <w:r w:rsidR="00C22DE4" w:rsidRPr="008B52FE">
      <w:rPr>
        <w:lang w:val="es-ES_tradnl"/>
      </w:rPr>
      <w:ptab w:relativeTo="margin" w:alignment="right" w:leader="none"/>
    </w:r>
    <w:r w:rsidR="00C22DE4" w:rsidRPr="008B52FE">
      <w:rPr>
        <w:lang w:val="es-ES_tradn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760" w14:textId="77777777" w:rsidR="0097731F" w:rsidRPr="00025E72" w:rsidRDefault="0097731F" w:rsidP="00025E72">
    <w:pPr>
      <w:pStyle w:val="Footer"/>
    </w:pPr>
    <w:r w:rsidRPr="006A3792">
      <w:t>All Rights Reserved © Valores Corporat</w:t>
    </w:r>
    <w:r w:rsidR="00C41E7A">
      <w:t xml:space="preserve">ivos Softtek S.A. de C.V. </w:t>
    </w:r>
    <w:r w:rsidR="007C1FE2">
      <w:t>2018</w:t>
    </w:r>
    <w:r>
      <w:t xml:space="preserve">. </w:t>
    </w:r>
    <w:r w:rsidR="00AB5782">
      <w:t>Confidential.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262628" w:themeColor="background1"/>
      </w:rPr>
      <w:id w:val="-2942214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0AE9A7" w14:textId="77777777" w:rsidR="00510393" w:rsidRPr="0054552B" w:rsidRDefault="00510393" w:rsidP="00537D83">
        <w:pPr>
          <w:pStyle w:val="Footer"/>
          <w:framePr w:w="280" w:wrap="none" w:vAnchor="text" w:hAnchor="page" w:x="11087" w:y="147"/>
          <w:jc w:val="right"/>
          <w:rPr>
            <w:rStyle w:val="PageNumber"/>
            <w:color w:val="262628" w:themeColor="background1"/>
            <w:lang w:val="es-ES"/>
          </w:rPr>
        </w:pPr>
        <w:r w:rsidRPr="00A74600">
          <w:rPr>
            <w:rStyle w:val="PageNumber"/>
            <w:color w:val="262628" w:themeColor="background1"/>
          </w:rPr>
          <w:fldChar w:fldCharType="begin"/>
        </w:r>
        <w:r w:rsidRPr="0054552B">
          <w:rPr>
            <w:rStyle w:val="PageNumber"/>
            <w:color w:val="262628" w:themeColor="background1"/>
            <w:lang w:val="es-ES"/>
          </w:rPr>
          <w:instrText xml:space="preserve"> PAGE </w:instrText>
        </w:r>
        <w:r w:rsidRPr="00A74600">
          <w:rPr>
            <w:rStyle w:val="PageNumber"/>
            <w:color w:val="262628" w:themeColor="background1"/>
          </w:rPr>
          <w:fldChar w:fldCharType="separate"/>
        </w:r>
        <w:r w:rsidRPr="0054552B">
          <w:rPr>
            <w:rStyle w:val="PageNumber"/>
            <w:noProof/>
            <w:color w:val="262628" w:themeColor="background1"/>
            <w:lang w:val="es-ES"/>
          </w:rPr>
          <w:t>2</w:t>
        </w:r>
        <w:r w:rsidRPr="00A74600">
          <w:rPr>
            <w:rStyle w:val="PageNumber"/>
            <w:color w:val="262628" w:themeColor="background1"/>
          </w:rPr>
          <w:fldChar w:fldCharType="end"/>
        </w:r>
      </w:p>
    </w:sdtContent>
  </w:sdt>
  <w:p w14:paraId="5DB2698F" w14:textId="77777777" w:rsidR="00510393" w:rsidRPr="0054552B" w:rsidRDefault="00510393" w:rsidP="00510393">
    <w:pPr>
      <w:pStyle w:val="Footer"/>
      <w:ind w:right="360" w:firstLine="360"/>
      <w:rPr>
        <w:color w:val="262628" w:themeColor="background1"/>
        <w:lang w:val="es-ES"/>
      </w:rPr>
    </w:pPr>
  </w:p>
  <w:p w14:paraId="20886E24" w14:textId="77777777" w:rsidR="00510393" w:rsidRPr="0054552B" w:rsidRDefault="001D62B2" w:rsidP="004859C3">
    <w:pPr>
      <w:pStyle w:val="Footer"/>
      <w:rPr>
        <w:color w:val="262628" w:themeColor="background1"/>
        <w:lang w:val="es-ES"/>
      </w:rPr>
    </w:pPr>
    <w:r w:rsidRPr="00A74600">
      <w:rPr>
        <w:color w:val="262628" w:themeColor="background1"/>
        <w:lang w:val="es-MX"/>
      </w:rPr>
      <w:t>Todos los Derechos Reservados © Valores Corporativos Softtek S.A. de C.V. 202</w:t>
    </w:r>
    <w:r w:rsidR="0054552B">
      <w:rPr>
        <w:color w:val="262628" w:themeColor="background1"/>
        <w:lang w:val="es-MX"/>
      </w:rPr>
      <w:t>3</w:t>
    </w:r>
    <w:r w:rsidRPr="00A74600">
      <w:rPr>
        <w:color w:val="262628" w:themeColor="background1"/>
        <w:lang w:val="es-MX"/>
      </w:rPr>
      <w:t xml:space="preserve">. </w:t>
    </w:r>
    <w:r w:rsidR="00510393" w:rsidRPr="00A74600">
      <w:rPr>
        <w:color w:val="262628" w:themeColor="background1"/>
      </w:rPr>
      <w:ptab w:relativeTo="margin" w:alignment="right" w:leader="none"/>
    </w:r>
    <w:r w:rsidR="00510393" w:rsidRPr="00A74600">
      <w:rPr>
        <w:color w:val="262628" w:themeColor="background1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8B81" w14:textId="77777777" w:rsidR="00510393" w:rsidRPr="00025E72" w:rsidRDefault="00510393" w:rsidP="00025E72">
    <w:pPr>
      <w:pStyle w:val="Footer"/>
    </w:pPr>
    <w:r w:rsidRPr="006A3792">
      <w:t>All Rights Reserved © Valores Corporat</w:t>
    </w:r>
    <w:r>
      <w:t>ivos Softtek S.A. de C.V. 2018.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D383" w14:textId="77777777" w:rsidR="00CE21D9" w:rsidRDefault="00CE21D9">
      <w:r>
        <w:separator/>
      </w:r>
    </w:p>
  </w:footnote>
  <w:footnote w:type="continuationSeparator" w:id="0">
    <w:p w14:paraId="17029C33" w14:textId="77777777" w:rsidR="00CE21D9" w:rsidRDefault="00CE2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1B71" w14:textId="77777777" w:rsidR="0097731F" w:rsidRDefault="000C545D">
    <w:r w:rsidRPr="000C545D">
      <w:rPr>
        <w:rFonts w:ascii="Franklin Gothic Book" w:eastAsia="Calibri" w:hAnsi="Franklin Gothic Book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0F7824" wp14:editId="3280FE7B">
              <wp:simplePos x="0" y="0"/>
              <wp:positionH relativeFrom="column">
                <wp:posOffset>5760720</wp:posOffset>
              </wp:positionH>
              <wp:positionV relativeFrom="paragraph">
                <wp:posOffset>-180340</wp:posOffset>
              </wp:positionV>
              <wp:extent cx="900000" cy="460800"/>
              <wp:effectExtent l="0" t="0" r="0" b="0"/>
              <wp:wrapNone/>
              <wp:docPr id="277" name="Graphic 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00000" cy="460800"/>
                        <a:chOff x="0" y="0"/>
                        <a:chExt cx="4838954" cy="2470641"/>
                      </a:xfrm>
                    </wpg:grpSpPr>
                    <wpg:grpSp>
                      <wpg:cNvPr id="278" name="Graphic 80"/>
                      <wpg:cNvGrpSpPr/>
                      <wpg:grpSpPr>
                        <a:xfrm>
                          <a:off x="3090398" y="0"/>
                          <a:ext cx="369379" cy="1443206"/>
                          <a:chOff x="3090398" y="0"/>
                          <a:chExt cx="369379" cy="1443206"/>
                        </a:xfrm>
                        <a:solidFill>
                          <a:srgbClr val="00447C"/>
                        </a:solidFill>
                      </wpg:grpSpPr>
                      <wps:wsp>
                        <wps:cNvPr id="279" name="Freeform 83"/>
                        <wps:cNvSpPr/>
                        <wps:spPr>
                          <a:xfrm>
                            <a:off x="3223918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reeform 84"/>
                        <wps:cNvSpPr/>
                        <wps:spPr>
                          <a:xfrm>
                            <a:off x="3211926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 85"/>
                        <wps:cNvSpPr/>
                        <wps:spPr>
                          <a:xfrm>
                            <a:off x="3314264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reeform 86"/>
                        <wps:cNvSpPr/>
                        <wps:spPr>
                          <a:xfrm>
                            <a:off x="3231114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Freeform 87"/>
                        <wps:cNvSpPr/>
                        <wps:spPr>
                          <a:xfrm>
                            <a:off x="3330255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Freeform 88"/>
                        <wps:cNvSpPr/>
                        <wps:spPr>
                          <a:xfrm>
                            <a:off x="3090398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reeform 89"/>
                        <wps:cNvSpPr/>
                        <wps:spPr>
                          <a:xfrm>
                            <a:off x="3131973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reeform 90"/>
                        <wps:cNvSpPr/>
                        <wps:spPr>
                          <a:xfrm>
                            <a:off x="3115183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87" name="Graphic 80"/>
                      <wpg:cNvGrpSpPr/>
                      <wpg:grpSpPr>
                        <a:xfrm>
                          <a:off x="2544324" y="0"/>
                          <a:ext cx="1485513" cy="1443206"/>
                          <a:chOff x="2544324" y="0"/>
                          <a:chExt cx="1485513" cy="1443206"/>
                        </a:xfrm>
                      </wpg:grpSpPr>
                      <wps:wsp>
                        <wps:cNvPr id="288" name="Freeform 92"/>
                        <wps:cNvSpPr/>
                        <wps:spPr>
                          <a:xfrm>
                            <a:off x="3359038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95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799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reeform 93"/>
                        <wps:cNvSpPr/>
                        <wps:spPr>
                          <a:xfrm>
                            <a:off x="3033632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reeform 94"/>
                        <wps:cNvSpPr/>
                        <wps:spPr>
                          <a:xfrm>
                            <a:off x="3022439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Freeform 95"/>
                        <wps:cNvSpPr/>
                        <wps:spPr>
                          <a:xfrm>
                            <a:off x="3402212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 96"/>
                        <wps:cNvSpPr/>
                        <wps:spPr>
                          <a:xfrm>
                            <a:off x="3414205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reeform 97"/>
                        <wps:cNvSpPr/>
                        <wps:spPr>
                          <a:xfrm>
                            <a:off x="2598692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 98"/>
                        <wps:cNvSpPr/>
                        <wps:spPr>
                          <a:xfrm>
                            <a:off x="2788978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 99"/>
                        <wps:cNvSpPr/>
                        <wps:spPr>
                          <a:xfrm>
                            <a:off x="2979264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reeform 100"/>
                        <wps:cNvSpPr/>
                        <wps:spPr>
                          <a:xfrm>
                            <a:off x="3169551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Freeform 101"/>
                        <wps:cNvSpPr/>
                        <wps:spPr>
                          <a:xfrm>
                            <a:off x="3549324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 102"/>
                        <wps:cNvSpPr/>
                        <wps:spPr>
                          <a:xfrm>
                            <a:off x="3739611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Freeform 103"/>
                        <wps:cNvSpPr/>
                        <wps:spPr>
                          <a:xfrm>
                            <a:off x="2744205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Freeform 104"/>
                        <wps:cNvSpPr/>
                        <wps:spPr>
                          <a:xfrm>
                            <a:off x="2934491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reeform 105"/>
                        <wps:cNvSpPr/>
                        <wps:spPr>
                          <a:xfrm>
                            <a:off x="3123978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Freeform 106"/>
                        <wps:cNvSpPr/>
                        <wps:spPr>
                          <a:xfrm>
                            <a:off x="3504551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Freeform 107"/>
                        <wps:cNvSpPr/>
                        <wps:spPr>
                          <a:xfrm>
                            <a:off x="3694838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Freeform 108"/>
                        <wps:cNvSpPr/>
                        <wps:spPr>
                          <a:xfrm>
                            <a:off x="2661055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reeform 109"/>
                        <wps:cNvSpPr/>
                        <wps:spPr>
                          <a:xfrm>
                            <a:off x="2851341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reeform 110"/>
                        <wps:cNvSpPr/>
                        <wps:spPr>
                          <a:xfrm>
                            <a:off x="3040828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reeform 111"/>
                        <wps:cNvSpPr/>
                        <wps:spPr>
                          <a:xfrm>
                            <a:off x="3421401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reeform 112"/>
                        <wps:cNvSpPr/>
                        <wps:spPr>
                          <a:xfrm>
                            <a:off x="3611687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Freeform 113"/>
                        <wps:cNvSpPr/>
                        <wps:spPr>
                          <a:xfrm>
                            <a:off x="3801973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Freeform 114"/>
                        <wps:cNvSpPr/>
                        <wps:spPr>
                          <a:xfrm>
                            <a:off x="2569109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reeform 115"/>
                        <wps:cNvSpPr/>
                        <wps:spPr>
                          <a:xfrm>
                            <a:off x="2759396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reeform 116"/>
                        <wps:cNvSpPr/>
                        <wps:spPr>
                          <a:xfrm>
                            <a:off x="2949682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reeform 117"/>
                        <wps:cNvSpPr/>
                        <wps:spPr>
                          <a:xfrm>
                            <a:off x="3139969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reeform 118"/>
                        <wps:cNvSpPr/>
                        <wps:spPr>
                          <a:xfrm>
                            <a:off x="3519742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799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reeform 119"/>
                        <wps:cNvSpPr/>
                        <wps:spPr>
                          <a:xfrm>
                            <a:off x="3710028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reeform 120"/>
                        <wps:cNvSpPr/>
                        <wps:spPr>
                          <a:xfrm>
                            <a:off x="3900314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 121"/>
                        <wps:cNvSpPr/>
                        <wps:spPr>
                          <a:xfrm>
                            <a:off x="2710625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reeform 122"/>
                        <wps:cNvSpPr/>
                        <wps:spPr>
                          <a:xfrm>
                            <a:off x="2900911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reeform 123"/>
                        <wps:cNvSpPr/>
                        <wps:spPr>
                          <a:xfrm>
                            <a:off x="3280685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reeform 124"/>
                        <wps:cNvSpPr/>
                        <wps:spPr>
                          <a:xfrm>
                            <a:off x="3470971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Freeform 125"/>
                        <wps:cNvSpPr/>
                        <wps:spPr>
                          <a:xfrm>
                            <a:off x="3661257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Freeform 126"/>
                        <wps:cNvSpPr/>
                        <wps:spPr>
                          <a:xfrm>
                            <a:off x="2751400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Freeform 127"/>
                        <wps:cNvSpPr/>
                        <wps:spPr>
                          <a:xfrm>
                            <a:off x="2941687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Freeform 128"/>
                        <wps:cNvSpPr/>
                        <wps:spPr>
                          <a:xfrm>
                            <a:off x="3322260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Freeform 129"/>
                        <wps:cNvSpPr/>
                        <wps:spPr>
                          <a:xfrm>
                            <a:off x="3511747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799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Freeform 130"/>
                        <wps:cNvSpPr/>
                        <wps:spPr>
                          <a:xfrm>
                            <a:off x="3702033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Freeform 131"/>
                        <wps:cNvSpPr/>
                        <wps:spPr>
                          <a:xfrm>
                            <a:off x="2544324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80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Freeform 132"/>
                        <wps:cNvSpPr/>
                        <wps:spPr>
                          <a:xfrm>
                            <a:off x="2734610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reeform 133"/>
                        <wps:cNvSpPr/>
                        <wps:spPr>
                          <a:xfrm>
                            <a:off x="2924897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reeform 134"/>
                        <wps:cNvSpPr/>
                        <wps:spPr>
                          <a:xfrm>
                            <a:off x="3305470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Freeform 135"/>
                        <wps:cNvSpPr/>
                        <wps:spPr>
                          <a:xfrm>
                            <a:off x="3494957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799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reeform 136"/>
                        <wps:cNvSpPr/>
                        <wps:spPr>
                          <a:xfrm>
                            <a:off x="3685243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Freeform 137"/>
                        <wps:cNvSpPr/>
                        <wps:spPr>
                          <a:xfrm>
                            <a:off x="3875529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4" name="Freeform 138"/>
                      <wps:cNvSpPr/>
                      <wps:spPr>
                        <a:xfrm>
                          <a:off x="0" y="1479187"/>
                          <a:ext cx="771782" cy="991454"/>
                        </a:xfrm>
                        <a:custGeom>
                          <a:avLst/>
                          <a:gdLst>
                            <a:gd name="connsiteX0" fmla="*/ 390410 w 771782"/>
                            <a:gd name="connsiteY0" fmla="*/ 148718 h 991454"/>
                            <a:gd name="connsiteX1" fmla="*/ 239300 w 771782"/>
                            <a:gd name="connsiteY1" fmla="*/ 271851 h 991454"/>
                            <a:gd name="connsiteX2" fmla="*/ 415195 w 771782"/>
                            <a:gd name="connsiteY2" fmla="*/ 402978 h 991454"/>
                            <a:gd name="connsiteX3" fmla="*/ 771782 w 771782"/>
                            <a:gd name="connsiteY3" fmla="*/ 672430 h 991454"/>
                            <a:gd name="connsiteX4" fmla="*/ 363226 w 771782"/>
                            <a:gd name="connsiteY4" fmla="*/ 991455 h 991454"/>
                            <a:gd name="connsiteX5" fmla="*/ 243 w 771782"/>
                            <a:gd name="connsiteY5" fmla="*/ 666034 h 991454"/>
                            <a:gd name="connsiteX6" fmla="*/ 206520 w 771782"/>
                            <a:gd name="connsiteY6" fmla="*/ 666034 h 991454"/>
                            <a:gd name="connsiteX7" fmla="*/ 365625 w 771782"/>
                            <a:gd name="connsiteY7" fmla="*/ 842737 h 991454"/>
                            <a:gd name="connsiteX8" fmla="*/ 556711 w 771782"/>
                            <a:gd name="connsiteY8" fmla="*/ 716406 h 991454"/>
                            <a:gd name="connsiteX9" fmla="*/ 338441 w 771782"/>
                            <a:gd name="connsiteY9" fmla="*/ 575684 h 991454"/>
                            <a:gd name="connsiteX10" fmla="*/ 24228 w 771782"/>
                            <a:gd name="connsiteY10" fmla="*/ 314227 h 991454"/>
                            <a:gd name="connsiteX11" fmla="*/ 418393 w 771782"/>
                            <a:gd name="connsiteY11" fmla="*/ 0 h 991454"/>
                            <a:gd name="connsiteX12" fmla="*/ 746198 w 771782"/>
                            <a:gd name="connsiteY12" fmla="*/ 291840 h 991454"/>
                            <a:gd name="connsiteX13" fmla="*/ 548715 w 771782"/>
                            <a:gd name="connsiteY13" fmla="*/ 292639 h 991454"/>
                            <a:gd name="connsiteX14" fmla="*/ 390410 w 771782"/>
                            <a:gd name="connsiteY14" fmla="*/ 148718 h 991454"/>
                            <a:gd name="connsiteX15" fmla="*/ 390410 w 771782"/>
                            <a:gd name="connsiteY15" fmla="*/ 148718 h 991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71782" h="991454">
                              <a:moveTo>
                                <a:pt x="390410" y="148718"/>
                              </a:moveTo>
                              <a:cubicBezTo>
                                <a:pt x="315255" y="148718"/>
                                <a:pt x="239300" y="188696"/>
                                <a:pt x="239300" y="271851"/>
                              </a:cubicBezTo>
                              <a:cubicBezTo>
                                <a:pt x="239300" y="374994"/>
                                <a:pt x="331245" y="386987"/>
                                <a:pt x="415195" y="402978"/>
                              </a:cubicBezTo>
                              <a:cubicBezTo>
                                <a:pt x="559909" y="439758"/>
                                <a:pt x="771782" y="480536"/>
                                <a:pt x="771782" y="672430"/>
                              </a:cubicBezTo>
                              <a:cubicBezTo>
                                <a:pt x="771782" y="909100"/>
                                <a:pt x="567904" y="991455"/>
                                <a:pt x="363226" y="991455"/>
                              </a:cubicBezTo>
                              <a:cubicBezTo>
                                <a:pt x="146555" y="991455"/>
                                <a:pt x="-6953" y="906702"/>
                                <a:pt x="243" y="666034"/>
                              </a:cubicBezTo>
                              <a:lnTo>
                                <a:pt x="206520" y="666034"/>
                              </a:lnTo>
                              <a:cubicBezTo>
                                <a:pt x="198524" y="771576"/>
                                <a:pt x="259288" y="842737"/>
                                <a:pt x="365625" y="842737"/>
                              </a:cubicBezTo>
                              <a:cubicBezTo>
                                <a:pt x="447975" y="842737"/>
                                <a:pt x="556711" y="817950"/>
                                <a:pt x="556711" y="716406"/>
                              </a:cubicBezTo>
                              <a:cubicBezTo>
                                <a:pt x="556711" y="604468"/>
                                <a:pt x="419992" y="596472"/>
                                <a:pt x="338441" y="575684"/>
                              </a:cubicBezTo>
                              <a:cubicBezTo>
                                <a:pt x="204921" y="542902"/>
                                <a:pt x="24228" y="482135"/>
                                <a:pt x="24228" y="314227"/>
                              </a:cubicBezTo>
                              <a:cubicBezTo>
                                <a:pt x="24228" y="96747"/>
                                <a:pt x="223310" y="0"/>
                                <a:pt x="418393" y="0"/>
                              </a:cubicBezTo>
                              <a:cubicBezTo>
                                <a:pt x="603083" y="0"/>
                                <a:pt x="746198" y="100745"/>
                                <a:pt x="746198" y="291840"/>
                              </a:cubicBezTo>
                              <a:lnTo>
                                <a:pt x="548715" y="292639"/>
                              </a:lnTo>
                              <a:cubicBezTo>
                                <a:pt x="539921" y="195892"/>
                                <a:pt x="488751" y="148718"/>
                                <a:pt x="390410" y="148718"/>
                              </a:cubicBezTo>
                              <a:lnTo>
                                <a:pt x="390410" y="148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5" name="Freeform 139"/>
                      <wps:cNvSpPr/>
                      <wps:spPr>
                        <a:xfrm>
                          <a:off x="878119" y="1770227"/>
                          <a:ext cx="686789" cy="700415"/>
                        </a:xfrm>
                        <a:custGeom>
                          <a:avLst/>
                          <a:gdLst>
                            <a:gd name="connsiteX0" fmla="*/ 342995 w 686789"/>
                            <a:gd name="connsiteY0" fmla="*/ 700415 h 700415"/>
                            <a:gd name="connsiteX1" fmla="*/ 0 w 686789"/>
                            <a:gd name="connsiteY1" fmla="*/ 350207 h 700415"/>
                            <a:gd name="connsiteX2" fmla="*/ 342995 w 686789"/>
                            <a:gd name="connsiteY2" fmla="*/ 0 h 700415"/>
                            <a:gd name="connsiteX3" fmla="*/ 686790 w 686789"/>
                            <a:gd name="connsiteY3" fmla="*/ 350207 h 700415"/>
                            <a:gd name="connsiteX4" fmla="*/ 342995 w 686789"/>
                            <a:gd name="connsiteY4" fmla="*/ 700415 h 700415"/>
                            <a:gd name="connsiteX5" fmla="*/ 342995 w 686789"/>
                            <a:gd name="connsiteY5" fmla="*/ 700415 h 700415"/>
                            <a:gd name="connsiteX6" fmla="*/ 342995 w 686789"/>
                            <a:gd name="connsiteY6" fmla="*/ 568488 h 700415"/>
                            <a:gd name="connsiteX7" fmla="*/ 482912 w 686789"/>
                            <a:gd name="connsiteY7" fmla="*/ 350207 h 700415"/>
                            <a:gd name="connsiteX8" fmla="*/ 342995 w 686789"/>
                            <a:gd name="connsiteY8" fmla="*/ 131927 h 700415"/>
                            <a:gd name="connsiteX9" fmla="*/ 203079 w 686789"/>
                            <a:gd name="connsiteY9" fmla="*/ 350207 h 700415"/>
                            <a:gd name="connsiteX10" fmla="*/ 342995 w 686789"/>
                            <a:gd name="connsiteY10" fmla="*/ 568488 h 700415"/>
                            <a:gd name="connsiteX11" fmla="*/ 342995 w 686789"/>
                            <a:gd name="connsiteY11" fmla="*/ 568488 h 700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86789" h="700415">
                              <a:moveTo>
                                <a:pt x="342995" y="700415"/>
                              </a:moveTo>
                              <a:cubicBezTo>
                                <a:pt x="128723" y="700415"/>
                                <a:pt x="0" y="558093"/>
                                <a:pt x="0" y="350207"/>
                              </a:cubicBezTo>
                              <a:cubicBezTo>
                                <a:pt x="0" y="142322"/>
                                <a:pt x="128723" y="0"/>
                                <a:pt x="342995" y="0"/>
                              </a:cubicBezTo>
                              <a:cubicBezTo>
                                <a:pt x="558067" y="0"/>
                                <a:pt x="686790" y="142322"/>
                                <a:pt x="686790" y="350207"/>
                              </a:cubicBezTo>
                              <a:cubicBezTo>
                                <a:pt x="685990" y="558093"/>
                                <a:pt x="557267" y="700415"/>
                                <a:pt x="342995" y="700415"/>
                              </a:cubicBezTo>
                              <a:lnTo>
                                <a:pt x="342995" y="700415"/>
                              </a:lnTo>
                              <a:close/>
                              <a:moveTo>
                                <a:pt x="342995" y="568488"/>
                              </a:moveTo>
                              <a:cubicBezTo>
                                <a:pt x="462924" y="568488"/>
                                <a:pt x="482912" y="454950"/>
                                <a:pt x="482912" y="350207"/>
                              </a:cubicBezTo>
                              <a:cubicBezTo>
                                <a:pt x="482912" y="245465"/>
                                <a:pt x="463723" y="131927"/>
                                <a:pt x="342995" y="131927"/>
                              </a:cubicBezTo>
                              <a:cubicBezTo>
                                <a:pt x="223067" y="131927"/>
                                <a:pt x="203079" y="245465"/>
                                <a:pt x="203079" y="350207"/>
                              </a:cubicBezTo>
                              <a:cubicBezTo>
                                <a:pt x="203079" y="454950"/>
                                <a:pt x="222267" y="568488"/>
                                <a:pt x="342995" y="568488"/>
                              </a:cubicBezTo>
                              <a:lnTo>
                                <a:pt x="342995" y="568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6" name="Freeform 140"/>
                      <wps:cNvSpPr/>
                      <wps:spPr>
                        <a:xfrm>
                          <a:off x="1576902" y="1479187"/>
                          <a:ext cx="432541" cy="972265"/>
                        </a:xfrm>
                        <a:custGeom>
                          <a:avLst/>
                          <a:gdLst>
                            <a:gd name="connsiteX0" fmla="*/ 295823 w 432541"/>
                            <a:gd name="connsiteY0" fmla="*/ 309430 h 972265"/>
                            <a:gd name="connsiteX1" fmla="*/ 415752 w 432541"/>
                            <a:gd name="connsiteY1" fmla="*/ 309430 h 972265"/>
                            <a:gd name="connsiteX2" fmla="*/ 415752 w 432541"/>
                            <a:gd name="connsiteY2" fmla="*/ 441357 h 972265"/>
                            <a:gd name="connsiteX3" fmla="*/ 295823 w 432541"/>
                            <a:gd name="connsiteY3" fmla="*/ 441357 h 972265"/>
                            <a:gd name="connsiteX4" fmla="*/ 295823 w 432541"/>
                            <a:gd name="connsiteY4" fmla="*/ 972266 h 972265"/>
                            <a:gd name="connsiteX5" fmla="*/ 98341 w 432541"/>
                            <a:gd name="connsiteY5" fmla="*/ 972266 h 972265"/>
                            <a:gd name="connsiteX6" fmla="*/ 98341 w 432541"/>
                            <a:gd name="connsiteY6" fmla="*/ 441357 h 972265"/>
                            <a:gd name="connsiteX7" fmla="*/ 0 w 432541"/>
                            <a:gd name="connsiteY7" fmla="*/ 441357 h 972265"/>
                            <a:gd name="connsiteX8" fmla="*/ 0 w 432541"/>
                            <a:gd name="connsiteY8" fmla="*/ 309430 h 972265"/>
                            <a:gd name="connsiteX9" fmla="*/ 98341 w 432541"/>
                            <a:gd name="connsiteY9" fmla="*/ 309430 h 972265"/>
                            <a:gd name="connsiteX10" fmla="*/ 324606 w 432541"/>
                            <a:gd name="connsiteY10" fmla="*/ 0 h 972265"/>
                            <a:gd name="connsiteX11" fmla="*/ 432542 w 432541"/>
                            <a:gd name="connsiteY11" fmla="*/ 9595 h 972265"/>
                            <a:gd name="connsiteX12" fmla="*/ 432542 w 432541"/>
                            <a:gd name="connsiteY12" fmla="*/ 132727 h 972265"/>
                            <a:gd name="connsiteX13" fmla="*/ 295823 w 432541"/>
                            <a:gd name="connsiteY13" fmla="*/ 309430 h 972265"/>
                            <a:gd name="connsiteX14" fmla="*/ 295823 w 432541"/>
                            <a:gd name="connsiteY14" fmla="*/ 309430 h 972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2541" h="972265">
                              <a:moveTo>
                                <a:pt x="295823" y="309430"/>
                              </a:moveTo>
                              <a:lnTo>
                                <a:pt x="415752" y="309430"/>
                              </a:lnTo>
                              <a:lnTo>
                                <a:pt x="415752" y="441357"/>
                              </a:lnTo>
                              <a:lnTo>
                                <a:pt x="295823" y="441357"/>
                              </a:lnTo>
                              <a:lnTo>
                                <a:pt x="295823" y="972266"/>
                              </a:lnTo>
                              <a:lnTo>
                                <a:pt x="98341" y="972266"/>
                              </a:lnTo>
                              <a:lnTo>
                                <a:pt x="98341" y="441357"/>
                              </a:lnTo>
                              <a:lnTo>
                                <a:pt x="0" y="441357"/>
                              </a:lnTo>
                              <a:lnTo>
                                <a:pt x="0" y="309430"/>
                              </a:lnTo>
                              <a:lnTo>
                                <a:pt x="98341" y="309430"/>
                              </a:lnTo>
                              <a:cubicBezTo>
                                <a:pt x="92745" y="121533"/>
                                <a:pt x="110334" y="0"/>
                                <a:pt x="324606" y="0"/>
                              </a:cubicBezTo>
                              <a:cubicBezTo>
                                <a:pt x="360585" y="0"/>
                                <a:pt x="396563" y="3998"/>
                                <a:pt x="432542" y="9595"/>
                              </a:cubicBezTo>
                              <a:lnTo>
                                <a:pt x="432542" y="132727"/>
                              </a:lnTo>
                              <a:cubicBezTo>
                                <a:pt x="293425" y="116736"/>
                                <a:pt x="290227" y="179901"/>
                                <a:pt x="295823" y="309430"/>
                              </a:cubicBezTo>
                              <a:lnTo>
                                <a:pt x="295823" y="309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7" name="Freeform 141"/>
                      <wps:cNvSpPr/>
                      <wps:spPr>
                        <a:xfrm>
                          <a:off x="2042224" y="1586328"/>
                          <a:ext cx="478114" cy="884313"/>
                        </a:xfrm>
                        <a:custGeom>
                          <a:avLst/>
                          <a:gdLst>
                            <a:gd name="connsiteX0" fmla="*/ 132721 w 478114"/>
                            <a:gd name="connsiteY0" fmla="*/ 71161 h 884313"/>
                            <a:gd name="connsiteX1" fmla="*/ 329403 w 478114"/>
                            <a:gd name="connsiteY1" fmla="*/ 0 h 884313"/>
                            <a:gd name="connsiteX2" fmla="*/ 329403 w 478114"/>
                            <a:gd name="connsiteY2" fmla="*/ 202289 h 884313"/>
                            <a:gd name="connsiteX3" fmla="*/ 478115 w 478114"/>
                            <a:gd name="connsiteY3" fmla="*/ 202289 h 884313"/>
                            <a:gd name="connsiteX4" fmla="*/ 478115 w 478114"/>
                            <a:gd name="connsiteY4" fmla="*/ 334216 h 884313"/>
                            <a:gd name="connsiteX5" fmla="*/ 329403 w 478114"/>
                            <a:gd name="connsiteY5" fmla="*/ 334216 h 884313"/>
                            <a:gd name="connsiteX6" fmla="*/ 329403 w 478114"/>
                            <a:gd name="connsiteY6" fmla="*/ 641248 h 884313"/>
                            <a:gd name="connsiteX7" fmla="*/ 410955 w 478114"/>
                            <a:gd name="connsiteY7" fmla="*/ 752386 h 884313"/>
                            <a:gd name="connsiteX8" fmla="*/ 474117 w 478114"/>
                            <a:gd name="connsiteY8" fmla="*/ 748389 h 884313"/>
                            <a:gd name="connsiteX9" fmla="*/ 474117 w 478114"/>
                            <a:gd name="connsiteY9" fmla="*/ 864325 h 884313"/>
                            <a:gd name="connsiteX10" fmla="*/ 319010 w 478114"/>
                            <a:gd name="connsiteY10" fmla="*/ 884314 h 884313"/>
                            <a:gd name="connsiteX11" fmla="*/ 132721 w 478114"/>
                            <a:gd name="connsiteY11" fmla="*/ 659637 h 884313"/>
                            <a:gd name="connsiteX12" fmla="*/ 132721 w 478114"/>
                            <a:gd name="connsiteY12" fmla="*/ 334216 h 884313"/>
                            <a:gd name="connsiteX13" fmla="*/ 0 w 478114"/>
                            <a:gd name="connsiteY13" fmla="*/ 334216 h 884313"/>
                            <a:gd name="connsiteX14" fmla="*/ 0 w 478114"/>
                            <a:gd name="connsiteY14" fmla="*/ 202289 h 884313"/>
                            <a:gd name="connsiteX15" fmla="*/ 132721 w 478114"/>
                            <a:gd name="connsiteY15" fmla="*/ 202289 h 884313"/>
                            <a:gd name="connsiteX16" fmla="*/ 132721 w 478114"/>
                            <a:gd name="connsiteY16" fmla="*/ 71161 h 884313"/>
                            <a:gd name="connsiteX17" fmla="*/ 132721 w 478114"/>
                            <a:gd name="connsiteY17" fmla="*/ 71161 h 88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78114" h="884313">
                              <a:moveTo>
                                <a:pt x="132721" y="71161"/>
                              </a:moveTo>
                              <a:lnTo>
                                <a:pt x="329403" y="0"/>
                              </a:lnTo>
                              <a:lnTo>
                                <a:pt x="329403" y="202289"/>
                              </a:lnTo>
                              <a:lnTo>
                                <a:pt x="478115" y="202289"/>
                              </a:lnTo>
                              <a:lnTo>
                                <a:pt x="478115" y="334216"/>
                              </a:lnTo>
                              <a:lnTo>
                                <a:pt x="329403" y="334216"/>
                              </a:lnTo>
                              <a:lnTo>
                                <a:pt x="329403" y="641248"/>
                              </a:lnTo>
                              <a:cubicBezTo>
                                <a:pt x="329403" y="728400"/>
                                <a:pt x="342196" y="752386"/>
                                <a:pt x="410955" y="752386"/>
                              </a:cubicBezTo>
                              <a:cubicBezTo>
                                <a:pt x="431742" y="752386"/>
                                <a:pt x="452530" y="749988"/>
                                <a:pt x="474117" y="748389"/>
                              </a:cubicBezTo>
                              <a:lnTo>
                                <a:pt x="474117" y="864325"/>
                              </a:lnTo>
                              <a:cubicBezTo>
                                <a:pt x="451730" y="874719"/>
                                <a:pt x="346993" y="884314"/>
                                <a:pt x="319010" y="884314"/>
                              </a:cubicBezTo>
                              <a:cubicBezTo>
                                <a:pt x="165501" y="884314"/>
                                <a:pt x="132721" y="803558"/>
                                <a:pt x="132721" y="659637"/>
                              </a:cubicBezTo>
                              <a:lnTo>
                                <a:pt x="132721" y="334216"/>
                              </a:lnTo>
                              <a:lnTo>
                                <a:pt x="0" y="334216"/>
                              </a:lnTo>
                              <a:lnTo>
                                <a:pt x="0" y="202289"/>
                              </a:lnTo>
                              <a:lnTo>
                                <a:pt x="132721" y="202289"/>
                              </a:lnTo>
                              <a:lnTo>
                                <a:pt x="132721" y="71161"/>
                              </a:lnTo>
                              <a:lnTo>
                                <a:pt x="132721" y="71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8" name="Freeform 142"/>
                      <wps:cNvSpPr/>
                      <wps:spPr>
                        <a:xfrm>
                          <a:off x="2579503" y="1586328"/>
                          <a:ext cx="478114" cy="884313"/>
                        </a:xfrm>
                        <a:custGeom>
                          <a:avLst/>
                          <a:gdLst>
                            <a:gd name="connsiteX0" fmla="*/ 131921 w 478114"/>
                            <a:gd name="connsiteY0" fmla="*/ 71161 h 884313"/>
                            <a:gd name="connsiteX1" fmla="*/ 329403 w 478114"/>
                            <a:gd name="connsiteY1" fmla="*/ 0 h 884313"/>
                            <a:gd name="connsiteX2" fmla="*/ 329403 w 478114"/>
                            <a:gd name="connsiteY2" fmla="*/ 202289 h 884313"/>
                            <a:gd name="connsiteX3" fmla="*/ 478115 w 478114"/>
                            <a:gd name="connsiteY3" fmla="*/ 202289 h 884313"/>
                            <a:gd name="connsiteX4" fmla="*/ 478115 w 478114"/>
                            <a:gd name="connsiteY4" fmla="*/ 334216 h 884313"/>
                            <a:gd name="connsiteX5" fmla="*/ 329403 w 478114"/>
                            <a:gd name="connsiteY5" fmla="*/ 334216 h 884313"/>
                            <a:gd name="connsiteX6" fmla="*/ 329403 w 478114"/>
                            <a:gd name="connsiteY6" fmla="*/ 641248 h 884313"/>
                            <a:gd name="connsiteX7" fmla="*/ 410955 w 478114"/>
                            <a:gd name="connsiteY7" fmla="*/ 752386 h 884313"/>
                            <a:gd name="connsiteX8" fmla="*/ 474117 w 478114"/>
                            <a:gd name="connsiteY8" fmla="*/ 748389 h 884313"/>
                            <a:gd name="connsiteX9" fmla="*/ 474117 w 478114"/>
                            <a:gd name="connsiteY9" fmla="*/ 864325 h 884313"/>
                            <a:gd name="connsiteX10" fmla="*/ 319010 w 478114"/>
                            <a:gd name="connsiteY10" fmla="*/ 884314 h 884313"/>
                            <a:gd name="connsiteX11" fmla="*/ 132721 w 478114"/>
                            <a:gd name="connsiteY11" fmla="*/ 659637 h 884313"/>
                            <a:gd name="connsiteX12" fmla="*/ 132721 w 478114"/>
                            <a:gd name="connsiteY12" fmla="*/ 334216 h 884313"/>
                            <a:gd name="connsiteX13" fmla="*/ 0 w 478114"/>
                            <a:gd name="connsiteY13" fmla="*/ 334216 h 884313"/>
                            <a:gd name="connsiteX14" fmla="*/ 0 w 478114"/>
                            <a:gd name="connsiteY14" fmla="*/ 202289 h 884313"/>
                            <a:gd name="connsiteX15" fmla="*/ 132721 w 478114"/>
                            <a:gd name="connsiteY15" fmla="*/ 202289 h 884313"/>
                            <a:gd name="connsiteX16" fmla="*/ 132721 w 478114"/>
                            <a:gd name="connsiteY16" fmla="*/ 71161 h 884313"/>
                            <a:gd name="connsiteX17" fmla="*/ 131921 w 478114"/>
                            <a:gd name="connsiteY17" fmla="*/ 71161 h 88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78114" h="884313">
                              <a:moveTo>
                                <a:pt x="131921" y="71161"/>
                              </a:moveTo>
                              <a:lnTo>
                                <a:pt x="329403" y="0"/>
                              </a:lnTo>
                              <a:lnTo>
                                <a:pt x="329403" y="202289"/>
                              </a:lnTo>
                              <a:lnTo>
                                <a:pt x="478115" y="202289"/>
                              </a:lnTo>
                              <a:lnTo>
                                <a:pt x="478115" y="334216"/>
                              </a:lnTo>
                              <a:lnTo>
                                <a:pt x="329403" y="334216"/>
                              </a:lnTo>
                              <a:lnTo>
                                <a:pt x="329403" y="641248"/>
                              </a:lnTo>
                              <a:cubicBezTo>
                                <a:pt x="329403" y="728400"/>
                                <a:pt x="342196" y="752386"/>
                                <a:pt x="410955" y="752386"/>
                              </a:cubicBezTo>
                              <a:cubicBezTo>
                                <a:pt x="431742" y="752386"/>
                                <a:pt x="453329" y="749988"/>
                                <a:pt x="474117" y="748389"/>
                              </a:cubicBezTo>
                              <a:lnTo>
                                <a:pt x="474117" y="864325"/>
                              </a:lnTo>
                              <a:cubicBezTo>
                                <a:pt x="451730" y="874719"/>
                                <a:pt x="346194" y="884314"/>
                                <a:pt x="319010" y="884314"/>
                              </a:cubicBezTo>
                              <a:cubicBezTo>
                                <a:pt x="165501" y="884314"/>
                                <a:pt x="132721" y="803558"/>
                                <a:pt x="132721" y="659637"/>
                              </a:cubicBezTo>
                              <a:lnTo>
                                <a:pt x="132721" y="334216"/>
                              </a:lnTo>
                              <a:lnTo>
                                <a:pt x="0" y="334216"/>
                              </a:lnTo>
                              <a:lnTo>
                                <a:pt x="0" y="202289"/>
                              </a:lnTo>
                              <a:lnTo>
                                <a:pt x="132721" y="202289"/>
                              </a:lnTo>
                              <a:lnTo>
                                <a:pt x="132721" y="71161"/>
                              </a:lnTo>
                              <a:lnTo>
                                <a:pt x="131921" y="71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Freeform 143"/>
                      <wps:cNvSpPr/>
                      <wps:spPr>
                        <a:xfrm>
                          <a:off x="3095195" y="1770227"/>
                          <a:ext cx="638019" cy="700415"/>
                        </a:xfrm>
                        <a:custGeom>
                          <a:avLst/>
                          <a:gdLst>
                            <a:gd name="connsiteX0" fmla="*/ 203878 w 638019"/>
                            <a:gd name="connsiteY0" fmla="*/ 402978 h 700415"/>
                            <a:gd name="connsiteX1" fmla="*/ 317410 w 638019"/>
                            <a:gd name="connsiteY1" fmla="*/ 568488 h 700415"/>
                            <a:gd name="connsiteX2" fmla="*/ 438938 w 638019"/>
                            <a:gd name="connsiteY2" fmla="*/ 482934 h 700415"/>
                            <a:gd name="connsiteX3" fmla="*/ 616432 w 638019"/>
                            <a:gd name="connsiteY3" fmla="*/ 482934 h 700415"/>
                            <a:gd name="connsiteX4" fmla="*/ 317410 w 638019"/>
                            <a:gd name="connsiteY4" fmla="*/ 700415 h 700415"/>
                            <a:gd name="connsiteX5" fmla="*/ 0 w 638019"/>
                            <a:gd name="connsiteY5" fmla="*/ 351807 h 700415"/>
                            <a:gd name="connsiteX6" fmla="*/ 317410 w 638019"/>
                            <a:gd name="connsiteY6" fmla="*/ 0 h 700415"/>
                            <a:gd name="connsiteX7" fmla="*/ 599642 w 638019"/>
                            <a:gd name="connsiteY7" fmla="*/ 158313 h 700415"/>
                            <a:gd name="connsiteX8" fmla="*/ 632423 w 638019"/>
                            <a:gd name="connsiteY8" fmla="*/ 276648 h 700415"/>
                            <a:gd name="connsiteX9" fmla="*/ 638019 w 638019"/>
                            <a:gd name="connsiteY9" fmla="*/ 403778 h 700415"/>
                            <a:gd name="connsiteX10" fmla="*/ 203878 w 638019"/>
                            <a:gd name="connsiteY10" fmla="*/ 403778 h 700415"/>
                            <a:gd name="connsiteX11" fmla="*/ 203878 w 638019"/>
                            <a:gd name="connsiteY11" fmla="*/ 402978 h 700415"/>
                            <a:gd name="connsiteX12" fmla="*/ 434141 w 638019"/>
                            <a:gd name="connsiteY12" fmla="*/ 271051 h 700415"/>
                            <a:gd name="connsiteX13" fmla="*/ 317410 w 638019"/>
                            <a:gd name="connsiteY13" fmla="*/ 131927 h 700415"/>
                            <a:gd name="connsiteX14" fmla="*/ 203878 w 638019"/>
                            <a:gd name="connsiteY14" fmla="*/ 271051 h 700415"/>
                            <a:gd name="connsiteX15" fmla="*/ 434141 w 638019"/>
                            <a:gd name="connsiteY15" fmla="*/ 271051 h 700415"/>
                            <a:gd name="connsiteX16" fmla="*/ 434141 w 638019"/>
                            <a:gd name="connsiteY16" fmla="*/ 271051 h 700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8019" h="700415">
                              <a:moveTo>
                                <a:pt x="203878" y="402978"/>
                              </a:moveTo>
                              <a:cubicBezTo>
                                <a:pt x="203878" y="488532"/>
                                <a:pt x="215871" y="568488"/>
                                <a:pt x="317410" y="568488"/>
                              </a:cubicBezTo>
                              <a:cubicBezTo>
                                <a:pt x="386170" y="568488"/>
                                <a:pt x="420549" y="543701"/>
                                <a:pt x="438938" y="482934"/>
                              </a:cubicBezTo>
                              <a:lnTo>
                                <a:pt x="616432" y="482934"/>
                              </a:lnTo>
                              <a:cubicBezTo>
                                <a:pt x="599642" y="646045"/>
                                <a:pt x="471719" y="700415"/>
                                <a:pt x="317410" y="700415"/>
                              </a:cubicBezTo>
                              <a:cubicBezTo>
                                <a:pt x="90346" y="700415"/>
                                <a:pt x="0" y="572485"/>
                                <a:pt x="0" y="351807"/>
                              </a:cubicBezTo>
                              <a:cubicBezTo>
                                <a:pt x="0" y="152716"/>
                                <a:pt x="115931" y="0"/>
                                <a:pt x="317410" y="0"/>
                              </a:cubicBezTo>
                              <a:cubicBezTo>
                                <a:pt x="441336" y="0"/>
                                <a:pt x="544475" y="42377"/>
                                <a:pt x="599642" y="158313"/>
                              </a:cubicBezTo>
                              <a:cubicBezTo>
                                <a:pt x="618031" y="195093"/>
                                <a:pt x="627626" y="234271"/>
                                <a:pt x="632423" y="276648"/>
                              </a:cubicBezTo>
                              <a:cubicBezTo>
                                <a:pt x="638019" y="317426"/>
                                <a:pt x="638019" y="359802"/>
                                <a:pt x="638019" y="403778"/>
                              </a:cubicBezTo>
                              <a:lnTo>
                                <a:pt x="203878" y="403778"/>
                              </a:lnTo>
                              <a:lnTo>
                                <a:pt x="203878" y="402978"/>
                              </a:lnTo>
                              <a:close/>
                              <a:moveTo>
                                <a:pt x="434141" y="271051"/>
                              </a:moveTo>
                              <a:cubicBezTo>
                                <a:pt x="434141" y="199091"/>
                                <a:pt x="414153" y="131927"/>
                                <a:pt x="317410" y="131927"/>
                              </a:cubicBezTo>
                              <a:cubicBezTo>
                                <a:pt x="226265" y="131927"/>
                                <a:pt x="206277" y="199091"/>
                                <a:pt x="203878" y="271051"/>
                              </a:cubicBezTo>
                              <a:lnTo>
                                <a:pt x="434141" y="271051"/>
                              </a:lnTo>
                              <a:lnTo>
                                <a:pt x="434141" y="27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8507398" name="Freeform 144"/>
                      <wps:cNvSpPr/>
                      <wps:spPr>
                        <a:xfrm>
                          <a:off x="3814766" y="1498376"/>
                          <a:ext cx="627625" cy="953875"/>
                        </a:xfrm>
                        <a:custGeom>
                          <a:avLst/>
                          <a:gdLst>
                            <a:gd name="connsiteX0" fmla="*/ 199081 w 627625"/>
                            <a:gd name="connsiteY0" fmla="*/ 561292 h 953875"/>
                            <a:gd name="connsiteX1" fmla="*/ 393365 w 627625"/>
                            <a:gd name="connsiteY1" fmla="*/ 283044 h 953875"/>
                            <a:gd name="connsiteX2" fmla="*/ 613234 w 627625"/>
                            <a:gd name="connsiteY2" fmla="*/ 283044 h 953875"/>
                            <a:gd name="connsiteX3" fmla="*/ 386169 w 627625"/>
                            <a:gd name="connsiteY3" fmla="*/ 573285 h 953875"/>
                            <a:gd name="connsiteX4" fmla="*/ 627625 w 627625"/>
                            <a:gd name="connsiteY4" fmla="*/ 953876 h 953875"/>
                            <a:gd name="connsiteX5" fmla="*/ 397362 w 627625"/>
                            <a:gd name="connsiteY5" fmla="*/ 953876 h 953875"/>
                            <a:gd name="connsiteX6" fmla="*/ 199081 w 627625"/>
                            <a:gd name="connsiteY6" fmla="*/ 590875 h 953875"/>
                            <a:gd name="connsiteX7" fmla="*/ 196682 w 627625"/>
                            <a:gd name="connsiteY7" fmla="*/ 593274 h 953875"/>
                            <a:gd name="connsiteX8" fmla="*/ 196682 w 627625"/>
                            <a:gd name="connsiteY8" fmla="*/ 953876 h 953875"/>
                            <a:gd name="connsiteX9" fmla="*/ 0 w 627625"/>
                            <a:gd name="connsiteY9" fmla="*/ 953876 h 953875"/>
                            <a:gd name="connsiteX10" fmla="*/ 0 w 627625"/>
                            <a:gd name="connsiteY10" fmla="*/ 0 h 953875"/>
                            <a:gd name="connsiteX11" fmla="*/ 196682 w 627625"/>
                            <a:gd name="connsiteY11" fmla="*/ 0 h 953875"/>
                            <a:gd name="connsiteX12" fmla="*/ 196682 w 627625"/>
                            <a:gd name="connsiteY12" fmla="*/ 558893 h 953875"/>
                            <a:gd name="connsiteX13" fmla="*/ 199081 w 627625"/>
                            <a:gd name="connsiteY13" fmla="*/ 561292 h 95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7625" h="953875">
                              <a:moveTo>
                                <a:pt x="199081" y="561292"/>
                              </a:moveTo>
                              <a:lnTo>
                                <a:pt x="393365" y="283044"/>
                              </a:lnTo>
                              <a:lnTo>
                                <a:pt x="613234" y="283044"/>
                              </a:lnTo>
                              <a:lnTo>
                                <a:pt x="386169" y="573285"/>
                              </a:lnTo>
                              <a:lnTo>
                                <a:pt x="627625" y="953876"/>
                              </a:lnTo>
                              <a:lnTo>
                                <a:pt x="397362" y="953876"/>
                              </a:lnTo>
                              <a:lnTo>
                                <a:pt x="199081" y="590875"/>
                              </a:lnTo>
                              <a:lnTo>
                                <a:pt x="196682" y="593274"/>
                              </a:lnTo>
                              <a:lnTo>
                                <a:pt x="196682" y="953876"/>
                              </a:lnTo>
                              <a:lnTo>
                                <a:pt x="0" y="953876"/>
                              </a:lnTo>
                              <a:lnTo>
                                <a:pt x="0" y="0"/>
                              </a:lnTo>
                              <a:lnTo>
                                <a:pt x="196682" y="0"/>
                              </a:lnTo>
                              <a:lnTo>
                                <a:pt x="196682" y="558893"/>
                              </a:lnTo>
                              <a:lnTo>
                                <a:pt x="199081" y="561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1" name="Freeform 145"/>
                      <wps:cNvSpPr/>
                      <wps:spPr>
                        <a:xfrm>
                          <a:off x="4541532" y="1489581"/>
                          <a:ext cx="297422" cy="299035"/>
                        </a:xfrm>
                        <a:custGeom>
                          <a:avLst/>
                          <a:gdLst>
                            <a:gd name="connsiteX0" fmla="*/ 0 w 297422"/>
                            <a:gd name="connsiteY0" fmla="*/ 149518 h 299035"/>
                            <a:gd name="connsiteX1" fmla="*/ 148712 w 297422"/>
                            <a:gd name="connsiteY1" fmla="*/ 299036 h 299035"/>
                            <a:gd name="connsiteX2" fmla="*/ 297423 w 297422"/>
                            <a:gd name="connsiteY2" fmla="*/ 149518 h 299035"/>
                            <a:gd name="connsiteX3" fmla="*/ 148712 w 297422"/>
                            <a:gd name="connsiteY3" fmla="*/ 0 h 299035"/>
                            <a:gd name="connsiteX4" fmla="*/ 0 w 297422"/>
                            <a:gd name="connsiteY4" fmla="*/ 149518 h 299035"/>
                            <a:gd name="connsiteX5" fmla="*/ 26384 w 297422"/>
                            <a:gd name="connsiteY5" fmla="*/ 149518 h 299035"/>
                            <a:gd name="connsiteX6" fmla="*/ 148712 w 297422"/>
                            <a:gd name="connsiteY6" fmla="*/ 26386 h 299035"/>
                            <a:gd name="connsiteX7" fmla="*/ 271038 w 297422"/>
                            <a:gd name="connsiteY7" fmla="*/ 149518 h 299035"/>
                            <a:gd name="connsiteX8" fmla="*/ 148712 w 297422"/>
                            <a:gd name="connsiteY8" fmla="*/ 272650 h 299035"/>
                            <a:gd name="connsiteX9" fmla="*/ 26384 w 297422"/>
                            <a:gd name="connsiteY9" fmla="*/ 149518 h 299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97422" h="299035">
                              <a:moveTo>
                                <a:pt x="0" y="149518"/>
                              </a:moveTo>
                              <a:cubicBezTo>
                                <a:pt x="0" y="231873"/>
                                <a:pt x="66360" y="299036"/>
                                <a:pt x="148712" y="299036"/>
                              </a:cubicBezTo>
                              <a:cubicBezTo>
                                <a:pt x="230262" y="299036"/>
                                <a:pt x="297423" y="231873"/>
                                <a:pt x="297423" y="149518"/>
                              </a:cubicBezTo>
                              <a:cubicBezTo>
                                <a:pt x="297423" y="67163"/>
                                <a:pt x="231062" y="0"/>
                                <a:pt x="148712" y="0"/>
                              </a:cubicBezTo>
                              <a:cubicBezTo>
                                <a:pt x="67160" y="0"/>
                                <a:pt x="0" y="67163"/>
                                <a:pt x="0" y="149518"/>
                              </a:cubicBezTo>
                              <a:close/>
                              <a:moveTo>
                                <a:pt x="26384" y="149518"/>
                              </a:moveTo>
                              <a:cubicBezTo>
                                <a:pt x="26384" y="81555"/>
                                <a:pt x="81551" y="26386"/>
                                <a:pt x="148712" y="26386"/>
                              </a:cubicBezTo>
                              <a:cubicBezTo>
                                <a:pt x="215871" y="26386"/>
                                <a:pt x="271038" y="81555"/>
                                <a:pt x="271038" y="149518"/>
                              </a:cubicBezTo>
                              <a:cubicBezTo>
                                <a:pt x="271038" y="217481"/>
                                <a:pt x="215871" y="272650"/>
                                <a:pt x="148712" y="272650"/>
                              </a:cubicBezTo>
                              <a:cubicBezTo>
                                <a:pt x="81551" y="272650"/>
                                <a:pt x="26384" y="217481"/>
                                <a:pt x="26384" y="1495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2" name="Freeform 146"/>
                      <wps:cNvSpPr/>
                      <wps:spPr>
                        <a:xfrm>
                          <a:off x="4635875" y="1567938"/>
                          <a:ext cx="122327" cy="136724"/>
                        </a:xfrm>
                        <a:custGeom>
                          <a:avLst/>
                          <a:gdLst>
                            <a:gd name="connsiteX0" fmla="*/ 27184 w 122327"/>
                            <a:gd name="connsiteY0" fmla="*/ 57568 h 136724"/>
                            <a:gd name="connsiteX1" fmla="*/ 47172 w 122327"/>
                            <a:gd name="connsiteY1" fmla="*/ 57568 h 136724"/>
                            <a:gd name="connsiteX2" fmla="*/ 71957 w 122327"/>
                            <a:gd name="connsiteY2" fmla="*/ 55969 h 136724"/>
                            <a:gd name="connsiteX3" fmla="*/ 79952 w 122327"/>
                            <a:gd name="connsiteY3" fmla="*/ 50372 h 136724"/>
                            <a:gd name="connsiteX4" fmla="*/ 83151 w 122327"/>
                            <a:gd name="connsiteY4" fmla="*/ 39978 h 136724"/>
                            <a:gd name="connsiteX5" fmla="*/ 79153 w 122327"/>
                            <a:gd name="connsiteY5" fmla="*/ 28784 h 136724"/>
                            <a:gd name="connsiteX6" fmla="*/ 68759 w 122327"/>
                            <a:gd name="connsiteY6" fmla="*/ 23187 h 136724"/>
                            <a:gd name="connsiteX7" fmla="*/ 48771 w 122327"/>
                            <a:gd name="connsiteY7" fmla="*/ 23187 h 136724"/>
                            <a:gd name="connsiteX8" fmla="*/ 27184 w 122327"/>
                            <a:gd name="connsiteY8" fmla="*/ 23187 h 136724"/>
                            <a:gd name="connsiteX9" fmla="*/ 27184 w 122327"/>
                            <a:gd name="connsiteY9" fmla="*/ 57568 h 136724"/>
                            <a:gd name="connsiteX10" fmla="*/ 27184 w 122327"/>
                            <a:gd name="connsiteY10" fmla="*/ 57568 h 136724"/>
                            <a:gd name="connsiteX11" fmla="*/ 0 w 122327"/>
                            <a:gd name="connsiteY11" fmla="*/ 136725 h 136724"/>
                            <a:gd name="connsiteX12" fmla="*/ 0 w 122327"/>
                            <a:gd name="connsiteY12" fmla="*/ 0 h 136724"/>
                            <a:gd name="connsiteX13" fmla="*/ 57566 w 122327"/>
                            <a:gd name="connsiteY13" fmla="*/ 0 h 136724"/>
                            <a:gd name="connsiteX14" fmla="*/ 89547 w 122327"/>
                            <a:gd name="connsiteY14" fmla="*/ 3998 h 136724"/>
                            <a:gd name="connsiteX15" fmla="*/ 105537 w 122327"/>
                            <a:gd name="connsiteY15" fmla="*/ 16791 h 136724"/>
                            <a:gd name="connsiteX16" fmla="*/ 111933 w 122327"/>
                            <a:gd name="connsiteY16" fmla="*/ 38379 h 136724"/>
                            <a:gd name="connsiteX17" fmla="*/ 103139 w 122327"/>
                            <a:gd name="connsiteY17" fmla="*/ 63965 h 136724"/>
                            <a:gd name="connsiteX18" fmla="*/ 75955 w 122327"/>
                            <a:gd name="connsiteY18" fmla="*/ 76758 h 136724"/>
                            <a:gd name="connsiteX19" fmla="*/ 90346 w 122327"/>
                            <a:gd name="connsiteY19" fmla="*/ 87952 h 136724"/>
                            <a:gd name="connsiteX20" fmla="*/ 105537 w 122327"/>
                            <a:gd name="connsiteY20" fmla="*/ 110339 h 136724"/>
                            <a:gd name="connsiteX21" fmla="*/ 122327 w 122327"/>
                            <a:gd name="connsiteY21" fmla="*/ 136725 h 136724"/>
                            <a:gd name="connsiteX22" fmla="*/ 89547 w 122327"/>
                            <a:gd name="connsiteY22" fmla="*/ 136725 h 136724"/>
                            <a:gd name="connsiteX23" fmla="*/ 69559 w 122327"/>
                            <a:gd name="connsiteY23" fmla="*/ 107141 h 136724"/>
                            <a:gd name="connsiteX24" fmla="*/ 55167 w 122327"/>
                            <a:gd name="connsiteY24" fmla="*/ 87152 h 136724"/>
                            <a:gd name="connsiteX25" fmla="*/ 46373 w 122327"/>
                            <a:gd name="connsiteY25" fmla="*/ 81555 h 136724"/>
                            <a:gd name="connsiteX26" fmla="*/ 32781 w 122327"/>
                            <a:gd name="connsiteY26" fmla="*/ 79956 h 136724"/>
                            <a:gd name="connsiteX27" fmla="*/ 27184 w 122327"/>
                            <a:gd name="connsiteY27" fmla="*/ 79956 h 136724"/>
                            <a:gd name="connsiteX28" fmla="*/ 27184 w 122327"/>
                            <a:gd name="connsiteY28" fmla="*/ 136725 h 136724"/>
                            <a:gd name="connsiteX29" fmla="*/ 0 w 122327"/>
                            <a:gd name="connsiteY29" fmla="*/ 136725 h 136724"/>
                            <a:gd name="connsiteX30" fmla="*/ 0 w 122327"/>
                            <a:gd name="connsiteY30" fmla="*/ 136725 h 13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22327" h="136724">
                              <a:moveTo>
                                <a:pt x="27184" y="57568"/>
                              </a:moveTo>
                              <a:lnTo>
                                <a:pt x="47172" y="57568"/>
                              </a:lnTo>
                              <a:cubicBezTo>
                                <a:pt x="59964" y="57568"/>
                                <a:pt x="68759" y="56769"/>
                                <a:pt x="71957" y="55969"/>
                              </a:cubicBezTo>
                              <a:cubicBezTo>
                                <a:pt x="75155" y="55170"/>
                                <a:pt x="77554" y="52771"/>
                                <a:pt x="79952" y="50372"/>
                              </a:cubicBezTo>
                              <a:cubicBezTo>
                                <a:pt x="81551" y="47174"/>
                                <a:pt x="83151" y="43976"/>
                                <a:pt x="83151" y="39978"/>
                              </a:cubicBezTo>
                              <a:cubicBezTo>
                                <a:pt x="83151" y="35181"/>
                                <a:pt x="81551" y="31982"/>
                                <a:pt x="79153" y="28784"/>
                              </a:cubicBezTo>
                              <a:cubicBezTo>
                                <a:pt x="76754" y="25586"/>
                                <a:pt x="72757" y="23987"/>
                                <a:pt x="68759" y="23187"/>
                              </a:cubicBezTo>
                              <a:cubicBezTo>
                                <a:pt x="66361" y="23187"/>
                                <a:pt x="59964" y="23187"/>
                                <a:pt x="48771" y="23187"/>
                              </a:cubicBezTo>
                              <a:lnTo>
                                <a:pt x="27184" y="23187"/>
                              </a:lnTo>
                              <a:lnTo>
                                <a:pt x="27184" y="57568"/>
                              </a:lnTo>
                              <a:lnTo>
                                <a:pt x="27184" y="57568"/>
                              </a:lnTo>
                              <a:close/>
                              <a:moveTo>
                                <a:pt x="0" y="136725"/>
                              </a:moveTo>
                              <a:lnTo>
                                <a:pt x="0" y="0"/>
                              </a:lnTo>
                              <a:lnTo>
                                <a:pt x="57566" y="0"/>
                              </a:lnTo>
                              <a:cubicBezTo>
                                <a:pt x="71957" y="0"/>
                                <a:pt x="82351" y="1599"/>
                                <a:pt x="89547" y="3998"/>
                              </a:cubicBezTo>
                              <a:cubicBezTo>
                                <a:pt x="95943" y="6396"/>
                                <a:pt x="101539" y="11194"/>
                                <a:pt x="105537" y="16791"/>
                              </a:cubicBezTo>
                              <a:cubicBezTo>
                                <a:pt x="109535" y="23187"/>
                                <a:pt x="111933" y="30383"/>
                                <a:pt x="111933" y="38379"/>
                              </a:cubicBezTo>
                              <a:cubicBezTo>
                                <a:pt x="111933" y="48773"/>
                                <a:pt x="108735" y="57568"/>
                                <a:pt x="103139" y="63965"/>
                              </a:cubicBezTo>
                              <a:cubicBezTo>
                                <a:pt x="96743" y="70361"/>
                                <a:pt x="87948" y="75159"/>
                                <a:pt x="75955" y="76758"/>
                              </a:cubicBezTo>
                              <a:cubicBezTo>
                                <a:pt x="81551" y="79956"/>
                                <a:pt x="86349" y="83954"/>
                                <a:pt x="90346" y="87952"/>
                              </a:cubicBezTo>
                              <a:cubicBezTo>
                                <a:pt x="94344" y="91949"/>
                                <a:pt x="99141" y="99145"/>
                                <a:pt x="105537" y="110339"/>
                              </a:cubicBezTo>
                              <a:lnTo>
                                <a:pt x="122327" y="136725"/>
                              </a:lnTo>
                              <a:lnTo>
                                <a:pt x="89547" y="136725"/>
                              </a:lnTo>
                              <a:lnTo>
                                <a:pt x="69559" y="107141"/>
                              </a:lnTo>
                              <a:cubicBezTo>
                                <a:pt x="62363" y="96747"/>
                                <a:pt x="57566" y="90350"/>
                                <a:pt x="55167" y="87152"/>
                              </a:cubicBezTo>
                              <a:cubicBezTo>
                                <a:pt x="52769" y="84753"/>
                                <a:pt x="49571" y="82355"/>
                                <a:pt x="46373" y="81555"/>
                              </a:cubicBezTo>
                              <a:cubicBezTo>
                                <a:pt x="43174" y="80755"/>
                                <a:pt x="39177" y="79956"/>
                                <a:pt x="32781" y="79956"/>
                              </a:cubicBezTo>
                              <a:lnTo>
                                <a:pt x="27184" y="79956"/>
                              </a:lnTo>
                              <a:lnTo>
                                <a:pt x="27184" y="136725"/>
                              </a:lnTo>
                              <a:lnTo>
                                <a:pt x="0" y="136725"/>
                              </a:lnTo>
                              <a:lnTo>
                                <a:pt x="0" y="136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16DCAC" id="Graphic 80" o:spid="_x0000_s1026" style="position:absolute;margin-left:453.6pt;margin-top:-14.2pt;width:70.85pt;height:36.3pt;z-index:-251657216" coordsize="48389,2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">
              <o:lock v:ext="edit" aspectratio="t"/>
              <v:group id="_x0000_s1027" style="position:absolute;left:30903;width:3694;height:14432" coordorigin="30903" coordsize="3693,1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<v:shape id="Freeform 83" o:spid="_x0000_s1028" style="position:absolute;left:32239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" path="m64761,v35979,,64762,28784,64762,64764c129523,100745,100740,129529,64761,129529,28783,129529,,100745,,64764,,295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4" o:spid="_x0000_s1029" style="position:absolute;left:32119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" path="m64761,v35979,,64762,28784,64762,64764c129523,100745,100740,129529,64761,129529,29582,129529,,100745,,64764,800,287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5" o:spid="_x0000_s1030" style="position:absolute;left:33142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" path="m64762,v35178,,64761,28784,64761,64764c129523,100745,100740,129529,64762,129529,28783,129529,,99945,,64764,,28784,29582,,64762,r,xe" fillcolor="#00447c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86" o:spid="_x0000_s1031" style="position:absolute;left:32311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" path="m64761,v35979,,64762,28784,64762,64764c129523,100745,100740,129529,64761,129529,29582,129529,,100745,,64764,800,287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7" o:spid="_x0000_s1032" style="position:absolute;left:33302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" path="m64762,v35978,,64761,29584,64761,64764c129523,100745,100740,129529,64762,129529,29582,129529,,100745,,64764,,28784,28783,,64762,r,xe" fillcolor="#00447c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88" o:spid="_x0000_s1033" style="position:absolute;left:30903;top:3286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" path="m64761,v35979,,64762,28784,64762,64764c129523,100745,100740,129529,64761,129529,28783,129529,,100745,,64764,800,295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9" o:spid="_x0000_s1034" style="position:absolute;left:31319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" path="m64761,v35979,,64762,28784,64762,64764c129523,100745,100740,129529,64761,129529,29582,129529,,100745,,64764,,287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0" o:spid="_x0000_s1035" style="position:absolute;left:31151;top:4933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" path="m64761,v35979,,64762,28784,64762,64764c129523,100745,100740,129529,64761,129529,29582,129529,,99945,,64764,,295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</v:group>
              <v:group id="_x0000_s1036" style="position:absolute;left:25443;width:14855;height:14432" coordorigin="25443" coordsize="14855,1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<v:shape id="Freeform 92" o:spid="_x0000_s1037" style="position:absolute;left:33590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" path="m64761,v35979,,64761,29584,64761,64764c129522,100745,100740,129529,64761,129529,29582,129529,,100745,,64764,799,29584,29582,,64761,r,xe" fillcolor="#00447c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93" o:spid="_x0000_s1038" style="position:absolute;left:3033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4" o:spid="_x0000_s1039" style="position:absolute;left:30224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5" o:spid="_x0000_s1040" style="position:absolute;left:34022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" path="m64762,v35978,,64761,28784,64761,64764c129523,100745,100740,129529,64762,129529,28783,129529,,100745,,64764,,28784,29582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96" o:spid="_x0000_s1041" style="position:absolute;left:3414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" path="m64762,v35978,,64761,28784,64761,64764c129523,100745,100740,129529,64762,129529,28783,129529,,100745,,64764,,295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97" o:spid="_x0000_s1042" style="position:absolute;left:25986;top:9858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" path="m64761,v351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8" o:spid="_x0000_s1043" style="position:absolute;left:27889;top:9858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9" o:spid="_x0000_s1044" style="position:absolute;left:29792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0" o:spid="_x0000_s1045" style="position:absolute;left:31695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1" o:spid="_x0000_s1046" style="position:absolute;left:35493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" path="m64761,v35179,,64762,29584,64762,64764c129523,100745,100740,129529,64761,129529,28783,129529,,1007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2" o:spid="_x0000_s1047" style="position:absolute;left:37396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3" o:spid="_x0000_s1048" style="position:absolute;left:27442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" path="m64761,v35979,,64762,28784,64762,64764c129523,100745,100740,129529,64761,129529,29582,129529,,999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4" o:spid="_x0000_s1049" style="position:absolute;left:29344;top:1149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" path="m64761,v35979,,64762,28784,64762,64764c129523,100745,100740,129529,64761,129529,28783,129529,,999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5" o:spid="_x0000_s1050" style="position:absolute;left:31239;top:1149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" path="m64761,v35979,,64762,28784,64762,64764c129523,100745,100740,129529,64761,129529,29582,129529,,999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6" o:spid="_x0000_s1051" style="position:absolute;left:35045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" path="m64762,v35978,,64761,28784,64761,64764c129523,100745,100740,129529,64762,129529,28783,129529,,999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07" o:spid="_x0000_s1052" style="position:absolute;left:36948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" path="m64761,v35979,,64761,28784,64761,64764c129522,100745,100740,129529,64761,129529,28783,129529,,99945,,64764,,28784,28783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08" o:spid="_x0000_s1053" style="position:absolute;left:26610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" path="m64761,v351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9" o:spid="_x0000_s1054" style="position:absolute;left:28513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0" o:spid="_x0000_s1055" style="position:absolute;left:30408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" path="m64761,v35979,,64762,287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1" o:spid="_x0000_s1056" style="position:absolute;left:34214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" path="m64761,v35979,,64762,28784,64762,64764c129523,100745,100740,129529,64761,129529,28783,129529,,100745,,64764,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2" o:spid="_x0000_s1057" style="position:absolute;left:36116;top:6572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" path="m64761,v35979,,64762,28784,64762,64764c129523,100745,100740,129529,64761,129529,29582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3" o:spid="_x0000_s1058" style="position:absolute;left:38019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" path="m64762,v351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14" o:spid="_x0000_s1059" style="position:absolute;left:25691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" path="m64761,v35979,,64762,295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5" o:spid="_x0000_s1060" style="position:absolute;left:27593;top:8211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" path="m64761,v35979,,64762,295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6" o:spid="_x0000_s1061" style="position:absolute;left:29496;top:8211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" path="m64761,v35979,,64762,29584,64762,64764c129523,100745,100740,129529,64761,129529,29582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7" o:spid="_x0000_s1062" style="position:absolute;left:31399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" path="m64761,v35979,,64762,295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8" o:spid="_x0000_s1063" style="position:absolute;left:35197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" path="m64761,v35979,,64762,29584,64762,64764c129523,100745,100740,129529,64761,129529,28783,129529,,100745,,64764,799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9" o:spid="_x0000_s1064" style="position:absolute;left:37100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" path="m64762,v35978,,64761,29584,64761,64764c129523,100745,100740,129529,64762,129529,28783,129529,,100745,,64764,,28784,29582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0" o:spid="_x0000_s1065" style="position:absolute;left:39003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" path="m64762,v35978,,64761,295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1" o:spid="_x0000_s1066" style="position:absolute;left:27106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2" o:spid="_x0000_s1067" style="position:absolute;left:29009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3" o:spid="_x0000_s1068" style="position:absolute;left:32806;top:3286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4" o:spid="_x0000_s1069" style="position:absolute;left:34709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" path="m64761,v35979,,64761,28784,64761,64764c129522,100745,100740,129529,64761,129529,29582,129529,,100745,,64764,,29584,28783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25" o:spid="_x0000_s1070" style="position:absolute;left:36612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6" o:spid="_x0000_s1071" style="position:absolute;left:27514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" path="m64761,v35979,,64762,28784,64762,64764c129523,100745,100740,129529,64761,129529,28783,129529,,100745,,64764,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7" o:spid="_x0000_s1072" style="position:absolute;left:29416;top:164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8" o:spid="_x0000_s1073" style="position:absolute;left:33222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" path="m64762,v359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9" o:spid="_x0000_s1074" style="position:absolute;left:35117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" path="m64761,v35179,,64762,28784,64762,64764c129523,100745,100740,129529,64761,129529,28783,129529,,100745,,64764,799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0" o:spid="_x0000_s1075" style="position:absolute;left:37020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" path="m64762,v359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31" o:spid="_x0000_s1076" style="position:absolute;left:25443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" path="m64761,v35179,,64762,28784,64762,64764c129523,100745,100740,129529,64761,129529,28783,129529,,99945,,64764,800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2" o:spid="_x0000_s1077" style="position:absolute;left:27346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" path="m64761,v35179,,64762,28784,64762,64764c129523,100745,100740,129529,64761,129529,28783,129529,,999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3" o:spid="_x0000_s1078" style="position:absolute;left:29248;top:4933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4" o:spid="_x0000_s1079" style="position:absolute;left:33054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5" o:spid="_x0000_s1080" style="position:absolute;left:34949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" path="m64761,v35179,,64761,28784,64761,64764c129522,100745,100740,129529,64761,129529,28783,129529,,99945,,64764,799,29584,29582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36" o:spid="_x0000_s1081" style="position:absolute;left:36852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" path="m64761,v35979,,64762,28784,64762,64764c129523,100745,100740,129529,64761,129529,28783,129529,,999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7" o:spid="_x0000_s1082" style="position:absolute;left:38755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</v:group>
              <v:shape id="Freeform 138" o:spid="_x0000_s1083" style="position:absolute;top:14791;width:7717;height:9915;visibility:visible;mso-wrap-style:square;v-text-anchor:middle" coordsize="771782,99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" path="m390410,148718v-75155,,-151110,39978,-151110,123133c239300,374994,331245,386987,415195,402978v144714,36780,356587,77558,356587,269452c771782,909100,567904,991455,363226,991455,146555,991455,-6953,906702,243,666034r206277,c198524,771576,259288,842737,365625,842737v82350,,191086,-24787,191086,-126331c556711,604468,419992,596472,338441,575684,204921,542902,24228,482135,24228,314227,24228,96747,223310,,418393,,603083,,746198,100745,746198,291840r-197483,799c539921,195892,488751,148718,390410,148718r,xe" fillcolor="#00447c" stroked="f" strokeweight=".22183mm">
                <v:stroke joinstyle="miter"/>
                <v:path arrowok="t" o:connecttype="custom" o:connectlocs="390410,148718;239300,271851;415195,402978;771782,672430;363226,991455;243,666034;206520,666034;365625,842737;556711,716406;338441,575684;24228,314227;418393,0;746198,291840;548715,292639;390410,148718;390410,148718" o:connectangles="0,0,0,0,0,0,0,0,0,0,0,0,0,0,0,0"/>
              </v:shape>
              <v:shape id="Freeform 139" o:spid="_x0000_s1084" style="position:absolute;left:8781;top:17702;width:6868;height:7004;visibility:visible;mso-wrap-style:square;v-text-anchor:middle" coordsize="686789,70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" path="m342995,700415c128723,700415,,558093,,350207,,142322,128723,,342995,,558067,,686790,142322,686790,350207,685990,558093,557267,700415,342995,700415r,xm342995,568488v119929,,139917,-113538,139917,-218281c482912,245465,463723,131927,342995,131927v-119928,,-139916,113538,-139916,218280c203079,454950,222267,568488,342995,568488r,xe" fillcolor="#00447c" stroked="f" strokeweight=".22183mm">
                <v:stroke joinstyle="miter"/>
                <v:path arrowok="t" o:connecttype="custom" o:connectlocs="342995,700415;0,350207;342995,0;686790,350207;342995,700415;342995,700415;342995,568488;482912,350207;342995,131927;203079,350207;342995,568488;342995,568488" o:connectangles="0,0,0,0,0,0,0,0,0,0,0,0"/>
              </v:shape>
              <v:shape id="Freeform 140" o:spid="_x0000_s1085" style="position:absolute;left:15769;top:14791;width:4325;height:9723;visibility:visible;mso-wrap-style:square;v-text-anchor:middle" coordsize="432541,97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" path="m295823,309430r119929,l415752,441357r-119929,l295823,972266r-197482,l98341,441357,,441357,,309430r98341,c92745,121533,110334,,324606,v35979,,71957,3998,107936,9595l432542,132727c293425,116736,290227,179901,295823,309430r,xe" fillcolor="#00447c" stroked="f" strokeweight=".22183mm">
                <v:stroke joinstyle="miter"/>
                <v:path arrowok="t" o:connecttype="custom" o:connectlocs="295823,309430;415752,309430;415752,441357;295823,441357;295823,972266;98341,972266;98341,441357;0,441357;0,309430;98341,309430;324606,0;432542,9595;432542,132727;295823,309430;295823,309430" o:connectangles="0,0,0,0,0,0,0,0,0,0,0,0,0,0,0"/>
              </v:shape>
              <v:shape id="Freeform 141" o:spid="_x0000_s1086" style="position:absolute;left:20422;top:15863;width:4781;height:8843;visibility:visible;mso-wrap-style:square;v-text-anchor:middle" coordsize="478114,88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" path="m132721,71161l329403,r,202289l478115,202289r,131927l329403,334216r,307032c329403,728400,342196,752386,410955,752386v20787,,41575,-2398,63162,-3997l474117,864325v-22387,10394,-127124,19989,-155107,19989c165501,884314,132721,803558,132721,659637r,-325421l,334216,,202289r132721,l132721,71161r,xe" fillcolor="#00447c" stroked="f" strokeweight=".22183mm">
                <v:stroke joinstyle="miter"/>
                <v:path arrowok="t" o:connecttype="custom" o:connectlocs="132721,71161;329403,0;329403,202289;478115,202289;478115,334216;329403,334216;329403,641248;410955,752386;474117,748389;474117,864325;319010,884314;132721,659637;132721,334216;0,334216;0,202289;132721,202289;132721,71161;132721,71161" o:connectangles="0,0,0,0,0,0,0,0,0,0,0,0,0,0,0,0,0,0"/>
              </v:shape>
              <v:shape id="Freeform 142" o:spid="_x0000_s1087" style="position:absolute;left:25795;top:15863;width:4781;height:8843;visibility:visible;mso-wrap-style:square;v-text-anchor:middle" coordsize="478114,88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" path="m131921,71161l329403,r,202289l478115,202289r,131927l329403,334216r,307032c329403,728400,342196,752386,410955,752386v20787,,42374,-2398,63162,-3997l474117,864325v-22387,10394,-127923,19989,-155107,19989c165501,884314,132721,803558,132721,659637r,-325421l,334216,,202289r132721,l132721,71161r-800,xe" fillcolor="#00447c" stroked="f" strokeweight=".22183mm">
                <v:stroke joinstyle="miter"/>
                <v:path arrowok="t" o:connecttype="custom" o:connectlocs="131921,71161;329403,0;329403,202289;478115,202289;478115,334216;329403,334216;329403,641248;410955,752386;474117,748389;474117,864325;319010,884314;132721,659637;132721,334216;0,334216;0,202289;132721,202289;132721,71161;131921,71161" o:connectangles="0,0,0,0,0,0,0,0,0,0,0,0,0,0,0,0,0,0"/>
              </v:shape>
              <v:shape id="Freeform 143" o:spid="_x0000_s1088" style="position:absolute;left:30951;top:17702;width:6381;height:7004;visibility:visible;mso-wrap-style:square;v-text-anchor:middle" coordsize="638019,70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" path="m203878,402978v,85554,11993,165510,113532,165510c386170,568488,420549,543701,438938,482934r177494,c599642,646045,471719,700415,317410,700415,90346,700415,,572485,,351807,,152716,115931,,317410,,441336,,544475,42377,599642,158313v18389,36780,27984,75958,32781,118335c638019,317426,638019,359802,638019,403778r-434141,l203878,402978xm434141,271051v,-71960,-19988,-139124,-116731,-139124c226265,131927,206277,199091,203878,271051r230263,l434141,271051xe" fillcolor="#00447c" stroked="f" strokeweight=".22183mm">
                <v:stroke joinstyle="miter"/>
                <v:path arrowok="t" o:connecttype="custom" o:connectlocs="203878,402978;317410,568488;438938,482934;616432,482934;317410,700415;0,351807;317410,0;599642,158313;632423,276648;638019,403778;203878,403778;203878,402978;434141,271051;317410,131927;203878,271051;434141,271051;434141,271051" o:connectangles="0,0,0,0,0,0,0,0,0,0,0,0,0,0,0,0,0"/>
              </v:shape>
              <v:shape id="Freeform 144" o:spid="_x0000_s1089" style="position:absolute;left:38147;top:14983;width:6276;height:9539;visibility:visible;mso-wrap-style:square;v-text-anchor:middle" coordsize="627625,9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" path="m199081,561292l393365,283044r219869,l386169,573285,627625,953876r-230263,l199081,590875r-2399,2399l196682,953876,,953876,,,196682,r,558893l199081,561292xe" fillcolor="#00447c" stroked="f" strokeweight=".22183mm">
                <v:stroke joinstyle="miter"/>
                <v:path arrowok="t" o:connecttype="custom" o:connectlocs="199081,561292;393365,283044;613234,283044;386169,573285;627625,953876;397362,953876;199081,590875;196682,593274;196682,953876;0,953876;0,0;196682,0;196682,558893;199081,561292" o:connectangles="0,0,0,0,0,0,0,0,0,0,0,0,0,0"/>
              </v:shape>
              <v:shape id="Freeform 145" o:spid="_x0000_s1090" style="position:absolute;left:45415;top:14895;width:2974;height:2991;visibility:visible;mso-wrap-style:square;v-text-anchor:middle" coordsize="297422,29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" path="m,149518v,82355,66360,149518,148712,149518c230262,299036,297423,231873,297423,149518,297423,67163,231062,,148712,,67160,,,67163,,149518xm26384,149518c26384,81555,81551,26386,148712,26386v67159,,122326,55169,122326,123132c271038,217481,215871,272650,148712,272650,81551,272650,26384,217481,26384,149518xe" fillcolor="#00447c" stroked="f" strokeweight=".22183mm">
                <v:stroke joinstyle="miter"/>
                <v:path arrowok="t" o:connecttype="custom" o:connectlocs="0,149518;148712,299036;297423,149518;148712,0;0,149518;26384,149518;148712,26386;271038,149518;148712,272650;26384,149518" o:connectangles="0,0,0,0,0,0,0,0,0,0"/>
              </v:shape>
              <v:shape id="Freeform 146" o:spid="_x0000_s1091" style="position:absolute;left:46358;top:15679;width:1224;height:1367;visibility:visible;mso-wrap-style:square;v-text-anchor:middle" coordsize="122327,136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" path="m27184,57568r19988,c59964,57568,68759,56769,71957,55969v3198,-799,5597,-3198,7995,-5597c81551,47174,83151,43976,83151,39978v,-4797,-1600,-7996,-3998,-11194c76754,25586,72757,23987,68759,23187v-2398,,-8795,,-19988,l27184,23187r,34381l27184,57568xm,136725l,,57566,c71957,,82351,1599,89547,3998v6396,2398,11992,7196,15990,12793c109535,23187,111933,30383,111933,38379v,10394,-3198,19189,-8794,25586c96743,70361,87948,75159,75955,76758v5596,3198,10394,7196,14391,11194c94344,91949,99141,99145,105537,110339r16790,26386l89547,136725,69559,107141c62363,96747,57566,90350,55167,87152,52769,84753,49571,82355,46373,81555,43174,80755,39177,79956,32781,79956r-5597,l27184,136725,,136725r,xe" fillcolor="#00447c" stroked="f" strokeweight=".22183mm">
                <v:stroke joinstyle="miter"/>
                <v:path arrowok="t" o:connecttype="custom" o:connectlocs="27184,57568;47172,57568;71957,55969;79952,50372;83151,39978;79153,28784;68759,23187;48771,23187;27184,23187;27184,57568;27184,57568;0,136725;0,0;57566,0;89547,3998;105537,16791;111933,38379;103139,63965;75955,76758;90346,87952;105537,110339;122327,136725;89547,136725;69559,107141;55167,87152;46373,81555;32781,79956;27184,79956;27184,136725;0,136725;0,136725" o:connectangles="0,0,0,0,0,0,0,0,0,0,0,0,0,0,0,0,0,0,0,0,0,0,0,0,0,0,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A4E4" w14:textId="77777777" w:rsidR="007343F7" w:rsidRDefault="00510393">
    <w:pPr>
      <w:pStyle w:val="Header"/>
    </w:pPr>
    <w:r w:rsidRPr="000C545D">
      <w:rPr>
        <w:rFonts w:ascii="Franklin Gothic Book" w:eastAsia="Calibri" w:hAnsi="Franklin Gothic Book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AF82D6" wp14:editId="7D3B1086">
              <wp:simplePos x="0" y="0"/>
              <wp:positionH relativeFrom="column">
                <wp:posOffset>5760720</wp:posOffset>
              </wp:positionH>
              <wp:positionV relativeFrom="paragraph">
                <wp:posOffset>-180340</wp:posOffset>
              </wp:positionV>
              <wp:extent cx="900000" cy="460800"/>
              <wp:effectExtent l="0" t="0" r="1905" b="0"/>
              <wp:wrapNone/>
              <wp:docPr id="136" name="Graphic 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00000" cy="460800"/>
                        <a:chOff x="0" y="0"/>
                        <a:chExt cx="4838954" cy="2470641"/>
                      </a:xfrm>
                    </wpg:grpSpPr>
                    <wpg:grpSp>
                      <wpg:cNvPr id="137" name="Graphic 80"/>
                      <wpg:cNvGrpSpPr/>
                      <wpg:grpSpPr>
                        <a:xfrm>
                          <a:off x="3090398" y="0"/>
                          <a:ext cx="369379" cy="1443206"/>
                          <a:chOff x="3090398" y="0"/>
                          <a:chExt cx="369379" cy="1443206"/>
                        </a:xfrm>
                        <a:solidFill>
                          <a:srgbClr val="00447C"/>
                        </a:solidFill>
                      </wpg:grpSpPr>
                      <wps:wsp>
                        <wps:cNvPr id="138" name="Freeform 83"/>
                        <wps:cNvSpPr/>
                        <wps:spPr>
                          <a:xfrm>
                            <a:off x="3223918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 84"/>
                        <wps:cNvSpPr/>
                        <wps:spPr>
                          <a:xfrm>
                            <a:off x="3211926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 85"/>
                        <wps:cNvSpPr/>
                        <wps:spPr>
                          <a:xfrm>
                            <a:off x="3314264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 86"/>
                        <wps:cNvSpPr/>
                        <wps:spPr>
                          <a:xfrm>
                            <a:off x="3231114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 87"/>
                        <wps:cNvSpPr/>
                        <wps:spPr>
                          <a:xfrm>
                            <a:off x="3330255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 88"/>
                        <wps:cNvSpPr/>
                        <wps:spPr>
                          <a:xfrm>
                            <a:off x="3090398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reeform 89"/>
                        <wps:cNvSpPr/>
                        <wps:spPr>
                          <a:xfrm>
                            <a:off x="3131973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 90"/>
                        <wps:cNvSpPr/>
                        <wps:spPr>
                          <a:xfrm>
                            <a:off x="3115183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1" name="Graphic 80"/>
                      <wpg:cNvGrpSpPr/>
                      <wpg:grpSpPr>
                        <a:xfrm>
                          <a:off x="2544324" y="0"/>
                          <a:ext cx="1485513" cy="1443206"/>
                          <a:chOff x="2544324" y="0"/>
                          <a:chExt cx="1485513" cy="1443206"/>
                        </a:xfrm>
                      </wpg:grpSpPr>
                      <wps:wsp>
                        <wps:cNvPr id="152" name="Freeform 92"/>
                        <wps:cNvSpPr/>
                        <wps:spPr>
                          <a:xfrm>
                            <a:off x="3359038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95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799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7C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reeform 93"/>
                        <wps:cNvSpPr/>
                        <wps:spPr>
                          <a:xfrm>
                            <a:off x="3033632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 94"/>
                        <wps:cNvSpPr/>
                        <wps:spPr>
                          <a:xfrm>
                            <a:off x="3022439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 95"/>
                        <wps:cNvSpPr/>
                        <wps:spPr>
                          <a:xfrm>
                            <a:off x="3402212" y="131367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 96"/>
                        <wps:cNvSpPr/>
                        <wps:spPr>
                          <a:xfrm>
                            <a:off x="3414205" y="0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 97"/>
                        <wps:cNvSpPr/>
                        <wps:spPr>
                          <a:xfrm>
                            <a:off x="2598692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 98"/>
                        <wps:cNvSpPr/>
                        <wps:spPr>
                          <a:xfrm>
                            <a:off x="2788978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 99"/>
                        <wps:cNvSpPr/>
                        <wps:spPr>
                          <a:xfrm>
                            <a:off x="2979264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 100"/>
                        <wps:cNvSpPr/>
                        <wps:spPr>
                          <a:xfrm>
                            <a:off x="3169551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 101"/>
                        <wps:cNvSpPr/>
                        <wps:spPr>
                          <a:xfrm>
                            <a:off x="3549324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 102"/>
                        <wps:cNvSpPr/>
                        <wps:spPr>
                          <a:xfrm>
                            <a:off x="3739611" y="98585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 103"/>
                        <wps:cNvSpPr/>
                        <wps:spPr>
                          <a:xfrm>
                            <a:off x="2744205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 104"/>
                        <wps:cNvSpPr/>
                        <wps:spPr>
                          <a:xfrm>
                            <a:off x="2934491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 105"/>
                        <wps:cNvSpPr/>
                        <wps:spPr>
                          <a:xfrm>
                            <a:off x="3123978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999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 106"/>
                        <wps:cNvSpPr/>
                        <wps:spPr>
                          <a:xfrm>
                            <a:off x="3504551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 107"/>
                        <wps:cNvSpPr/>
                        <wps:spPr>
                          <a:xfrm>
                            <a:off x="3694838" y="114976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 108"/>
                        <wps:cNvSpPr/>
                        <wps:spPr>
                          <a:xfrm>
                            <a:off x="2661055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 109"/>
                        <wps:cNvSpPr/>
                        <wps:spPr>
                          <a:xfrm>
                            <a:off x="2851341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 110"/>
                        <wps:cNvSpPr/>
                        <wps:spPr>
                          <a:xfrm>
                            <a:off x="3040828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 111"/>
                        <wps:cNvSpPr/>
                        <wps:spPr>
                          <a:xfrm>
                            <a:off x="3421401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 112"/>
                        <wps:cNvSpPr/>
                        <wps:spPr>
                          <a:xfrm>
                            <a:off x="3611687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reeform 113"/>
                        <wps:cNvSpPr/>
                        <wps:spPr>
                          <a:xfrm>
                            <a:off x="3801973" y="65723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14"/>
                        <wps:cNvSpPr/>
                        <wps:spPr>
                          <a:xfrm>
                            <a:off x="2569109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reeform 115"/>
                        <wps:cNvSpPr/>
                        <wps:spPr>
                          <a:xfrm>
                            <a:off x="2759396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80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 116"/>
                        <wps:cNvSpPr/>
                        <wps:spPr>
                          <a:xfrm>
                            <a:off x="2949682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 117"/>
                        <wps:cNvSpPr/>
                        <wps:spPr>
                          <a:xfrm>
                            <a:off x="3139969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18"/>
                        <wps:cNvSpPr/>
                        <wps:spPr>
                          <a:xfrm>
                            <a:off x="3519742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799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 119"/>
                        <wps:cNvSpPr/>
                        <wps:spPr>
                          <a:xfrm>
                            <a:off x="3710028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 120"/>
                        <wps:cNvSpPr/>
                        <wps:spPr>
                          <a:xfrm>
                            <a:off x="3900314" y="821148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95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 121"/>
                        <wps:cNvSpPr/>
                        <wps:spPr>
                          <a:xfrm>
                            <a:off x="2710625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 122"/>
                        <wps:cNvSpPr/>
                        <wps:spPr>
                          <a:xfrm>
                            <a:off x="2900911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 123"/>
                        <wps:cNvSpPr/>
                        <wps:spPr>
                          <a:xfrm>
                            <a:off x="3280685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 124"/>
                        <wps:cNvSpPr/>
                        <wps:spPr>
                          <a:xfrm>
                            <a:off x="3470971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9582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reeform 125"/>
                        <wps:cNvSpPr/>
                        <wps:spPr>
                          <a:xfrm>
                            <a:off x="3661257" y="32861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 126"/>
                        <wps:cNvSpPr/>
                        <wps:spPr>
                          <a:xfrm>
                            <a:off x="2751400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 127"/>
                        <wps:cNvSpPr/>
                        <wps:spPr>
                          <a:xfrm>
                            <a:off x="2941687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 128"/>
                        <wps:cNvSpPr/>
                        <wps:spPr>
                          <a:xfrm>
                            <a:off x="3322260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Freeform 129"/>
                        <wps:cNvSpPr/>
                        <wps:spPr>
                          <a:xfrm>
                            <a:off x="3511747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799" y="287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 130"/>
                        <wps:cNvSpPr/>
                        <wps:spPr>
                          <a:xfrm>
                            <a:off x="3702033" y="16470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2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2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2 w 129522"/>
                              <a:gd name="connsiteY4" fmla="*/ 0 h 129528"/>
                              <a:gd name="connsiteX5" fmla="*/ 64762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2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2" y="129529"/>
                                </a:cubicBezTo>
                                <a:cubicBezTo>
                                  <a:pt x="28783" y="129529"/>
                                  <a:pt x="0" y="100745"/>
                                  <a:pt x="0" y="64764"/>
                                </a:cubicBezTo>
                                <a:cubicBezTo>
                                  <a:pt x="0" y="28784"/>
                                  <a:pt x="28783" y="0"/>
                                  <a:pt x="64762" y="0"/>
                                </a:cubicBezTo>
                                <a:lnTo>
                                  <a:pt x="6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Freeform 131"/>
                        <wps:cNvSpPr/>
                        <wps:spPr>
                          <a:xfrm>
                            <a:off x="2544324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80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 132"/>
                        <wps:cNvSpPr/>
                        <wps:spPr>
                          <a:xfrm>
                            <a:off x="2734610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 133"/>
                        <wps:cNvSpPr/>
                        <wps:spPr>
                          <a:xfrm>
                            <a:off x="2924897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reeform 134"/>
                        <wps:cNvSpPr/>
                        <wps:spPr>
                          <a:xfrm>
                            <a:off x="3305470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 135"/>
                        <wps:cNvSpPr/>
                        <wps:spPr>
                          <a:xfrm>
                            <a:off x="3494957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2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99940" y="0"/>
                                  <a:pt x="129522" y="28784"/>
                                  <a:pt x="129522" y="64764"/>
                                </a:cubicBezTo>
                                <a:cubicBezTo>
                                  <a:pt x="129522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799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reeform 136"/>
                        <wps:cNvSpPr/>
                        <wps:spPr>
                          <a:xfrm>
                            <a:off x="3685243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9582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 137"/>
                        <wps:cNvSpPr/>
                        <wps:spPr>
                          <a:xfrm>
                            <a:off x="3875529" y="493329"/>
                            <a:ext cx="129522" cy="129528"/>
                          </a:xfrm>
                          <a:custGeom>
                            <a:avLst/>
                            <a:gdLst>
                              <a:gd name="connsiteX0" fmla="*/ 64761 w 129522"/>
                              <a:gd name="connsiteY0" fmla="*/ 0 h 129528"/>
                              <a:gd name="connsiteX1" fmla="*/ 129523 w 129522"/>
                              <a:gd name="connsiteY1" fmla="*/ 64764 h 129528"/>
                              <a:gd name="connsiteX2" fmla="*/ 64761 w 129522"/>
                              <a:gd name="connsiteY2" fmla="*/ 129529 h 129528"/>
                              <a:gd name="connsiteX3" fmla="*/ 0 w 129522"/>
                              <a:gd name="connsiteY3" fmla="*/ 64764 h 129528"/>
                              <a:gd name="connsiteX4" fmla="*/ 64761 w 129522"/>
                              <a:gd name="connsiteY4" fmla="*/ 0 h 129528"/>
                              <a:gd name="connsiteX5" fmla="*/ 64761 w 129522"/>
                              <a:gd name="connsiteY5" fmla="*/ 0 h 1295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522" h="129528">
                                <a:moveTo>
                                  <a:pt x="64761" y="0"/>
                                </a:moveTo>
                                <a:cubicBezTo>
                                  <a:pt x="100740" y="0"/>
                                  <a:pt x="129523" y="28784"/>
                                  <a:pt x="129523" y="64764"/>
                                </a:cubicBezTo>
                                <a:cubicBezTo>
                                  <a:pt x="129523" y="100745"/>
                                  <a:pt x="100740" y="129529"/>
                                  <a:pt x="64761" y="129529"/>
                                </a:cubicBezTo>
                                <a:cubicBezTo>
                                  <a:pt x="28783" y="129529"/>
                                  <a:pt x="0" y="99945"/>
                                  <a:pt x="0" y="64764"/>
                                </a:cubicBezTo>
                                <a:cubicBezTo>
                                  <a:pt x="0" y="29584"/>
                                  <a:pt x="28783" y="0"/>
                                  <a:pt x="64761" y="0"/>
                                </a:cubicBez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/>
                          </a:solidFill>
                          <a:ln w="79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98" name="Freeform 138"/>
                      <wps:cNvSpPr/>
                      <wps:spPr>
                        <a:xfrm>
                          <a:off x="0" y="1479187"/>
                          <a:ext cx="771782" cy="991454"/>
                        </a:xfrm>
                        <a:custGeom>
                          <a:avLst/>
                          <a:gdLst>
                            <a:gd name="connsiteX0" fmla="*/ 390410 w 771782"/>
                            <a:gd name="connsiteY0" fmla="*/ 148718 h 991454"/>
                            <a:gd name="connsiteX1" fmla="*/ 239300 w 771782"/>
                            <a:gd name="connsiteY1" fmla="*/ 271851 h 991454"/>
                            <a:gd name="connsiteX2" fmla="*/ 415195 w 771782"/>
                            <a:gd name="connsiteY2" fmla="*/ 402978 h 991454"/>
                            <a:gd name="connsiteX3" fmla="*/ 771782 w 771782"/>
                            <a:gd name="connsiteY3" fmla="*/ 672430 h 991454"/>
                            <a:gd name="connsiteX4" fmla="*/ 363226 w 771782"/>
                            <a:gd name="connsiteY4" fmla="*/ 991455 h 991454"/>
                            <a:gd name="connsiteX5" fmla="*/ 243 w 771782"/>
                            <a:gd name="connsiteY5" fmla="*/ 666034 h 991454"/>
                            <a:gd name="connsiteX6" fmla="*/ 206520 w 771782"/>
                            <a:gd name="connsiteY6" fmla="*/ 666034 h 991454"/>
                            <a:gd name="connsiteX7" fmla="*/ 365625 w 771782"/>
                            <a:gd name="connsiteY7" fmla="*/ 842737 h 991454"/>
                            <a:gd name="connsiteX8" fmla="*/ 556711 w 771782"/>
                            <a:gd name="connsiteY8" fmla="*/ 716406 h 991454"/>
                            <a:gd name="connsiteX9" fmla="*/ 338441 w 771782"/>
                            <a:gd name="connsiteY9" fmla="*/ 575684 h 991454"/>
                            <a:gd name="connsiteX10" fmla="*/ 24228 w 771782"/>
                            <a:gd name="connsiteY10" fmla="*/ 314227 h 991454"/>
                            <a:gd name="connsiteX11" fmla="*/ 418393 w 771782"/>
                            <a:gd name="connsiteY11" fmla="*/ 0 h 991454"/>
                            <a:gd name="connsiteX12" fmla="*/ 746198 w 771782"/>
                            <a:gd name="connsiteY12" fmla="*/ 291840 h 991454"/>
                            <a:gd name="connsiteX13" fmla="*/ 548715 w 771782"/>
                            <a:gd name="connsiteY13" fmla="*/ 292639 h 991454"/>
                            <a:gd name="connsiteX14" fmla="*/ 390410 w 771782"/>
                            <a:gd name="connsiteY14" fmla="*/ 148718 h 991454"/>
                            <a:gd name="connsiteX15" fmla="*/ 390410 w 771782"/>
                            <a:gd name="connsiteY15" fmla="*/ 148718 h 991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71782" h="991454">
                              <a:moveTo>
                                <a:pt x="390410" y="148718"/>
                              </a:moveTo>
                              <a:cubicBezTo>
                                <a:pt x="315255" y="148718"/>
                                <a:pt x="239300" y="188696"/>
                                <a:pt x="239300" y="271851"/>
                              </a:cubicBezTo>
                              <a:cubicBezTo>
                                <a:pt x="239300" y="374994"/>
                                <a:pt x="331245" y="386987"/>
                                <a:pt x="415195" y="402978"/>
                              </a:cubicBezTo>
                              <a:cubicBezTo>
                                <a:pt x="559909" y="439758"/>
                                <a:pt x="771782" y="480536"/>
                                <a:pt x="771782" y="672430"/>
                              </a:cubicBezTo>
                              <a:cubicBezTo>
                                <a:pt x="771782" y="909100"/>
                                <a:pt x="567904" y="991455"/>
                                <a:pt x="363226" y="991455"/>
                              </a:cubicBezTo>
                              <a:cubicBezTo>
                                <a:pt x="146555" y="991455"/>
                                <a:pt x="-6953" y="906702"/>
                                <a:pt x="243" y="666034"/>
                              </a:cubicBezTo>
                              <a:lnTo>
                                <a:pt x="206520" y="666034"/>
                              </a:lnTo>
                              <a:cubicBezTo>
                                <a:pt x="198524" y="771576"/>
                                <a:pt x="259288" y="842737"/>
                                <a:pt x="365625" y="842737"/>
                              </a:cubicBezTo>
                              <a:cubicBezTo>
                                <a:pt x="447975" y="842737"/>
                                <a:pt x="556711" y="817950"/>
                                <a:pt x="556711" y="716406"/>
                              </a:cubicBezTo>
                              <a:cubicBezTo>
                                <a:pt x="556711" y="604468"/>
                                <a:pt x="419992" y="596472"/>
                                <a:pt x="338441" y="575684"/>
                              </a:cubicBezTo>
                              <a:cubicBezTo>
                                <a:pt x="204921" y="542902"/>
                                <a:pt x="24228" y="482135"/>
                                <a:pt x="24228" y="314227"/>
                              </a:cubicBezTo>
                              <a:cubicBezTo>
                                <a:pt x="24228" y="96747"/>
                                <a:pt x="223310" y="0"/>
                                <a:pt x="418393" y="0"/>
                              </a:cubicBezTo>
                              <a:cubicBezTo>
                                <a:pt x="603083" y="0"/>
                                <a:pt x="746198" y="100745"/>
                                <a:pt x="746198" y="291840"/>
                              </a:cubicBezTo>
                              <a:lnTo>
                                <a:pt x="548715" y="292639"/>
                              </a:lnTo>
                              <a:cubicBezTo>
                                <a:pt x="539921" y="195892"/>
                                <a:pt x="488751" y="148718"/>
                                <a:pt x="390410" y="148718"/>
                              </a:cubicBezTo>
                              <a:lnTo>
                                <a:pt x="390410" y="148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" name="Freeform 139"/>
                      <wps:cNvSpPr/>
                      <wps:spPr>
                        <a:xfrm>
                          <a:off x="878119" y="1770227"/>
                          <a:ext cx="686789" cy="700415"/>
                        </a:xfrm>
                        <a:custGeom>
                          <a:avLst/>
                          <a:gdLst>
                            <a:gd name="connsiteX0" fmla="*/ 342995 w 686789"/>
                            <a:gd name="connsiteY0" fmla="*/ 700415 h 700415"/>
                            <a:gd name="connsiteX1" fmla="*/ 0 w 686789"/>
                            <a:gd name="connsiteY1" fmla="*/ 350207 h 700415"/>
                            <a:gd name="connsiteX2" fmla="*/ 342995 w 686789"/>
                            <a:gd name="connsiteY2" fmla="*/ 0 h 700415"/>
                            <a:gd name="connsiteX3" fmla="*/ 686790 w 686789"/>
                            <a:gd name="connsiteY3" fmla="*/ 350207 h 700415"/>
                            <a:gd name="connsiteX4" fmla="*/ 342995 w 686789"/>
                            <a:gd name="connsiteY4" fmla="*/ 700415 h 700415"/>
                            <a:gd name="connsiteX5" fmla="*/ 342995 w 686789"/>
                            <a:gd name="connsiteY5" fmla="*/ 700415 h 700415"/>
                            <a:gd name="connsiteX6" fmla="*/ 342995 w 686789"/>
                            <a:gd name="connsiteY6" fmla="*/ 568488 h 700415"/>
                            <a:gd name="connsiteX7" fmla="*/ 482912 w 686789"/>
                            <a:gd name="connsiteY7" fmla="*/ 350207 h 700415"/>
                            <a:gd name="connsiteX8" fmla="*/ 342995 w 686789"/>
                            <a:gd name="connsiteY8" fmla="*/ 131927 h 700415"/>
                            <a:gd name="connsiteX9" fmla="*/ 203079 w 686789"/>
                            <a:gd name="connsiteY9" fmla="*/ 350207 h 700415"/>
                            <a:gd name="connsiteX10" fmla="*/ 342995 w 686789"/>
                            <a:gd name="connsiteY10" fmla="*/ 568488 h 700415"/>
                            <a:gd name="connsiteX11" fmla="*/ 342995 w 686789"/>
                            <a:gd name="connsiteY11" fmla="*/ 568488 h 700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86789" h="700415">
                              <a:moveTo>
                                <a:pt x="342995" y="700415"/>
                              </a:moveTo>
                              <a:cubicBezTo>
                                <a:pt x="128723" y="700415"/>
                                <a:pt x="0" y="558093"/>
                                <a:pt x="0" y="350207"/>
                              </a:cubicBezTo>
                              <a:cubicBezTo>
                                <a:pt x="0" y="142322"/>
                                <a:pt x="128723" y="0"/>
                                <a:pt x="342995" y="0"/>
                              </a:cubicBezTo>
                              <a:cubicBezTo>
                                <a:pt x="558067" y="0"/>
                                <a:pt x="686790" y="142322"/>
                                <a:pt x="686790" y="350207"/>
                              </a:cubicBezTo>
                              <a:cubicBezTo>
                                <a:pt x="685990" y="558093"/>
                                <a:pt x="557267" y="700415"/>
                                <a:pt x="342995" y="700415"/>
                              </a:cubicBezTo>
                              <a:lnTo>
                                <a:pt x="342995" y="700415"/>
                              </a:lnTo>
                              <a:close/>
                              <a:moveTo>
                                <a:pt x="342995" y="568488"/>
                              </a:moveTo>
                              <a:cubicBezTo>
                                <a:pt x="462924" y="568488"/>
                                <a:pt x="482912" y="454950"/>
                                <a:pt x="482912" y="350207"/>
                              </a:cubicBezTo>
                              <a:cubicBezTo>
                                <a:pt x="482912" y="245465"/>
                                <a:pt x="463723" y="131927"/>
                                <a:pt x="342995" y="131927"/>
                              </a:cubicBezTo>
                              <a:cubicBezTo>
                                <a:pt x="223067" y="131927"/>
                                <a:pt x="203079" y="245465"/>
                                <a:pt x="203079" y="350207"/>
                              </a:cubicBezTo>
                              <a:cubicBezTo>
                                <a:pt x="203079" y="454950"/>
                                <a:pt x="222267" y="568488"/>
                                <a:pt x="342995" y="568488"/>
                              </a:cubicBezTo>
                              <a:lnTo>
                                <a:pt x="342995" y="568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" name="Freeform 140"/>
                      <wps:cNvSpPr/>
                      <wps:spPr>
                        <a:xfrm>
                          <a:off x="1576902" y="1479187"/>
                          <a:ext cx="432541" cy="972265"/>
                        </a:xfrm>
                        <a:custGeom>
                          <a:avLst/>
                          <a:gdLst>
                            <a:gd name="connsiteX0" fmla="*/ 295823 w 432541"/>
                            <a:gd name="connsiteY0" fmla="*/ 309430 h 972265"/>
                            <a:gd name="connsiteX1" fmla="*/ 415752 w 432541"/>
                            <a:gd name="connsiteY1" fmla="*/ 309430 h 972265"/>
                            <a:gd name="connsiteX2" fmla="*/ 415752 w 432541"/>
                            <a:gd name="connsiteY2" fmla="*/ 441357 h 972265"/>
                            <a:gd name="connsiteX3" fmla="*/ 295823 w 432541"/>
                            <a:gd name="connsiteY3" fmla="*/ 441357 h 972265"/>
                            <a:gd name="connsiteX4" fmla="*/ 295823 w 432541"/>
                            <a:gd name="connsiteY4" fmla="*/ 972266 h 972265"/>
                            <a:gd name="connsiteX5" fmla="*/ 98341 w 432541"/>
                            <a:gd name="connsiteY5" fmla="*/ 972266 h 972265"/>
                            <a:gd name="connsiteX6" fmla="*/ 98341 w 432541"/>
                            <a:gd name="connsiteY6" fmla="*/ 441357 h 972265"/>
                            <a:gd name="connsiteX7" fmla="*/ 0 w 432541"/>
                            <a:gd name="connsiteY7" fmla="*/ 441357 h 972265"/>
                            <a:gd name="connsiteX8" fmla="*/ 0 w 432541"/>
                            <a:gd name="connsiteY8" fmla="*/ 309430 h 972265"/>
                            <a:gd name="connsiteX9" fmla="*/ 98341 w 432541"/>
                            <a:gd name="connsiteY9" fmla="*/ 309430 h 972265"/>
                            <a:gd name="connsiteX10" fmla="*/ 324606 w 432541"/>
                            <a:gd name="connsiteY10" fmla="*/ 0 h 972265"/>
                            <a:gd name="connsiteX11" fmla="*/ 432542 w 432541"/>
                            <a:gd name="connsiteY11" fmla="*/ 9595 h 972265"/>
                            <a:gd name="connsiteX12" fmla="*/ 432542 w 432541"/>
                            <a:gd name="connsiteY12" fmla="*/ 132727 h 972265"/>
                            <a:gd name="connsiteX13" fmla="*/ 295823 w 432541"/>
                            <a:gd name="connsiteY13" fmla="*/ 309430 h 972265"/>
                            <a:gd name="connsiteX14" fmla="*/ 295823 w 432541"/>
                            <a:gd name="connsiteY14" fmla="*/ 309430 h 972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2541" h="972265">
                              <a:moveTo>
                                <a:pt x="295823" y="309430"/>
                              </a:moveTo>
                              <a:lnTo>
                                <a:pt x="415752" y="309430"/>
                              </a:lnTo>
                              <a:lnTo>
                                <a:pt x="415752" y="441357"/>
                              </a:lnTo>
                              <a:lnTo>
                                <a:pt x="295823" y="441357"/>
                              </a:lnTo>
                              <a:lnTo>
                                <a:pt x="295823" y="972266"/>
                              </a:lnTo>
                              <a:lnTo>
                                <a:pt x="98341" y="972266"/>
                              </a:lnTo>
                              <a:lnTo>
                                <a:pt x="98341" y="441357"/>
                              </a:lnTo>
                              <a:lnTo>
                                <a:pt x="0" y="441357"/>
                              </a:lnTo>
                              <a:lnTo>
                                <a:pt x="0" y="309430"/>
                              </a:lnTo>
                              <a:lnTo>
                                <a:pt x="98341" y="309430"/>
                              </a:lnTo>
                              <a:cubicBezTo>
                                <a:pt x="92745" y="121533"/>
                                <a:pt x="110334" y="0"/>
                                <a:pt x="324606" y="0"/>
                              </a:cubicBezTo>
                              <a:cubicBezTo>
                                <a:pt x="360585" y="0"/>
                                <a:pt x="396563" y="3998"/>
                                <a:pt x="432542" y="9595"/>
                              </a:cubicBezTo>
                              <a:lnTo>
                                <a:pt x="432542" y="132727"/>
                              </a:lnTo>
                              <a:cubicBezTo>
                                <a:pt x="293425" y="116736"/>
                                <a:pt x="290227" y="179901"/>
                                <a:pt x="295823" y="309430"/>
                              </a:cubicBezTo>
                              <a:lnTo>
                                <a:pt x="295823" y="309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" name="Freeform 141"/>
                      <wps:cNvSpPr/>
                      <wps:spPr>
                        <a:xfrm>
                          <a:off x="2042224" y="1586328"/>
                          <a:ext cx="478114" cy="884313"/>
                        </a:xfrm>
                        <a:custGeom>
                          <a:avLst/>
                          <a:gdLst>
                            <a:gd name="connsiteX0" fmla="*/ 132721 w 478114"/>
                            <a:gd name="connsiteY0" fmla="*/ 71161 h 884313"/>
                            <a:gd name="connsiteX1" fmla="*/ 329403 w 478114"/>
                            <a:gd name="connsiteY1" fmla="*/ 0 h 884313"/>
                            <a:gd name="connsiteX2" fmla="*/ 329403 w 478114"/>
                            <a:gd name="connsiteY2" fmla="*/ 202289 h 884313"/>
                            <a:gd name="connsiteX3" fmla="*/ 478115 w 478114"/>
                            <a:gd name="connsiteY3" fmla="*/ 202289 h 884313"/>
                            <a:gd name="connsiteX4" fmla="*/ 478115 w 478114"/>
                            <a:gd name="connsiteY4" fmla="*/ 334216 h 884313"/>
                            <a:gd name="connsiteX5" fmla="*/ 329403 w 478114"/>
                            <a:gd name="connsiteY5" fmla="*/ 334216 h 884313"/>
                            <a:gd name="connsiteX6" fmla="*/ 329403 w 478114"/>
                            <a:gd name="connsiteY6" fmla="*/ 641248 h 884313"/>
                            <a:gd name="connsiteX7" fmla="*/ 410955 w 478114"/>
                            <a:gd name="connsiteY7" fmla="*/ 752386 h 884313"/>
                            <a:gd name="connsiteX8" fmla="*/ 474117 w 478114"/>
                            <a:gd name="connsiteY8" fmla="*/ 748389 h 884313"/>
                            <a:gd name="connsiteX9" fmla="*/ 474117 w 478114"/>
                            <a:gd name="connsiteY9" fmla="*/ 864325 h 884313"/>
                            <a:gd name="connsiteX10" fmla="*/ 319010 w 478114"/>
                            <a:gd name="connsiteY10" fmla="*/ 884314 h 884313"/>
                            <a:gd name="connsiteX11" fmla="*/ 132721 w 478114"/>
                            <a:gd name="connsiteY11" fmla="*/ 659637 h 884313"/>
                            <a:gd name="connsiteX12" fmla="*/ 132721 w 478114"/>
                            <a:gd name="connsiteY12" fmla="*/ 334216 h 884313"/>
                            <a:gd name="connsiteX13" fmla="*/ 0 w 478114"/>
                            <a:gd name="connsiteY13" fmla="*/ 334216 h 884313"/>
                            <a:gd name="connsiteX14" fmla="*/ 0 w 478114"/>
                            <a:gd name="connsiteY14" fmla="*/ 202289 h 884313"/>
                            <a:gd name="connsiteX15" fmla="*/ 132721 w 478114"/>
                            <a:gd name="connsiteY15" fmla="*/ 202289 h 884313"/>
                            <a:gd name="connsiteX16" fmla="*/ 132721 w 478114"/>
                            <a:gd name="connsiteY16" fmla="*/ 71161 h 884313"/>
                            <a:gd name="connsiteX17" fmla="*/ 132721 w 478114"/>
                            <a:gd name="connsiteY17" fmla="*/ 71161 h 88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78114" h="884313">
                              <a:moveTo>
                                <a:pt x="132721" y="71161"/>
                              </a:moveTo>
                              <a:lnTo>
                                <a:pt x="329403" y="0"/>
                              </a:lnTo>
                              <a:lnTo>
                                <a:pt x="329403" y="202289"/>
                              </a:lnTo>
                              <a:lnTo>
                                <a:pt x="478115" y="202289"/>
                              </a:lnTo>
                              <a:lnTo>
                                <a:pt x="478115" y="334216"/>
                              </a:lnTo>
                              <a:lnTo>
                                <a:pt x="329403" y="334216"/>
                              </a:lnTo>
                              <a:lnTo>
                                <a:pt x="329403" y="641248"/>
                              </a:lnTo>
                              <a:cubicBezTo>
                                <a:pt x="329403" y="728400"/>
                                <a:pt x="342196" y="752386"/>
                                <a:pt x="410955" y="752386"/>
                              </a:cubicBezTo>
                              <a:cubicBezTo>
                                <a:pt x="431742" y="752386"/>
                                <a:pt x="452530" y="749988"/>
                                <a:pt x="474117" y="748389"/>
                              </a:cubicBezTo>
                              <a:lnTo>
                                <a:pt x="474117" y="864325"/>
                              </a:lnTo>
                              <a:cubicBezTo>
                                <a:pt x="451730" y="874719"/>
                                <a:pt x="346993" y="884314"/>
                                <a:pt x="319010" y="884314"/>
                              </a:cubicBezTo>
                              <a:cubicBezTo>
                                <a:pt x="165501" y="884314"/>
                                <a:pt x="132721" y="803558"/>
                                <a:pt x="132721" y="659637"/>
                              </a:cubicBezTo>
                              <a:lnTo>
                                <a:pt x="132721" y="334216"/>
                              </a:lnTo>
                              <a:lnTo>
                                <a:pt x="0" y="334216"/>
                              </a:lnTo>
                              <a:lnTo>
                                <a:pt x="0" y="202289"/>
                              </a:lnTo>
                              <a:lnTo>
                                <a:pt x="132721" y="202289"/>
                              </a:lnTo>
                              <a:lnTo>
                                <a:pt x="132721" y="71161"/>
                              </a:lnTo>
                              <a:lnTo>
                                <a:pt x="132721" y="71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" name="Freeform 142"/>
                      <wps:cNvSpPr/>
                      <wps:spPr>
                        <a:xfrm>
                          <a:off x="2579503" y="1586328"/>
                          <a:ext cx="478114" cy="884313"/>
                        </a:xfrm>
                        <a:custGeom>
                          <a:avLst/>
                          <a:gdLst>
                            <a:gd name="connsiteX0" fmla="*/ 131921 w 478114"/>
                            <a:gd name="connsiteY0" fmla="*/ 71161 h 884313"/>
                            <a:gd name="connsiteX1" fmla="*/ 329403 w 478114"/>
                            <a:gd name="connsiteY1" fmla="*/ 0 h 884313"/>
                            <a:gd name="connsiteX2" fmla="*/ 329403 w 478114"/>
                            <a:gd name="connsiteY2" fmla="*/ 202289 h 884313"/>
                            <a:gd name="connsiteX3" fmla="*/ 478115 w 478114"/>
                            <a:gd name="connsiteY3" fmla="*/ 202289 h 884313"/>
                            <a:gd name="connsiteX4" fmla="*/ 478115 w 478114"/>
                            <a:gd name="connsiteY4" fmla="*/ 334216 h 884313"/>
                            <a:gd name="connsiteX5" fmla="*/ 329403 w 478114"/>
                            <a:gd name="connsiteY5" fmla="*/ 334216 h 884313"/>
                            <a:gd name="connsiteX6" fmla="*/ 329403 w 478114"/>
                            <a:gd name="connsiteY6" fmla="*/ 641248 h 884313"/>
                            <a:gd name="connsiteX7" fmla="*/ 410955 w 478114"/>
                            <a:gd name="connsiteY7" fmla="*/ 752386 h 884313"/>
                            <a:gd name="connsiteX8" fmla="*/ 474117 w 478114"/>
                            <a:gd name="connsiteY8" fmla="*/ 748389 h 884313"/>
                            <a:gd name="connsiteX9" fmla="*/ 474117 w 478114"/>
                            <a:gd name="connsiteY9" fmla="*/ 864325 h 884313"/>
                            <a:gd name="connsiteX10" fmla="*/ 319010 w 478114"/>
                            <a:gd name="connsiteY10" fmla="*/ 884314 h 884313"/>
                            <a:gd name="connsiteX11" fmla="*/ 132721 w 478114"/>
                            <a:gd name="connsiteY11" fmla="*/ 659637 h 884313"/>
                            <a:gd name="connsiteX12" fmla="*/ 132721 w 478114"/>
                            <a:gd name="connsiteY12" fmla="*/ 334216 h 884313"/>
                            <a:gd name="connsiteX13" fmla="*/ 0 w 478114"/>
                            <a:gd name="connsiteY13" fmla="*/ 334216 h 884313"/>
                            <a:gd name="connsiteX14" fmla="*/ 0 w 478114"/>
                            <a:gd name="connsiteY14" fmla="*/ 202289 h 884313"/>
                            <a:gd name="connsiteX15" fmla="*/ 132721 w 478114"/>
                            <a:gd name="connsiteY15" fmla="*/ 202289 h 884313"/>
                            <a:gd name="connsiteX16" fmla="*/ 132721 w 478114"/>
                            <a:gd name="connsiteY16" fmla="*/ 71161 h 884313"/>
                            <a:gd name="connsiteX17" fmla="*/ 131921 w 478114"/>
                            <a:gd name="connsiteY17" fmla="*/ 71161 h 88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78114" h="884313">
                              <a:moveTo>
                                <a:pt x="131921" y="71161"/>
                              </a:moveTo>
                              <a:lnTo>
                                <a:pt x="329403" y="0"/>
                              </a:lnTo>
                              <a:lnTo>
                                <a:pt x="329403" y="202289"/>
                              </a:lnTo>
                              <a:lnTo>
                                <a:pt x="478115" y="202289"/>
                              </a:lnTo>
                              <a:lnTo>
                                <a:pt x="478115" y="334216"/>
                              </a:lnTo>
                              <a:lnTo>
                                <a:pt x="329403" y="334216"/>
                              </a:lnTo>
                              <a:lnTo>
                                <a:pt x="329403" y="641248"/>
                              </a:lnTo>
                              <a:cubicBezTo>
                                <a:pt x="329403" y="728400"/>
                                <a:pt x="342196" y="752386"/>
                                <a:pt x="410955" y="752386"/>
                              </a:cubicBezTo>
                              <a:cubicBezTo>
                                <a:pt x="431742" y="752386"/>
                                <a:pt x="453329" y="749988"/>
                                <a:pt x="474117" y="748389"/>
                              </a:cubicBezTo>
                              <a:lnTo>
                                <a:pt x="474117" y="864325"/>
                              </a:lnTo>
                              <a:cubicBezTo>
                                <a:pt x="451730" y="874719"/>
                                <a:pt x="346194" y="884314"/>
                                <a:pt x="319010" y="884314"/>
                              </a:cubicBezTo>
                              <a:cubicBezTo>
                                <a:pt x="165501" y="884314"/>
                                <a:pt x="132721" y="803558"/>
                                <a:pt x="132721" y="659637"/>
                              </a:cubicBezTo>
                              <a:lnTo>
                                <a:pt x="132721" y="334216"/>
                              </a:lnTo>
                              <a:lnTo>
                                <a:pt x="0" y="334216"/>
                              </a:lnTo>
                              <a:lnTo>
                                <a:pt x="0" y="202289"/>
                              </a:lnTo>
                              <a:lnTo>
                                <a:pt x="132721" y="202289"/>
                              </a:lnTo>
                              <a:lnTo>
                                <a:pt x="132721" y="71161"/>
                              </a:lnTo>
                              <a:lnTo>
                                <a:pt x="131921" y="71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3" name="Freeform 143"/>
                      <wps:cNvSpPr/>
                      <wps:spPr>
                        <a:xfrm>
                          <a:off x="3095195" y="1770227"/>
                          <a:ext cx="638019" cy="700415"/>
                        </a:xfrm>
                        <a:custGeom>
                          <a:avLst/>
                          <a:gdLst>
                            <a:gd name="connsiteX0" fmla="*/ 203878 w 638019"/>
                            <a:gd name="connsiteY0" fmla="*/ 402978 h 700415"/>
                            <a:gd name="connsiteX1" fmla="*/ 317410 w 638019"/>
                            <a:gd name="connsiteY1" fmla="*/ 568488 h 700415"/>
                            <a:gd name="connsiteX2" fmla="*/ 438938 w 638019"/>
                            <a:gd name="connsiteY2" fmla="*/ 482934 h 700415"/>
                            <a:gd name="connsiteX3" fmla="*/ 616432 w 638019"/>
                            <a:gd name="connsiteY3" fmla="*/ 482934 h 700415"/>
                            <a:gd name="connsiteX4" fmla="*/ 317410 w 638019"/>
                            <a:gd name="connsiteY4" fmla="*/ 700415 h 700415"/>
                            <a:gd name="connsiteX5" fmla="*/ 0 w 638019"/>
                            <a:gd name="connsiteY5" fmla="*/ 351807 h 700415"/>
                            <a:gd name="connsiteX6" fmla="*/ 317410 w 638019"/>
                            <a:gd name="connsiteY6" fmla="*/ 0 h 700415"/>
                            <a:gd name="connsiteX7" fmla="*/ 599642 w 638019"/>
                            <a:gd name="connsiteY7" fmla="*/ 158313 h 700415"/>
                            <a:gd name="connsiteX8" fmla="*/ 632423 w 638019"/>
                            <a:gd name="connsiteY8" fmla="*/ 276648 h 700415"/>
                            <a:gd name="connsiteX9" fmla="*/ 638019 w 638019"/>
                            <a:gd name="connsiteY9" fmla="*/ 403778 h 700415"/>
                            <a:gd name="connsiteX10" fmla="*/ 203878 w 638019"/>
                            <a:gd name="connsiteY10" fmla="*/ 403778 h 700415"/>
                            <a:gd name="connsiteX11" fmla="*/ 203878 w 638019"/>
                            <a:gd name="connsiteY11" fmla="*/ 402978 h 700415"/>
                            <a:gd name="connsiteX12" fmla="*/ 434141 w 638019"/>
                            <a:gd name="connsiteY12" fmla="*/ 271051 h 700415"/>
                            <a:gd name="connsiteX13" fmla="*/ 317410 w 638019"/>
                            <a:gd name="connsiteY13" fmla="*/ 131927 h 700415"/>
                            <a:gd name="connsiteX14" fmla="*/ 203878 w 638019"/>
                            <a:gd name="connsiteY14" fmla="*/ 271051 h 700415"/>
                            <a:gd name="connsiteX15" fmla="*/ 434141 w 638019"/>
                            <a:gd name="connsiteY15" fmla="*/ 271051 h 700415"/>
                            <a:gd name="connsiteX16" fmla="*/ 434141 w 638019"/>
                            <a:gd name="connsiteY16" fmla="*/ 271051 h 700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8019" h="700415">
                              <a:moveTo>
                                <a:pt x="203878" y="402978"/>
                              </a:moveTo>
                              <a:cubicBezTo>
                                <a:pt x="203878" y="488532"/>
                                <a:pt x="215871" y="568488"/>
                                <a:pt x="317410" y="568488"/>
                              </a:cubicBezTo>
                              <a:cubicBezTo>
                                <a:pt x="386170" y="568488"/>
                                <a:pt x="420549" y="543701"/>
                                <a:pt x="438938" y="482934"/>
                              </a:cubicBezTo>
                              <a:lnTo>
                                <a:pt x="616432" y="482934"/>
                              </a:lnTo>
                              <a:cubicBezTo>
                                <a:pt x="599642" y="646045"/>
                                <a:pt x="471719" y="700415"/>
                                <a:pt x="317410" y="700415"/>
                              </a:cubicBezTo>
                              <a:cubicBezTo>
                                <a:pt x="90346" y="700415"/>
                                <a:pt x="0" y="572485"/>
                                <a:pt x="0" y="351807"/>
                              </a:cubicBezTo>
                              <a:cubicBezTo>
                                <a:pt x="0" y="152716"/>
                                <a:pt x="115931" y="0"/>
                                <a:pt x="317410" y="0"/>
                              </a:cubicBezTo>
                              <a:cubicBezTo>
                                <a:pt x="441336" y="0"/>
                                <a:pt x="544475" y="42377"/>
                                <a:pt x="599642" y="158313"/>
                              </a:cubicBezTo>
                              <a:cubicBezTo>
                                <a:pt x="618031" y="195093"/>
                                <a:pt x="627626" y="234271"/>
                                <a:pt x="632423" y="276648"/>
                              </a:cubicBezTo>
                              <a:cubicBezTo>
                                <a:pt x="638019" y="317426"/>
                                <a:pt x="638019" y="359802"/>
                                <a:pt x="638019" y="403778"/>
                              </a:cubicBezTo>
                              <a:lnTo>
                                <a:pt x="203878" y="403778"/>
                              </a:lnTo>
                              <a:lnTo>
                                <a:pt x="203878" y="402978"/>
                              </a:lnTo>
                              <a:close/>
                              <a:moveTo>
                                <a:pt x="434141" y="271051"/>
                              </a:moveTo>
                              <a:cubicBezTo>
                                <a:pt x="434141" y="199091"/>
                                <a:pt x="414153" y="131927"/>
                                <a:pt x="317410" y="131927"/>
                              </a:cubicBezTo>
                              <a:cubicBezTo>
                                <a:pt x="226265" y="131927"/>
                                <a:pt x="206277" y="199091"/>
                                <a:pt x="203878" y="271051"/>
                              </a:cubicBezTo>
                              <a:lnTo>
                                <a:pt x="434141" y="271051"/>
                              </a:lnTo>
                              <a:lnTo>
                                <a:pt x="434141" y="27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4" name="Freeform 144"/>
                      <wps:cNvSpPr/>
                      <wps:spPr>
                        <a:xfrm>
                          <a:off x="3814766" y="1498376"/>
                          <a:ext cx="627625" cy="953875"/>
                        </a:xfrm>
                        <a:custGeom>
                          <a:avLst/>
                          <a:gdLst>
                            <a:gd name="connsiteX0" fmla="*/ 199081 w 627625"/>
                            <a:gd name="connsiteY0" fmla="*/ 561292 h 953875"/>
                            <a:gd name="connsiteX1" fmla="*/ 393365 w 627625"/>
                            <a:gd name="connsiteY1" fmla="*/ 283044 h 953875"/>
                            <a:gd name="connsiteX2" fmla="*/ 613234 w 627625"/>
                            <a:gd name="connsiteY2" fmla="*/ 283044 h 953875"/>
                            <a:gd name="connsiteX3" fmla="*/ 386169 w 627625"/>
                            <a:gd name="connsiteY3" fmla="*/ 573285 h 953875"/>
                            <a:gd name="connsiteX4" fmla="*/ 627625 w 627625"/>
                            <a:gd name="connsiteY4" fmla="*/ 953876 h 953875"/>
                            <a:gd name="connsiteX5" fmla="*/ 397362 w 627625"/>
                            <a:gd name="connsiteY5" fmla="*/ 953876 h 953875"/>
                            <a:gd name="connsiteX6" fmla="*/ 199081 w 627625"/>
                            <a:gd name="connsiteY6" fmla="*/ 590875 h 953875"/>
                            <a:gd name="connsiteX7" fmla="*/ 196682 w 627625"/>
                            <a:gd name="connsiteY7" fmla="*/ 593274 h 953875"/>
                            <a:gd name="connsiteX8" fmla="*/ 196682 w 627625"/>
                            <a:gd name="connsiteY8" fmla="*/ 953876 h 953875"/>
                            <a:gd name="connsiteX9" fmla="*/ 0 w 627625"/>
                            <a:gd name="connsiteY9" fmla="*/ 953876 h 953875"/>
                            <a:gd name="connsiteX10" fmla="*/ 0 w 627625"/>
                            <a:gd name="connsiteY10" fmla="*/ 0 h 953875"/>
                            <a:gd name="connsiteX11" fmla="*/ 196682 w 627625"/>
                            <a:gd name="connsiteY11" fmla="*/ 0 h 953875"/>
                            <a:gd name="connsiteX12" fmla="*/ 196682 w 627625"/>
                            <a:gd name="connsiteY12" fmla="*/ 558893 h 953875"/>
                            <a:gd name="connsiteX13" fmla="*/ 199081 w 627625"/>
                            <a:gd name="connsiteY13" fmla="*/ 561292 h 95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7625" h="953875">
                              <a:moveTo>
                                <a:pt x="199081" y="561292"/>
                              </a:moveTo>
                              <a:lnTo>
                                <a:pt x="393365" y="283044"/>
                              </a:lnTo>
                              <a:lnTo>
                                <a:pt x="613234" y="283044"/>
                              </a:lnTo>
                              <a:lnTo>
                                <a:pt x="386169" y="573285"/>
                              </a:lnTo>
                              <a:lnTo>
                                <a:pt x="627625" y="953876"/>
                              </a:lnTo>
                              <a:lnTo>
                                <a:pt x="397362" y="953876"/>
                              </a:lnTo>
                              <a:lnTo>
                                <a:pt x="199081" y="590875"/>
                              </a:lnTo>
                              <a:lnTo>
                                <a:pt x="196682" y="593274"/>
                              </a:lnTo>
                              <a:lnTo>
                                <a:pt x="196682" y="953876"/>
                              </a:lnTo>
                              <a:lnTo>
                                <a:pt x="0" y="953876"/>
                              </a:lnTo>
                              <a:lnTo>
                                <a:pt x="0" y="0"/>
                              </a:lnTo>
                              <a:lnTo>
                                <a:pt x="196682" y="0"/>
                              </a:lnTo>
                              <a:lnTo>
                                <a:pt x="196682" y="558893"/>
                              </a:lnTo>
                              <a:lnTo>
                                <a:pt x="199081" y="561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5" name="Freeform 145"/>
                      <wps:cNvSpPr/>
                      <wps:spPr>
                        <a:xfrm>
                          <a:off x="4541532" y="1489581"/>
                          <a:ext cx="297422" cy="299035"/>
                        </a:xfrm>
                        <a:custGeom>
                          <a:avLst/>
                          <a:gdLst>
                            <a:gd name="connsiteX0" fmla="*/ 0 w 297422"/>
                            <a:gd name="connsiteY0" fmla="*/ 149518 h 299035"/>
                            <a:gd name="connsiteX1" fmla="*/ 148712 w 297422"/>
                            <a:gd name="connsiteY1" fmla="*/ 299036 h 299035"/>
                            <a:gd name="connsiteX2" fmla="*/ 297423 w 297422"/>
                            <a:gd name="connsiteY2" fmla="*/ 149518 h 299035"/>
                            <a:gd name="connsiteX3" fmla="*/ 148712 w 297422"/>
                            <a:gd name="connsiteY3" fmla="*/ 0 h 299035"/>
                            <a:gd name="connsiteX4" fmla="*/ 0 w 297422"/>
                            <a:gd name="connsiteY4" fmla="*/ 149518 h 299035"/>
                            <a:gd name="connsiteX5" fmla="*/ 26384 w 297422"/>
                            <a:gd name="connsiteY5" fmla="*/ 149518 h 299035"/>
                            <a:gd name="connsiteX6" fmla="*/ 148712 w 297422"/>
                            <a:gd name="connsiteY6" fmla="*/ 26386 h 299035"/>
                            <a:gd name="connsiteX7" fmla="*/ 271038 w 297422"/>
                            <a:gd name="connsiteY7" fmla="*/ 149518 h 299035"/>
                            <a:gd name="connsiteX8" fmla="*/ 148712 w 297422"/>
                            <a:gd name="connsiteY8" fmla="*/ 272650 h 299035"/>
                            <a:gd name="connsiteX9" fmla="*/ 26384 w 297422"/>
                            <a:gd name="connsiteY9" fmla="*/ 149518 h 299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97422" h="299035">
                              <a:moveTo>
                                <a:pt x="0" y="149518"/>
                              </a:moveTo>
                              <a:cubicBezTo>
                                <a:pt x="0" y="231873"/>
                                <a:pt x="66360" y="299036"/>
                                <a:pt x="148712" y="299036"/>
                              </a:cubicBezTo>
                              <a:cubicBezTo>
                                <a:pt x="230262" y="299036"/>
                                <a:pt x="297423" y="231873"/>
                                <a:pt x="297423" y="149518"/>
                              </a:cubicBezTo>
                              <a:cubicBezTo>
                                <a:pt x="297423" y="67163"/>
                                <a:pt x="231062" y="0"/>
                                <a:pt x="148712" y="0"/>
                              </a:cubicBezTo>
                              <a:cubicBezTo>
                                <a:pt x="67160" y="0"/>
                                <a:pt x="0" y="67163"/>
                                <a:pt x="0" y="149518"/>
                              </a:cubicBezTo>
                              <a:close/>
                              <a:moveTo>
                                <a:pt x="26384" y="149518"/>
                              </a:moveTo>
                              <a:cubicBezTo>
                                <a:pt x="26384" y="81555"/>
                                <a:pt x="81551" y="26386"/>
                                <a:pt x="148712" y="26386"/>
                              </a:cubicBezTo>
                              <a:cubicBezTo>
                                <a:pt x="215871" y="26386"/>
                                <a:pt x="271038" y="81555"/>
                                <a:pt x="271038" y="149518"/>
                              </a:cubicBezTo>
                              <a:cubicBezTo>
                                <a:pt x="271038" y="217481"/>
                                <a:pt x="215871" y="272650"/>
                                <a:pt x="148712" y="272650"/>
                              </a:cubicBezTo>
                              <a:cubicBezTo>
                                <a:pt x="81551" y="272650"/>
                                <a:pt x="26384" y="217481"/>
                                <a:pt x="26384" y="1495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6" name="Freeform 146"/>
                      <wps:cNvSpPr/>
                      <wps:spPr>
                        <a:xfrm>
                          <a:off x="4635875" y="1567938"/>
                          <a:ext cx="122327" cy="136724"/>
                        </a:xfrm>
                        <a:custGeom>
                          <a:avLst/>
                          <a:gdLst>
                            <a:gd name="connsiteX0" fmla="*/ 27184 w 122327"/>
                            <a:gd name="connsiteY0" fmla="*/ 57568 h 136724"/>
                            <a:gd name="connsiteX1" fmla="*/ 47172 w 122327"/>
                            <a:gd name="connsiteY1" fmla="*/ 57568 h 136724"/>
                            <a:gd name="connsiteX2" fmla="*/ 71957 w 122327"/>
                            <a:gd name="connsiteY2" fmla="*/ 55969 h 136724"/>
                            <a:gd name="connsiteX3" fmla="*/ 79952 w 122327"/>
                            <a:gd name="connsiteY3" fmla="*/ 50372 h 136724"/>
                            <a:gd name="connsiteX4" fmla="*/ 83151 w 122327"/>
                            <a:gd name="connsiteY4" fmla="*/ 39978 h 136724"/>
                            <a:gd name="connsiteX5" fmla="*/ 79153 w 122327"/>
                            <a:gd name="connsiteY5" fmla="*/ 28784 h 136724"/>
                            <a:gd name="connsiteX6" fmla="*/ 68759 w 122327"/>
                            <a:gd name="connsiteY6" fmla="*/ 23187 h 136724"/>
                            <a:gd name="connsiteX7" fmla="*/ 48771 w 122327"/>
                            <a:gd name="connsiteY7" fmla="*/ 23187 h 136724"/>
                            <a:gd name="connsiteX8" fmla="*/ 27184 w 122327"/>
                            <a:gd name="connsiteY8" fmla="*/ 23187 h 136724"/>
                            <a:gd name="connsiteX9" fmla="*/ 27184 w 122327"/>
                            <a:gd name="connsiteY9" fmla="*/ 57568 h 136724"/>
                            <a:gd name="connsiteX10" fmla="*/ 27184 w 122327"/>
                            <a:gd name="connsiteY10" fmla="*/ 57568 h 136724"/>
                            <a:gd name="connsiteX11" fmla="*/ 0 w 122327"/>
                            <a:gd name="connsiteY11" fmla="*/ 136725 h 136724"/>
                            <a:gd name="connsiteX12" fmla="*/ 0 w 122327"/>
                            <a:gd name="connsiteY12" fmla="*/ 0 h 136724"/>
                            <a:gd name="connsiteX13" fmla="*/ 57566 w 122327"/>
                            <a:gd name="connsiteY13" fmla="*/ 0 h 136724"/>
                            <a:gd name="connsiteX14" fmla="*/ 89547 w 122327"/>
                            <a:gd name="connsiteY14" fmla="*/ 3998 h 136724"/>
                            <a:gd name="connsiteX15" fmla="*/ 105537 w 122327"/>
                            <a:gd name="connsiteY15" fmla="*/ 16791 h 136724"/>
                            <a:gd name="connsiteX16" fmla="*/ 111933 w 122327"/>
                            <a:gd name="connsiteY16" fmla="*/ 38379 h 136724"/>
                            <a:gd name="connsiteX17" fmla="*/ 103139 w 122327"/>
                            <a:gd name="connsiteY17" fmla="*/ 63965 h 136724"/>
                            <a:gd name="connsiteX18" fmla="*/ 75955 w 122327"/>
                            <a:gd name="connsiteY18" fmla="*/ 76758 h 136724"/>
                            <a:gd name="connsiteX19" fmla="*/ 90346 w 122327"/>
                            <a:gd name="connsiteY19" fmla="*/ 87952 h 136724"/>
                            <a:gd name="connsiteX20" fmla="*/ 105537 w 122327"/>
                            <a:gd name="connsiteY20" fmla="*/ 110339 h 136724"/>
                            <a:gd name="connsiteX21" fmla="*/ 122327 w 122327"/>
                            <a:gd name="connsiteY21" fmla="*/ 136725 h 136724"/>
                            <a:gd name="connsiteX22" fmla="*/ 89547 w 122327"/>
                            <a:gd name="connsiteY22" fmla="*/ 136725 h 136724"/>
                            <a:gd name="connsiteX23" fmla="*/ 69559 w 122327"/>
                            <a:gd name="connsiteY23" fmla="*/ 107141 h 136724"/>
                            <a:gd name="connsiteX24" fmla="*/ 55167 w 122327"/>
                            <a:gd name="connsiteY24" fmla="*/ 87152 h 136724"/>
                            <a:gd name="connsiteX25" fmla="*/ 46373 w 122327"/>
                            <a:gd name="connsiteY25" fmla="*/ 81555 h 136724"/>
                            <a:gd name="connsiteX26" fmla="*/ 32781 w 122327"/>
                            <a:gd name="connsiteY26" fmla="*/ 79956 h 136724"/>
                            <a:gd name="connsiteX27" fmla="*/ 27184 w 122327"/>
                            <a:gd name="connsiteY27" fmla="*/ 79956 h 136724"/>
                            <a:gd name="connsiteX28" fmla="*/ 27184 w 122327"/>
                            <a:gd name="connsiteY28" fmla="*/ 136725 h 136724"/>
                            <a:gd name="connsiteX29" fmla="*/ 0 w 122327"/>
                            <a:gd name="connsiteY29" fmla="*/ 136725 h 136724"/>
                            <a:gd name="connsiteX30" fmla="*/ 0 w 122327"/>
                            <a:gd name="connsiteY30" fmla="*/ 136725 h 13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22327" h="136724">
                              <a:moveTo>
                                <a:pt x="27184" y="57568"/>
                              </a:moveTo>
                              <a:lnTo>
                                <a:pt x="47172" y="57568"/>
                              </a:lnTo>
                              <a:cubicBezTo>
                                <a:pt x="59964" y="57568"/>
                                <a:pt x="68759" y="56769"/>
                                <a:pt x="71957" y="55969"/>
                              </a:cubicBezTo>
                              <a:cubicBezTo>
                                <a:pt x="75155" y="55170"/>
                                <a:pt x="77554" y="52771"/>
                                <a:pt x="79952" y="50372"/>
                              </a:cubicBezTo>
                              <a:cubicBezTo>
                                <a:pt x="81551" y="47174"/>
                                <a:pt x="83151" y="43976"/>
                                <a:pt x="83151" y="39978"/>
                              </a:cubicBezTo>
                              <a:cubicBezTo>
                                <a:pt x="83151" y="35181"/>
                                <a:pt x="81551" y="31982"/>
                                <a:pt x="79153" y="28784"/>
                              </a:cubicBezTo>
                              <a:cubicBezTo>
                                <a:pt x="76754" y="25586"/>
                                <a:pt x="72757" y="23987"/>
                                <a:pt x="68759" y="23187"/>
                              </a:cubicBezTo>
                              <a:cubicBezTo>
                                <a:pt x="66361" y="23187"/>
                                <a:pt x="59964" y="23187"/>
                                <a:pt x="48771" y="23187"/>
                              </a:cubicBezTo>
                              <a:lnTo>
                                <a:pt x="27184" y="23187"/>
                              </a:lnTo>
                              <a:lnTo>
                                <a:pt x="27184" y="57568"/>
                              </a:lnTo>
                              <a:lnTo>
                                <a:pt x="27184" y="57568"/>
                              </a:lnTo>
                              <a:close/>
                              <a:moveTo>
                                <a:pt x="0" y="136725"/>
                              </a:moveTo>
                              <a:lnTo>
                                <a:pt x="0" y="0"/>
                              </a:lnTo>
                              <a:lnTo>
                                <a:pt x="57566" y="0"/>
                              </a:lnTo>
                              <a:cubicBezTo>
                                <a:pt x="71957" y="0"/>
                                <a:pt x="82351" y="1599"/>
                                <a:pt x="89547" y="3998"/>
                              </a:cubicBezTo>
                              <a:cubicBezTo>
                                <a:pt x="95943" y="6396"/>
                                <a:pt x="101539" y="11194"/>
                                <a:pt x="105537" y="16791"/>
                              </a:cubicBezTo>
                              <a:cubicBezTo>
                                <a:pt x="109535" y="23187"/>
                                <a:pt x="111933" y="30383"/>
                                <a:pt x="111933" y="38379"/>
                              </a:cubicBezTo>
                              <a:cubicBezTo>
                                <a:pt x="111933" y="48773"/>
                                <a:pt x="108735" y="57568"/>
                                <a:pt x="103139" y="63965"/>
                              </a:cubicBezTo>
                              <a:cubicBezTo>
                                <a:pt x="96743" y="70361"/>
                                <a:pt x="87948" y="75159"/>
                                <a:pt x="75955" y="76758"/>
                              </a:cubicBezTo>
                              <a:cubicBezTo>
                                <a:pt x="81551" y="79956"/>
                                <a:pt x="86349" y="83954"/>
                                <a:pt x="90346" y="87952"/>
                              </a:cubicBezTo>
                              <a:cubicBezTo>
                                <a:pt x="94344" y="91949"/>
                                <a:pt x="99141" y="99145"/>
                                <a:pt x="105537" y="110339"/>
                              </a:cubicBezTo>
                              <a:lnTo>
                                <a:pt x="122327" y="136725"/>
                              </a:lnTo>
                              <a:lnTo>
                                <a:pt x="89547" y="136725"/>
                              </a:lnTo>
                              <a:lnTo>
                                <a:pt x="69559" y="107141"/>
                              </a:lnTo>
                              <a:cubicBezTo>
                                <a:pt x="62363" y="96747"/>
                                <a:pt x="57566" y="90350"/>
                                <a:pt x="55167" y="87152"/>
                              </a:cubicBezTo>
                              <a:cubicBezTo>
                                <a:pt x="52769" y="84753"/>
                                <a:pt x="49571" y="82355"/>
                                <a:pt x="46373" y="81555"/>
                              </a:cubicBezTo>
                              <a:cubicBezTo>
                                <a:pt x="43174" y="80755"/>
                                <a:pt x="39177" y="79956"/>
                                <a:pt x="32781" y="79956"/>
                              </a:cubicBezTo>
                              <a:lnTo>
                                <a:pt x="27184" y="79956"/>
                              </a:lnTo>
                              <a:lnTo>
                                <a:pt x="27184" y="136725"/>
                              </a:lnTo>
                              <a:lnTo>
                                <a:pt x="0" y="136725"/>
                              </a:lnTo>
                              <a:lnTo>
                                <a:pt x="0" y="136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7C"/>
                        </a:solidFill>
                        <a:ln w="7986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4AF28E" id="Graphic 80" o:spid="_x0000_s1026" style="position:absolute;margin-left:453.6pt;margin-top:-14.2pt;width:70.85pt;height:36.3pt;z-index:-251655168" coordsize="48389,2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">
              <o:lock v:ext="edit" aspectratio="t"/>
              <v:group id="_x0000_s1027" style="position:absolute;left:30903;width:3694;height:14432" coordorigin="30903" coordsize="3693,1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shape id="Freeform 83" o:spid="_x0000_s1028" style="position:absolute;left:32239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" path="m64761,v35979,,64762,28784,64762,64764c129523,100745,100740,129529,64761,129529,28783,129529,,100745,,64764,,295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4" o:spid="_x0000_s1029" style="position:absolute;left:32119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" path="m64761,v35979,,64762,28784,64762,64764c129523,100745,100740,129529,64761,129529,29582,129529,,100745,,64764,800,287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5" o:spid="_x0000_s1030" style="position:absolute;left:33142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" path="m64762,v35178,,64761,28784,64761,64764c129523,100745,100740,129529,64762,129529,28783,129529,,99945,,64764,,28784,29582,,64762,r,xe" fillcolor="#00447c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86" o:spid="_x0000_s1031" style="position:absolute;left:32311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" path="m64761,v35979,,64762,28784,64762,64764c129523,100745,100740,129529,64761,129529,29582,129529,,100745,,64764,800,287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7" o:spid="_x0000_s1032" style="position:absolute;left:33302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" path="m64762,v35978,,64761,29584,64761,64764c129523,100745,100740,129529,64762,129529,29582,129529,,100745,,64764,,28784,28783,,64762,r,xe" fillcolor="#00447c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88" o:spid="_x0000_s1033" style="position:absolute;left:30903;top:3286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" path="m64761,v35979,,64762,28784,64762,64764c129523,100745,100740,129529,64761,129529,28783,129529,,100745,,64764,800,29584,29582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89" o:spid="_x0000_s1034" style="position:absolute;left:31319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" path="m64761,v35979,,64762,28784,64762,64764c129523,100745,100740,129529,64761,129529,29582,129529,,100745,,64764,,287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0" o:spid="_x0000_s1035" style="position:absolute;left:31151;top:4933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" path="m64761,v35979,,64762,28784,64762,64764c129523,100745,100740,129529,64761,129529,29582,129529,,99945,,64764,,29584,28783,,64761,r,xe" fillcolor="#00447c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</v:group>
              <v:group id="_x0000_s1036" style="position:absolute;left:25443;width:14855;height:14432" coordorigin="25443" coordsize="14855,1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shape id="Freeform 92" o:spid="_x0000_s1037" style="position:absolute;left:33590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" path="m64761,v35979,,64761,29584,64761,64764c129522,100745,100740,129529,64761,129529,29582,129529,,100745,,64764,799,29584,29582,,64761,r,xe" fillcolor="#00447c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93" o:spid="_x0000_s1038" style="position:absolute;left:3033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4" o:spid="_x0000_s1039" style="position:absolute;left:30224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5" o:spid="_x0000_s1040" style="position:absolute;left:34022;top:13136;width:1295;height:1296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" path="m64762,v35978,,64761,28784,64761,64764c129523,100745,100740,129529,64762,129529,28783,129529,,100745,,64764,,28784,29582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96" o:spid="_x0000_s1041" style="position:absolute;left:3414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" path="m64762,v35978,,64761,28784,64761,64764c129523,100745,100740,129529,64762,129529,28783,129529,,100745,,64764,,295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97" o:spid="_x0000_s1042" style="position:absolute;left:25986;top:9858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" path="m64761,v351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8" o:spid="_x0000_s1043" style="position:absolute;left:27889;top:9858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99" o:spid="_x0000_s1044" style="position:absolute;left:29792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0" o:spid="_x0000_s1045" style="position:absolute;left:31695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1" o:spid="_x0000_s1046" style="position:absolute;left:35493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" path="m64761,v35179,,64762,29584,64762,64764c129523,100745,100740,129529,64761,129529,28783,129529,,1007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2" o:spid="_x0000_s1047" style="position:absolute;left:37396;top:9858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" path="m64761,v35979,,64762,295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3" o:spid="_x0000_s1048" style="position:absolute;left:27442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" path="m64761,v35979,,64762,28784,64762,64764c129523,100745,100740,129529,64761,129529,29582,129529,,999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4" o:spid="_x0000_s1049" style="position:absolute;left:29344;top:1149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" path="m64761,v35979,,64762,28784,64762,64764c129523,100745,100740,129529,64761,129529,28783,129529,,999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5" o:spid="_x0000_s1050" style="position:absolute;left:31239;top:1149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" path="m64761,v35979,,64762,28784,64762,64764c129523,100745,100740,129529,64761,129529,29582,129529,,999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6" o:spid="_x0000_s1051" style="position:absolute;left:35045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" path="m64762,v35978,,64761,28784,64761,64764c129523,100745,100740,129529,64762,129529,28783,129529,,999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07" o:spid="_x0000_s1052" style="position:absolute;left:36948;top:1149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" path="m64761,v35979,,64761,28784,64761,64764c129522,100745,100740,129529,64761,129529,28783,129529,,99945,,64764,,28784,28783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08" o:spid="_x0000_s1053" style="position:absolute;left:26610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" path="m64761,v351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09" o:spid="_x0000_s1054" style="position:absolute;left:28513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0" o:spid="_x0000_s1055" style="position:absolute;left:30408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" path="m64761,v35979,,64762,287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1" o:spid="_x0000_s1056" style="position:absolute;left:34214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" path="m64761,v35979,,64762,28784,64762,64764c129523,100745,100740,129529,64761,129529,28783,129529,,100745,,64764,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2" o:spid="_x0000_s1057" style="position:absolute;left:36116;top:6572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" path="m64761,v35979,,64762,28784,64762,64764c129523,100745,100740,129529,64761,129529,29582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3" o:spid="_x0000_s1058" style="position:absolute;left:38019;top:6572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" path="m64762,v351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14" o:spid="_x0000_s1059" style="position:absolute;left:25691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" path="m64761,v35979,,64762,295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5" o:spid="_x0000_s1060" style="position:absolute;left:27593;top:8211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" path="m64761,v35979,,64762,29584,64762,64764c129523,100745,100740,129529,64761,129529,28783,129529,,100745,,64764,800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6" o:spid="_x0000_s1061" style="position:absolute;left:29496;top:8211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" path="m64761,v35979,,64762,29584,64762,64764c129523,100745,100740,129529,64761,129529,29582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7" o:spid="_x0000_s1062" style="position:absolute;left:31399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" path="m64761,v35979,,64762,295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8" o:spid="_x0000_s1063" style="position:absolute;left:35197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" path="m64761,v35979,,64762,29584,64762,64764c129523,100745,100740,129529,64761,129529,28783,129529,,100745,,64764,799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19" o:spid="_x0000_s1064" style="position:absolute;left:37100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" path="m64762,v35978,,64761,29584,64761,64764c129523,100745,100740,129529,64762,129529,28783,129529,,100745,,64764,,28784,29582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0" o:spid="_x0000_s1065" style="position:absolute;left:39003;top:8211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" path="m64762,v35978,,64761,295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1" o:spid="_x0000_s1066" style="position:absolute;left:27106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2" o:spid="_x0000_s1067" style="position:absolute;left:29009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3" o:spid="_x0000_s1068" style="position:absolute;left:32806;top:3286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4" o:spid="_x0000_s1069" style="position:absolute;left:34709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" path="m64761,v35979,,64761,28784,64761,64764c129522,100745,100740,129529,64761,129529,29582,129529,,100745,,64764,,29584,28783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25" o:spid="_x0000_s1070" style="position:absolute;left:36612;top:3286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" path="m64761,v35979,,64762,28784,64762,64764c129523,100745,100740,129529,64761,129529,28783,129529,,1007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6" o:spid="_x0000_s1071" style="position:absolute;left:27514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" path="m64761,v35979,,64762,28784,64762,64764c129523,100745,100740,129529,64761,129529,28783,129529,,100745,,64764,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7" o:spid="_x0000_s1072" style="position:absolute;left:29416;top:1647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" path="m64761,v35979,,64762,28784,64762,64764c129523,100745,100740,129529,64761,129529,28783,129529,,100745,,64764,,287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28" o:spid="_x0000_s1073" style="position:absolute;left:33222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" path="m64762,v359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29" o:spid="_x0000_s1074" style="position:absolute;left:35117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" path="m64761,v35179,,64762,28784,64762,64764c129523,100745,100740,129529,64761,129529,28783,129529,,100745,,64764,799,287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0" o:spid="_x0000_s1075" style="position:absolute;left:37020;top:1647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" path="m64762,v35978,,64761,28784,64761,64764c129523,100745,100740,129529,64762,129529,28783,129529,,100745,,64764,,28784,28783,,64762,r,xe" fillcolor="#8dc63f" stroked="f" strokeweight=".22183mm">
                  <v:stroke joinstyle="miter"/>
                  <v:path arrowok="t" o:connecttype="custom" o:connectlocs="64762,0;129523,64764;64762,129529;0,64764;64762,0;64762,0" o:connectangles="0,0,0,0,0,0"/>
                </v:shape>
                <v:shape id="Freeform 131" o:spid="_x0000_s1076" style="position:absolute;left:25443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" path="m64761,v35179,,64762,28784,64762,64764c129523,100745,100740,129529,64761,129529,28783,129529,,99945,,64764,800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2" o:spid="_x0000_s1077" style="position:absolute;left:27346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" path="m64761,v35179,,64762,28784,64762,64764c129523,100745,100740,129529,64761,129529,28783,129529,,999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3" o:spid="_x0000_s1078" style="position:absolute;left:29248;top:4933;width:1296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4" o:spid="_x0000_s1079" style="position:absolute;left:33054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5" o:spid="_x0000_s1080" style="position:absolute;left:34949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" path="m64761,v35179,,64761,28784,64761,64764c129522,100745,100740,129529,64761,129529,28783,129529,,99945,,64764,799,29584,29582,,64761,r,xe" fillcolor="#8dc63f" stroked="f" strokeweight=".22183mm">
                  <v:stroke joinstyle="miter"/>
                  <v:path arrowok="t" o:connecttype="custom" o:connectlocs="64761,0;129522,64764;64761,129529;0,64764;64761,0;64761,0" o:connectangles="0,0,0,0,0,0"/>
                </v:shape>
                <v:shape id="Freeform 136" o:spid="_x0000_s1081" style="position:absolute;left:36852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" path="m64761,v35979,,64762,28784,64762,64764c129523,100745,100740,129529,64761,129529,28783,129529,,99945,,64764,,29584,29582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  <v:shape id="Freeform 137" o:spid="_x0000_s1082" style="position:absolute;left:38755;top:4933;width:1295;height:1295;visibility:visible;mso-wrap-style:square;v-text-anchor:middle" coordsize="129522,12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" path="m64761,v35979,,64762,28784,64762,64764c129523,100745,100740,129529,64761,129529,28783,129529,,99945,,64764,,29584,28783,,64761,r,xe" fillcolor="#8dc63f" stroked="f" strokeweight=".22183mm">
                  <v:stroke joinstyle="miter"/>
                  <v:path arrowok="t" o:connecttype="custom" o:connectlocs="64761,0;129523,64764;64761,129529;0,64764;64761,0;64761,0" o:connectangles="0,0,0,0,0,0"/>
                </v:shape>
              </v:group>
              <v:shape id="Freeform 138" o:spid="_x0000_s1083" style="position:absolute;top:14791;width:7717;height:9915;visibility:visible;mso-wrap-style:square;v-text-anchor:middle" coordsize="771782,99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" path="m390410,148718v-75155,,-151110,39978,-151110,123133c239300,374994,331245,386987,415195,402978v144714,36780,356587,77558,356587,269452c771782,909100,567904,991455,363226,991455,146555,991455,-6953,906702,243,666034r206277,c198524,771576,259288,842737,365625,842737v82350,,191086,-24787,191086,-126331c556711,604468,419992,596472,338441,575684,204921,542902,24228,482135,24228,314227,24228,96747,223310,,418393,,603083,,746198,100745,746198,291840r-197483,799c539921,195892,488751,148718,390410,148718r,xe" fillcolor="#00447c" stroked="f" strokeweight=".22183mm">
                <v:stroke joinstyle="miter"/>
                <v:path arrowok="t" o:connecttype="custom" o:connectlocs="390410,148718;239300,271851;415195,402978;771782,672430;363226,991455;243,666034;206520,666034;365625,842737;556711,716406;338441,575684;24228,314227;418393,0;746198,291840;548715,292639;390410,148718;390410,148718" o:connectangles="0,0,0,0,0,0,0,0,0,0,0,0,0,0,0,0"/>
              </v:shape>
              <v:shape id="Freeform 139" o:spid="_x0000_s1084" style="position:absolute;left:8781;top:17702;width:6868;height:7004;visibility:visible;mso-wrap-style:square;v-text-anchor:middle" coordsize="686789,70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" path="m342995,700415c128723,700415,,558093,,350207,,142322,128723,,342995,,558067,,686790,142322,686790,350207,685990,558093,557267,700415,342995,700415r,xm342995,568488v119929,,139917,-113538,139917,-218281c482912,245465,463723,131927,342995,131927v-119928,,-139916,113538,-139916,218280c203079,454950,222267,568488,342995,568488r,xe" fillcolor="#00447c" stroked="f" strokeweight=".22183mm">
                <v:stroke joinstyle="miter"/>
                <v:path arrowok="t" o:connecttype="custom" o:connectlocs="342995,700415;0,350207;342995,0;686790,350207;342995,700415;342995,700415;342995,568488;482912,350207;342995,131927;203079,350207;342995,568488;342995,568488" o:connectangles="0,0,0,0,0,0,0,0,0,0,0,0"/>
              </v:shape>
              <v:shape id="Freeform 140" o:spid="_x0000_s1085" style="position:absolute;left:15769;top:14791;width:4325;height:9723;visibility:visible;mso-wrap-style:square;v-text-anchor:middle" coordsize="432541,97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" path="m295823,309430r119929,l415752,441357r-119929,l295823,972266r-197482,l98341,441357,,441357,,309430r98341,c92745,121533,110334,,324606,v35979,,71957,3998,107936,9595l432542,132727c293425,116736,290227,179901,295823,309430r,xe" fillcolor="#00447c" stroked="f" strokeweight=".22183mm">
                <v:stroke joinstyle="miter"/>
                <v:path arrowok="t" o:connecttype="custom" o:connectlocs="295823,309430;415752,309430;415752,441357;295823,441357;295823,972266;98341,972266;98341,441357;0,441357;0,309430;98341,309430;324606,0;432542,9595;432542,132727;295823,309430;295823,309430" o:connectangles="0,0,0,0,0,0,0,0,0,0,0,0,0,0,0"/>
              </v:shape>
              <v:shape id="Freeform 141" o:spid="_x0000_s1086" style="position:absolute;left:20422;top:15863;width:4781;height:8843;visibility:visible;mso-wrap-style:square;v-text-anchor:middle" coordsize="478114,88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" path="m132721,71161l329403,r,202289l478115,202289r,131927l329403,334216r,307032c329403,728400,342196,752386,410955,752386v20787,,41575,-2398,63162,-3997l474117,864325v-22387,10394,-127124,19989,-155107,19989c165501,884314,132721,803558,132721,659637r,-325421l,334216,,202289r132721,l132721,71161r,xe" fillcolor="#00447c" stroked="f" strokeweight=".22183mm">
                <v:stroke joinstyle="miter"/>
                <v:path arrowok="t" o:connecttype="custom" o:connectlocs="132721,71161;329403,0;329403,202289;478115,202289;478115,334216;329403,334216;329403,641248;410955,752386;474117,748389;474117,864325;319010,884314;132721,659637;132721,334216;0,334216;0,202289;132721,202289;132721,71161;132721,71161" o:connectangles="0,0,0,0,0,0,0,0,0,0,0,0,0,0,0,0,0,0"/>
              </v:shape>
              <v:shape id="Freeform 142" o:spid="_x0000_s1087" style="position:absolute;left:25795;top:15863;width:4781;height:8843;visibility:visible;mso-wrap-style:square;v-text-anchor:middle" coordsize="478114,88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" path="m131921,71161l329403,r,202289l478115,202289r,131927l329403,334216r,307032c329403,728400,342196,752386,410955,752386v20787,,42374,-2398,63162,-3997l474117,864325v-22387,10394,-127923,19989,-155107,19989c165501,884314,132721,803558,132721,659637r,-325421l,334216,,202289r132721,l132721,71161r-800,xe" fillcolor="#00447c" stroked="f" strokeweight=".22183mm">
                <v:stroke joinstyle="miter"/>
                <v:path arrowok="t" o:connecttype="custom" o:connectlocs="131921,71161;329403,0;329403,202289;478115,202289;478115,334216;329403,334216;329403,641248;410955,752386;474117,748389;474117,864325;319010,884314;132721,659637;132721,334216;0,334216;0,202289;132721,202289;132721,71161;131921,71161" o:connectangles="0,0,0,0,0,0,0,0,0,0,0,0,0,0,0,0,0,0"/>
              </v:shape>
              <v:shape id="Freeform 143" o:spid="_x0000_s1088" style="position:absolute;left:30951;top:17702;width:6381;height:7004;visibility:visible;mso-wrap-style:square;v-text-anchor:middle" coordsize="638019,70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" path="m203878,402978v,85554,11993,165510,113532,165510c386170,568488,420549,543701,438938,482934r177494,c599642,646045,471719,700415,317410,700415,90346,700415,,572485,,351807,,152716,115931,,317410,,441336,,544475,42377,599642,158313v18389,36780,27984,75958,32781,118335c638019,317426,638019,359802,638019,403778r-434141,l203878,402978xm434141,271051v,-71960,-19988,-139124,-116731,-139124c226265,131927,206277,199091,203878,271051r230263,l434141,271051xe" fillcolor="#00447c" stroked="f" strokeweight=".22183mm">
                <v:stroke joinstyle="miter"/>
                <v:path arrowok="t" o:connecttype="custom" o:connectlocs="203878,402978;317410,568488;438938,482934;616432,482934;317410,700415;0,351807;317410,0;599642,158313;632423,276648;638019,403778;203878,403778;203878,402978;434141,271051;317410,131927;203878,271051;434141,271051;434141,271051" o:connectangles="0,0,0,0,0,0,0,0,0,0,0,0,0,0,0,0,0"/>
              </v:shape>
              <v:shape id="Freeform 144" o:spid="_x0000_s1089" style="position:absolute;left:38147;top:14983;width:6276;height:9539;visibility:visible;mso-wrap-style:square;v-text-anchor:middle" coordsize="627625,9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" path="m199081,561292l393365,283044r219869,l386169,573285,627625,953876r-230263,l199081,590875r-2399,2399l196682,953876,,953876,,,196682,r,558893l199081,561292xe" fillcolor="#00447c" stroked="f" strokeweight=".22183mm">
                <v:stroke joinstyle="miter"/>
                <v:path arrowok="t" o:connecttype="custom" o:connectlocs="199081,561292;393365,283044;613234,283044;386169,573285;627625,953876;397362,953876;199081,590875;196682,593274;196682,953876;0,953876;0,0;196682,0;196682,558893;199081,561292" o:connectangles="0,0,0,0,0,0,0,0,0,0,0,0,0,0"/>
              </v:shape>
              <v:shape id="Freeform 145" o:spid="_x0000_s1090" style="position:absolute;left:45415;top:14895;width:2974;height:2991;visibility:visible;mso-wrap-style:square;v-text-anchor:middle" coordsize="297422,29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" path="m,149518v,82355,66360,149518,148712,149518c230262,299036,297423,231873,297423,149518,297423,67163,231062,,148712,,67160,,,67163,,149518xm26384,149518c26384,81555,81551,26386,148712,26386v67159,,122326,55169,122326,123132c271038,217481,215871,272650,148712,272650,81551,272650,26384,217481,26384,149518xe" fillcolor="#00447c" stroked="f" strokeweight=".22183mm">
                <v:stroke joinstyle="miter"/>
                <v:path arrowok="t" o:connecttype="custom" o:connectlocs="0,149518;148712,299036;297423,149518;148712,0;0,149518;26384,149518;148712,26386;271038,149518;148712,272650;26384,149518" o:connectangles="0,0,0,0,0,0,0,0,0,0"/>
              </v:shape>
              <v:shape id="Freeform 146" o:spid="_x0000_s1091" style="position:absolute;left:46358;top:15679;width:1224;height:1367;visibility:visible;mso-wrap-style:square;v-text-anchor:middle" coordsize="122327,136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" path="m27184,57568r19988,c59964,57568,68759,56769,71957,55969v3198,-799,5597,-3198,7995,-5597c81551,47174,83151,43976,83151,39978v,-4797,-1600,-7996,-3998,-11194c76754,25586,72757,23987,68759,23187v-2398,,-8795,,-19988,l27184,23187r,34381l27184,57568xm,136725l,,57566,c71957,,82351,1599,89547,3998v6396,2398,11992,7196,15990,12793c109535,23187,111933,30383,111933,38379v,10394,-3198,19189,-8794,25586c96743,70361,87948,75159,75955,76758v5596,3198,10394,7196,14391,11194c94344,91949,99141,99145,105537,110339r16790,26386l89547,136725,69559,107141c62363,96747,57566,90350,55167,87152,52769,84753,49571,82355,46373,81555,43174,80755,39177,79956,32781,79956r-5597,l27184,136725,,136725r,xe" fillcolor="#00447c" stroked="f" strokeweight=".22183mm">
                <v:stroke joinstyle="miter"/>
                <v:path arrowok="t" o:connecttype="custom" o:connectlocs="27184,57568;47172,57568;71957,55969;79952,50372;83151,39978;79153,28784;68759,23187;48771,23187;27184,23187;27184,57568;27184,57568;0,136725;0,0;57566,0;89547,3998;105537,16791;111933,38379;103139,63965;75955,76758;90346,87952;105537,110339;122327,136725;89547,136725;69559,107141;55167,87152;46373,81555;32781,79956;27184,79956;27184,136725;0,136725;0,136725" o:connectangles="0,0,0,0,0,0,0,0,0,0,0,0,0,0,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90B9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45pt;height:5.45pt" o:bullet="t">
        <v:imagedata r:id="rId1" o:title="clip_bullet001"/>
      </v:shape>
    </w:pict>
  </w:numPicBullet>
  <w:abstractNum w:abstractNumId="0" w15:restartNumberingAfterBreak="0">
    <w:nsid w:val="FFFFFF7C"/>
    <w:multiLevelType w:val="singleLevel"/>
    <w:tmpl w:val="C610F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782C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9A63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049C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10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448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D2DD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0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48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68A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52A9F"/>
    <w:multiLevelType w:val="hybridMultilevel"/>
    <w:tmpl w:val="AAE21B14"/>
    <w:lvl w:ilvl="0" w:tplc="6388C80A">
      <w:start w:val="1"/>
      <w:numFmt w:val="decimal"/>
      <w:lvlText w:val="%1."/>
      <w:lvlJc w:val="left"/>
      <w:pPr>
        <w:ind w:left="644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0ACF4F3B"/>
    <w:multiLevelType w:val="multilevel"/>
    <w:tmpl w:val="A552DA6E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12" w15:restartNumberingAfterBreak="0">
    <w:nsid w:val="0E7E2A39"/>
    <w:multiLevelType w:val="multilevel"/>
    <w:tmpl w:val="5CB605D4"/>
    <w:lvl w:ilvl="0">
      <w:start w:val="1"/>
      <w:numFmt w:val="decimal"/>
      <w:pStyle w:val="stkNUMBERINGTitle"/>
      <w:isLgl/>
      <w:lvlText w:val="%1."/>
      <w:lvlJc w:val="left"/>
      <w:pPr>
        <w:tabs>
          <w:tab w:val="num" w:pos="2836"/>
        </w:tabs>
        <w:ind w:left="319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94"/>
        </w:tabs>
        <w:ind w:left="994" w:hanging="519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699"/>
        </w:tabs>
        <w:ind w:left="1699" w:hanging="705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699"/>
        </w:tabs>
        <w:ind w:left="2549" w:hanging="85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49"/>
        </w:tabs>
        <w:ind w:left="3571" w:hanging="1022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4824"/>
        </w:tabs>
        <w:ind w:left="4824" w:hanging="1253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6">
      <w:start w:val="1"/>
      <w:numFmt w:val="decimal"/>
      <w:lvlText w:val="%7.%2.%3.%4.%5.%6.%1."/>
      <w:lvlJc w:val="left"/>
      <w:pPr>
        <w:tabs>
          <w:tab w:val="num" w:pos="4824"/>
        </w:tabs>
        <w:ind w:left="5674" w:hanging="85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7">
      <w:start w:val="1"/>
      <w:numFmt w:val="decimal"/>
      <w:lvlText w:val="%8.%2.%3.%4.%5.%6.%7.%1."/>
      <w:lvlJc w:val="left"/>
      <w:pPr>
        <w:tabs>
          <w:tab w:val="num" w:pos="5818"/>
        </w:tabs>
        <w:ind w:left="5818" w:hanging="144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8">
      <w:start w:val="1"/>
      <w:numFmt w:val="none"/>
      <w:lvlText w:val="%1.%2.%3.%4.%5.%6.%7.%8.1."/>
      <w:lvlJc w:val="left"/>
      <w:pPr>
        <w:tabs>
          <w:tab w:val="num" w:pos="6667"/>
        </w:tabs>
        <w:ind w:left="6667" w:hanging="144"/>
      </w:pPr>
      <w:rPr>
        <w:rFonts w:ascii="Arial" w:hAnsi="Arial" w:hint="default"/>
        <w:b/>
        <w:bCs/>
        <w:i w:val="0"/>
        <w:iCs w:val="0"/>
        <w:sz w:val="20"/>
        <w:szCs w:val="20"/>
      </w:rPr>
    </w:lvl>
  </w:abstractNum>
  <w:abstractNum w:abstractNumId="13" w15:restartNumberingAfterBreak="0">
    <w:nsid w:val="121A11B6"/>
    <w:multiLevelType w:val="hybridMultilevel"/>
    <w:tmpl w:val="5DD04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284CAE"/>
    <w:multiLevelType w:val="multilevel"/>
    <w:tmpl w:val="CA06F13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141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927" w:hanging="142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219"/>
        </w:tabs>
        <w:ind w:left="1649" w:hanging="50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2153" w:hanging="648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657" w:hanging="792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806"/>
        </w:tabs>
        <w:ind w:left="3161" w:hanging="936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3203"/>
        </w:tabs>
        <w:ind w:left="3665" w:hanging="1080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4169" w:hanging="122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3997"/>
        </w:tabs>
        <w:ind w:left="4745" w:hanging="1440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15" w15:restartNumberingAfterBreak="0">
    <w:nsid w:val="1CD83DE8"/>
    <w:multiLevelType w:val="hybridMultilevel"/>
    <w:tmpl w:val="6344C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C4EBB"/>
    <w:multiLevelType w:val="hybridMultilevel"/>
    <w:tmpl w:val="9800A74C"/>
    <w:lvl w:ilvl="0" w:tplc="A1884F0C">
      <w:start w:val="1"/>
      <w:numFmt w:val="bullet"/>
      <w:pStyle w:val="BulletedTextSt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6FB"/>
    <w:multiLevelType w:val="multilevel"/>
    <w:tmpl w:val="9E9C5DF4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18" w15:restartNumberingAfterBreak="0">
    <w:nsid w:val="236638BD"/>
    <w:multiLevelType w:val="multilevel"/>
    <w:tmpl w:val="CE088EE0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219"/>
        </w:tabs>
        <w:ind w:left="1649" w:hanging="50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2153" w:hanging="648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657" w:hanging="792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806"/>
        </w:tabs>
        <w:ind w:left="3161" w:hanging="936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3203"/>
        </w:tabs>
        <w:ind w:left="3665" w:hanging="1080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4169" w:hanging="122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3997"/>
        </w:tabs>
        <w:ind w:left="4745" w:hanging="1440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19" w15:restartNumberingAfterBreak="0">
    <w:nsid w:val="23CE3C3F"/>
    <w:multiLevelType w:val="multilevel"/>
    <w:tmpl w:val="E34EBF40"/>
    <w:lvl w:ilvl="0">
      <w:start w:val="1"/>
      <w:numFmt w:val="bullet"/>
      <w:pStyle w:val="StkBULLET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4820"/>
        </w:tabs>
        <w:ind w:left="4820" w:hanging="28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5387"/>
        </w:tabs>
        <w:ind w:left="5387" w:hanging="284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20" w15:restartNumberingAfterBreak="0">
    <w:nsid w:val="470000D8"/>
    <w:multiLevelType w:val="multilevel"/>
    <w:tmpl w:val="43E40D3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21" w15:restartNumberingAfterBreak="0">
    <w:nsid w:val="48884665"/>
    <w:multiLevelType w:val="multilevel"/>
    <w:tmpl w:val="C22ECF62"/>
    <w:lvl w:ilvl="0">
      <w:start w:val="1"/>
      <w:numFmt w:val="bullet"/>
      <w:lvlText w:val=""/>
      <w:lvlJc w:val="left"/>
      <w:pPr>
        <w:tabs>
          <w:tab w:val="num" w:pos="397"/>
        </w:tabs>
        <w:ind w:left="572" w:hanging="215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502" w:hanging="142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  <w:lang w:val="es-MX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1224" w:hanging="50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728" w:hanging="648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041"/>
        </w:tabs>
        <w:ind w:left="2232" w:hanging="792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736" w:hanging="936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3240" w:hanging="1080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744" w:hanging="122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4320" w:hanging="1440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22" w15:restartNumberingAfterBreak="0">
    <w:nsid w:val="491C7B11"/>
    <w:multiLevelType w:val="hybridMultilevel"/>
    <w:tmpl w:val="2508F8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319E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B860AF1"/>
    <w:multiLevelType w:val="multilevel"/>
    <w:tmpl w:val="E9C49CCC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927" w:hanging="142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219"/>
        </w:tabs>
        <w:ind w:left="1649" w:hanging="50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2153" w:hanging="648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657" w:hanging="792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806"/>
        </w:tabs>
        <w:ind w:left="3161" w:hanging="936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3203"/>
        </w:tabs>
        <w:ind w:left="3665" w:hanging="1080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4169" w:hanging="122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3997"/>
        </w:tabs>
        <w:ind w:left="4745" w:hanging="1440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25" w15:restartNumberingAfterBreak="0">
    <w:nsid w:val="56B6408E"/>
    <w:multiLevelType w:val="multilevel"/>
    <w:tmpl w:val="103ADE2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7796"/>
        </w:tabs>
        <w:ind w:left="7796" w:hanging="2976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611416FC"/>
    <w:multiLevelType w:val="multilevel"/>
    <w:tmpl w:val="D5B28DDE"/>
    <w:lvl w:ilvl="0">
      <w:start w:val="1"/>
      <w:numFmt w:val="decimal"/>
      <w:pStyle w:val="NumberingTextStk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pacing w:val="0"/>
        <w:position w:val="0"/>
        <w:sz w:val="24"/>
      </w:rPr>
    </w:lvl>
    <w:lvl w:ilvl="1">
      <w:start w:val="1"/>
      <w:numFmt w:val="decimal"/>
      <w:pStyle w:val="MultilevelTextStk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venir Next LT Pro" w:hAnsi="Avenir Next LT Pro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venir Next LT Pro" w:hAnsi="Avenir Next LT Pro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venir Next LT Pro" w:hAnsi="Avenir Next LT Pro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venir Next LT Pro" w:hAnsi="Avenir Next LT Pro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venir Next LT Pro" w:hAnsi="Avenir Next LT Pro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venir Next LT Pro" w:hAnsi="Avenir Next LT Pro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venir Next LT Pro" w:hAnsi="Avenir Next LT Pro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venir Next LT Pro" w:hAnsi="Avenir Next LT Pro" w:hint="default"/>
        <w:b/>
        <w:i w:val="0"/>
        <w:sz w:val="20"/>
      </w:rPr>
    </w:lvl>
  </w:abstractNum>
  <w:abstractNum w:abstractNumId="27" w15:restartNumberingAfterBreak="0">
    <w:nsid w:val="636278E5"/>
    <w:multiLevelType w:val="multilevel"/>
    <w:tmpl w:val="DE1C62D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219"/>
        </w:tabs>
        <w:ind w:left="1649" w:hanging="50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2153" w:hanging="648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657" w:hanging="792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806"/>
        </w:tabs>
        <w:ind w:left="3161" w:hanging="936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3203"/>
        </w:tabs>
        <w:ind w:left="3665" w:hanging="1080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4169" w:hanging="122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3997"/>
        </w:tabs>
        <w:ind w:left="4745" w:hanging="1440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28" w15:restartNumberingAfterBreak="0">
    <w:nsid w:val="67853385"/>
    <w:multiLevelType w:val="multilevel"/>
    <w:tmpl w:val="89F4FB52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498"/>
        </w:tabs>
        <w:ind w:left="1207" w:hanging="215"/>
      </w:pPr>
      <w:rPr>
        <w:rFonts w:ascii="Symbol" w:hAnsi="Symbol" w:hint="default"/>
        <w:b w:val="0"/>
        <w:i w:val="0"/>
        <w:spacing w:val="0"/>
        <w:position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29" w15:restartNumberingAfterBreak="0">
    <w:nsid w:val="7576789C"/>
    <w:multiLevelType w:val="multilevel"/>
    <w:tmpl w:val="7E84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82034CD"/>
    <w:multiLevelType w:val="multilevel"/>
    <w:tmpl w:val="3C469CB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num w:numId="1" w16cid:durableId="422533616">
    <w:abstractNumId w:val="21"/>
  </w:num>
  <w:num w:numId="2" w16cid:durableId="2040278618">
    <w:abstractNumId w:val="29"/>
  </w:num>
  <w:num w:numId="3" w16cid:durableId="70126649">
    <w:abstractNumId w:val="25"/>
  </w:num>
  <w:num w:numId="4" w16cid:durableId="1205942971">
    <w:abstractNumId w:val="11"/>
  </w:num>
  <w:num w:numId="5" w16cid:durableId="157549187">
    <w:abstractNumId w:val="19"/>
  </w:num>
  <w:num w:numId="6" w16cid:durableId="1013533803">
    <w:abstractNumId w:val="14"/>
  </w:num>
  <w:num w:numId="7" w16cid:durableId="1489785258">
    <w:abstractNumId w:val="24"/>
  </w:num>
  <w:num w:numId="8" w16cid:durableId="1631934708">
    <w:abstractNumId w:val="18"/>
  </w:num>
  <w:num w:numId="9" w16cid:durableId="1716925752">
    <w:abstractNumId w:val="27"/>
  </w:num>
  <w:num w:numId="10" w16cid:durableId="579952647">
    <w:abstractNumId w:val="9"/>
  </w:num>
  <w:num w:numId="11" w16cid:durableId="1784884742">
    <w:abstractNumId w:val="7"/>
  </w:num>
  <w:num w:numId="12" w16cid:durableId="2017027086">
    <w:abstractNumId w:val="6"/>
  </w:num>
  <w:num w:numId="13" w16cid:durableId="1652324716">
    <w:abstractNumId w:val="5"/>
  </w:num>
  <w:num w:numId="14" w16cid:durableId="907692788">
    <w:abstractNumId w:val="4"/>
  </w:num>
  <w:num w:numId="15" w16cid:durableId="859930425">
    <w:abstractNumId w:val="8"/>
  </w:num>
  <w:num w:numId="16" w16cid:durableId="1051071793">
    <w:abstractNumId w:val="3"/>
  </w:num>
  <w:num w:numId="17" w16cid:durableId="473252680">
    <w:abstractNumId w:val="2"/>
  </w:num>
  <w:num w:numId="18" w16cid:durableId="91709951">
    <w:abstractNumId w:val="1"/>
  </w:num>
  <w:num w:numId="19" w16cid:durableId="780999441">
    <w:abstractNumId w:val="0"/>
  </w:num>
  <w:num w:numId="20" w16cid:durableId="182481705">
    <w:abstractNumId w:val="23"/>
  </w:num>
  <w:num w:numId="21" w16cid:durableId="798105838">
    <w:abstractNumId w:val="30"/>
  </w:num>
  <w:num w:numId="22" w16cid:durableId="1632252183">
    <w:abstractNumId w:val="17"/>
  </w:num>
  <w:num w:numId="23" w16cid:durableId="592205576">
    <w:abstractNumId w:val="28"/>
  </w:num>
  <w:num w:numId="24" w16cid:durableId="1956014900">
    <w:abstractNumId w:val="20"/>
  </w:num>
  <w:num w:numId="25" w16cid:durableId="553346149">
    <w:abstractNumId w:val="13"/>
  </w:num>
  <w:num w:numId="26" w16cid:durableId="1189291784">
    <w:abstractNumId w:val="12"/>
  </w:num>
  <w:num w:numId="27" w16cid:durableId="1808548329">
    <w:abstractNumId w:val="16"/>
  </w:num>
  <w:num w:numId="28" w16cid:durableId="11544895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36166465">
    <w:abstractNumId w:val="10"/>
  </w:num>
  <w:num w:numId="30" w16cid:durableId="582835646">
    <w:abstractNumId w:val="16"/>
  </w:num>
  <w:num w:numId="31" w16cid:durableId="80955740">
    <w:abstractNumId w:val="26"/>
  </w:num>
  <w:num w:numId="32" w16cid:durableId="1894149517">
    <w:abstractNumId w:val="9"/>
  </w:num>
  <w:num w:numId="33" w16cid:durableId="1010595897">
    <w:abstractNumId w:val="7"/>
  </w:num>
  <w:num w:numId="34" w16cid:durableId="1767189536">
    <w:abstractNumId w:val="6"/>
  </w:num>
  <w:num w:numId="35" w16cid:durableId="122621086">
    <w:abstractNumId w:val="5"/>
  </w:num>
  <w:num w:numId="36" w16cid:durableId="2021613868">
    <w:abstractNumId w:val="4"/>
  </w:num>
  <w:num w:numId="37" w16cid:durableId="830564500">
    <w:abstractNumId w:val="8"/>
  </w:num>
  <w:num w:numId="38" w16cid:durableId="1770736545">
    <w:abstractNumId w:val="3"/>
  </w:num>
  <w:num w:numId="39" w16cid:durableId="483744938">
    <w:abstractNumId w:val="2"/>
  </w:num>
  <w:num w:numId="40" w16cid:durableId="706106775">
    <w:abstractNumId w:val="1"/>
  </w:num>
  <w:num w:numId="41" w16cid:durableId="2137406163">
    <w:abstractNumId w:val="0"/>
  </w:num>
  <w:num w:numId="42" w16cid:durableId="1375886033">
    <w:abstractNumId w:val="9"/>
  </w:num>
  <w:num w:numId="43" w16cid:durableId="1681657800">
    <w:abstractNumId w:val="7"/>
  </w:num>
  <w:num w:numId="44" w16cid:durableId="216281303">
    <w:abstractNumId w:val="6"/>
  </w:num>
  <w:num w:numId="45" w16cid:durableId="1489325271">
    <w:abstractNumId w:val="5"/>
  </w:num>
  <w:num w:numId="46" w16cid:durableId="2033189943">
    <w:abstractNumId w:val="4"/>
  </w:num>
  <w:num w:numId="47" w16cid:durableId="919171873">
    <w:abstractNumId w:val="8"/>
  </w:num>
  <w:num w:numId="48" w16cid:durableId="529299118">
    <w:abstractNumId w:val="22"/>
  </w:num>
  <w:num w:numId="49" w16cid:durableId="136984318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76"/>
    <w:rsid w:val="00001FB4"/>
    <w:rsid w:val="00006021"/>
    <w:rsid w:val="00007FF9"/>
    <w:rsid w:val="00011E7E"/>
    <w:rsid w:val="00012A78"/>
    <w:rsid w:val="00012AF6"/>
    <w:rsid w:val="00014481"/>
    <w:rsid w:val="00016E57"/>
    <w:rsid w:val="0001774B"/>
    <w:rsid w:val="000203C4"/>
    <w:rsid w:val="00021CD3"/>
    <w:rsid w:val="000222CB"/>
    <w:rsid w:val="00023BC1"/>
    <w:rsid w:val="00025BBC"/>
    <w:rsid w:val="00025CAB"/>
    <w:rsid w:val="00025E72"/>
    <w:rsid w:val="00030E13"/>
    <w:rsid w:val="0003154F"/>
    <w:rsid w:val="00033FAE"/>
    <w:rsid w:val="000354E2"/>
    <w:rsid w:val="00035658"/>
    <w:rsid w:val="00036052"/>
    <w:rsid w:val="00036D81"/>
    <w:rsid w:val="00037F80"/>
    <w:rsid w:val="0004074E"/>
    <w:rsid w:val="00040E0B"/>
    <w:rsid w:val="00041172"/>
    <w:rsid w:val="0004169E"/>
    <w:rsid w:val="00042673"/>
    <w:rsid w:val="00042D1C"/>
    <w:rsid w:val="000431B8"/>
    <w:rsid w:val="00045CC3"/>
    <w:rsid w:val="000463E6"/>
    <w:rsid w:val="00047E44"/>
    <w:rsid w:val="000504A8"/>
    <w:rsid w:val="00050752"/>
    <w:rsid w:val="00052C69"/>
    <w:rsid w:val="0005336D"/>
    <w:rsid w:val="00054797"/>
    <w:rsid w:val="000555FB"/>
    <w:rsid w:val="000620C9"/>
    <w:rsid w:val="0006356E"/>
    <w:rsid w:val="000636C9"/>
    <w:rsid w:val="0006459B"/>
    <w:rsid w:val="00064D64"/>
    <w:rsid w:val="00064E02"/>
    <w:rsid w:val="000654C0"/>
    <w:rsid w:val="000714DD"/>
    <w:rsid w:val="00072221"/>
    <w:rsid w:val="000741AC"/>
    <w:rsid w:val="000741E6"/>
    <w:rsid w:val="00080551"/>
    <w:rsid w:val="00080DFB"/>
    <w:rsid w:val="000815FA"/>
    <w:rsid w:val="000822BA"/>
    <w:rsid w:val="000869F3"/>
    <w:rsid w:val="00087389"/>
    <w:rsid w:val="000873BF"/>
    <w:rsid w:val="000878F6"/>
    <w:rsid w:val="00087BC4"/>
    <w:rsid w:val="000920B4"/>
    <w:rsid w:val="00092789"/>
    <w:rsid w:val="0009406C"/>
    <w:rsid w:val="00094372"/>
    <w:rsid w:val="000949B4"/>
    <w:rsid w:val="00095AAC"/>
    <w:rsid w:val="00095FAF"/>
    <w:rsid w:val="00097607"/>
    <w:rsid w:val="000A16E1"/>
    <w:rsid w:val="000A27D8"/>
    <w:rsid w:val="000A4062"/>
    <w:rsid w:val="000A4165"/>
    <w:rsid w:val="000A4182"/>
    <w:rsid w:val="000A5D02"/>
    <w:rsid w:val="000A704A"/>
    <w:rsid w:val="000A7078"/>
    <w:rsid w:val="000B0470"/>
    <w:rsid w:val="000B052B"/>
    <w:rsid w:val="000B0D34"/>
    <w:rsid w:val="000B41D1"/>
    <w:rsid w:val="000B5158"/>
    <w:rsid w:val="000B6F91"/>
    <w:rsid w:val="000C0121"/>
    <w:rsid w:val="000C050A"/>
    <w:rsid w:val="000C0512"/>
    <w:rsid w:val="000C36F9"/>
    <w:rsid w:val="000C520D"/>
    <w:rsid w:val="000C545D"/>
    <w:rsid w:val="000C6622"/>
    <w:rsid w:val="000C6FD0"/>
    <w:rsid w:val="000C712A"/>
    <w:rsid w:val="000D2512"/>
    <w:rsid w:val="000D2C32"/>
    <w:rsid w:val="000D3FDE"/>
    <w:rsid w:val="000D4B05"/>
    <w:rsid w:val="000D4D18"/>
    <w:rsid w:val="000D5FE3"/>
    <w:rsid w:val="000E1176"/>
    <w:rsid w:val="000E17DE"/>
    <w:rsid w:val="000E3196"/>
    <w:rsid w:val="000E6556"/>
    <w:rsid w:val="000F0911"/>
    <w:rsid w:val="000F19C6"/>
    <w:rsid w:val="000F26F4"/>
    <w:rsid w:val="000F3445"/>
    <w:rsid w:val="000F34F2"/>
    <w:rsid w:val="000F3AEC"/>
    <w:rsid w:val="000F4117"/>
    <w:rsid w:val="000F4950"/>
    <w:rsid w:val="000F49B0"/>
    <w:rsid w:val="000F4A5D"/>
    <w:rsid w:val="000F57BB"/>
    <w:rsid w:val="000F673C"/>
    <w:rsid w:val="000F6A9B"/>
    <w:rsid w:val="000F6DCF"/>
    <w:rsid w:val="00100335"/>
    <w:rsid w:val="0010059F"/>
    <w:rsid w:val="00101C7A"/>
    <w:rsid w:val="001024DF"/>
    <w:rsid w:val="00105F11"/>
    <w:rsid w:val="00106A2F"/>
    <w:rsid w:val="00106BB8"/>
    <w:rsid w:val="001070A0"/>
    <w:rsid w:val="00107221"/>
    <w:rsid w:val="00110200"/>
    <w:rsid w:val="0011219A"/>
    <w:rsid w:val="00112976"/>
    <w:rsid w:val="001129AD"/>
    <w:rsid w:val="00113165"/>
    <w:rsid w:val="001153FE"/>
    <w:rsid w:val="00116476"/>
    <w:rsid w:val="00117279"/>
    <w:rsid w:val="001244E5"/>
    <w:rsid w:val="001268CD"/>
    <w:rsid w:val="00130BD8"/>
    <w:rsid w:val="0013310E"/>
    <w:rsid w:val="0014053C"/>
    <w:rsid w:val="001450BB"/>
    <w:rsid w:val="001476F1"/>
    <w:rsid w:val="00150F94"/>
    <w:rsid w:val="00154EB5"/>
    <w:rsid w:val="00155700"/>
    <w:rsid w:val="00156436"/>
    <w:rsid w:val="00160D0D"/>
    <w:rsid w:val="001636AE"/>
    <w:rsid w:val="00164EB2"/>
    <w:rsid w:val="00166BC7"/>
    <w:rsid w:val="00170EB0"/>
    <w:rsid w:val="00172357"/>
    <w:rsid w:val="0017328F"/>
    <w:rsid w:val="00173686"/>
    <w:rsid w:val="001737BD"/>
    <w:rsid w:val="001753BF"/>
    <w:rsid w:val="001762C4"/>
    <w:rsid w:val="00177556"/>
    <w:rsid w:val="00177A5B"/>
    <w:rsid w:val="001804BA"/>
    <w:rsid w:val="001809BD"/>
    <w:rsid w:val="00180E7D"/>
    <w:rsid w:val="00181051"/>
    <w:rsid w:val="00182C76"/>
    <w:rsid w:val="0018414B"/>
    <w:rsid w:val="00185244"/>
    <w:rsid w:val="00185708"/>
    <w:rsid w:val="00187040"/>
    <w:rsid w:val="00192984"/>
    <w:rsid w:val="001938E6"/>
    <w:rsid w:val="00194311"/>
    <w:rsid w:val="00195A8D"/>
    <w:rsid w:val="001A1CDE"/>
    <w:rsid w:val="001A2DA0"/>
    <w:rsid w:val="001A2DD0"/>
    <w:rsid w:val="001A3572"/>
    <w:rsid w:val="001A3583"/>
    <w:rsid w:val="001A3F67"/>
    <w:rsid w:val="001A6543"/>
    <w:rsid w:val="001A7554"/>
    <w:rsid w:val="001A7C21"/>
    <w:rsid w:val="001B075A"/>
    <w:rsid w:val="001B5243"/>
    <w:rsid w:val="001B544B"/>
    <w:rsid w:val="001B6922"/>
    <w:rsid w:val="001C06EC"/>
    <w:rsid w:val="001C0930"/>
    <w:rsid w:val="001C1546"/>
    <w:rsid w:val="001C2E36"/>
    <w:rsid w:val="001C3D68"/>
    <w:rsid w:val="001C56E4"/>
    <w:rsid w:val="001C6B1C"/>
    <w:rsid w:val="001C74F1"/>
    <w:rsid w:val="001C757F"/>
    <w:rsid w:val="001D1988"/>
    <w:rsid w:val="001D43A8"/>
    <w:rsid w:val="001D4959"/>
    <w:rsid w:val="001D4A6C"/>
    <w:rsid w:val="001D4EB1"/>
    <w:rsid w:val="001D521C"/>
    <w:rsid w:val="001D5850"/>
    <w:rsid w:val="001D6067"/>
    <w:rsid w:val="001D62AF"/>
    <w:rsid w:val="001D62B2"/>
    <w:rsid w:val="001D7470"/>
    <w:rsid w:val="001E040F"/>
    <w:rsid w:val="001E13A5"/>
    <w:rsid w:val="001E3787"/>
    <w:rsid w:val="001E45EA"/>
    <w:rsid w:val="001E6749"/>
    <w:rsid w:val="001E7002"/>
    <w:rsid w:val="001F0BFA"/>
    <w:rsid w:val="001F0EE0"/>
    <w:rsid w:val="001F1C46"/>
    <w:rsid w:val="001F3F5E"/>
    <w:rsid w:val="001F5C1E"/>
    <w:rsid w:val="001F5E9E"/>
    <w:rsid w:val="001F6377"/>
    <w:rsid w:val="001F728E"/>
    <w:rsid w:val="001F74BC"/>
    <w:rsid w:val="001F760A"/>
    <w:rsid w:val="001F7F87"/>
    <w:rsid w:val="001F7F94"/>
    <w:rsid w:val="0020175F"/>
    <w:rsid w:val="0020192B"/>
    <w:rsid w:val="00201DD6"/>
    <w:rsid w:val="0020365B"/>
    <w:rsid w:val="00205F4B"/>
    <w:rsid w:val="002105C8"/>
    <w:rsid w:val="00213879"/>
    <w:rsid w:val="002153B1"/>
    <w:rsid w:val="0021593E"/>
    <w:rsid w:val="00215E99"/>
    <w:rsid w:val="0021778C"/>
    <w:rsid w:val="00217D94"/>
    <w:rsid w:val="00220E7C"/>
    <w:rsid w:val="002219BA"/>
    <w:rsid w:val="00221C41"/>
    <w:rsid w:val="002230D8"/>
    <w:rsid w:val="00223CC0"/>
    <w:rsid w:val="00225233"/>
    <w:rsid w:val="0022640D"/>
    <w:rsid w:val="002306ED"/>
    <w:rsid w:val="00231BCA"/>
    <w:rsid w:val="00232866"/>
    <w:rsid w:val="0023302B"/>
    <w:rsid w:val="00234714"/>
    <w:rsid w:val="002357D0"/>
    <w:rsid w:val="00235C4C"/>
    <w:rsid w:val="00235E25"/>
    <w:rsid w:val="00236C7A"/>
    <w:rsid w:val="002403D9"/>
    <w:rsid w:val="00242050"/>
    <w:rsid w:val="00242C75"/>
    <w:rsid w:val="00243ACC"/>
    <w:rsid w:val="00243B61"/>
    <w:rsid w:val="00245D87"/>
    <w:rsid w:val="0024740F"/>
    <w:rsid w:val="00247937"/>
    <w:rsid w:val="00253158"/>
    <w:rsid w:val="00253640"/>
    <w:rsid w:val="00253E72"/>
    <w:rsid w:val="002545A0"/>
    <w:rsid w:val="002555D5"/>
    <w:rsid w:val="00256A26"/>
    <w:rsid w:val="00260937"/>
    <w:rsid w:val="00264440"/>
    <w:rsid w:val="00264F0A"/>
    <w:rsid w:val="0026566A"/>
    <w:rsid w:val="002668F8"/>
    <w:rsid w:val="002705D7"/>
    <w:rsid w:val="00270B3C"/>
    <w:rsid w:val="00270EA4"/>
    <w:rsid w:val="0027353C"/>
    <w:rsid w:val="00277405"/>
    <w:rsid w:val="002774A8"/>
    <w:rsid w:val="00280531"/>
    <w:rsid w:val="00280E11"/>
    <w:rsid w:val="0028177A"/>
    <w:rsid w:val="0028315C"/>
    <w:rsid w:val="0028385C"/>
    <w:rsid w:val="00284391"/>
    <w:rsid w:val="00285921"/>
    <w:rsid w:val="00287E61"/>
    <w:rsid w:val="00290B95"/>
    <w:rsid w:val="00290D53"/>
    <w:rsid w:val="00292383"/>
    <w:rsid w:val="0029287F"/>
    <w:rsid w:val="00292ED5"/>
    <w:rsid w:val="00293EC3"/>
    <w:rsid w:val="00294809"/>
    <w:rsid w:val="002953E8"/>
    <w:rsid w:val="0029589D"/>
    <w:rsid w:val="00296771"/>
    <w:rsid w:val="0029697A"/>
    <w:rsid w:val="00297B6A"/>
    <w:rsid w:val="002A06EF"/>
    <w:rsid w:val="002A0A92"/>
    <w:rsid w:val="002A17F4"/>
    <w:rsid w:val="002A7276"/>
    <w:rsid w:val="002A7C8E"/>
    <w:rsid w:val="002A7D63"/>
    <w:rsid w:val="002B014F"/>
    <w:rsid w:val="002B07B0"/>
    <w:rsid w:val="002B1CD4"/>
    <w:rsid w:val="002B1CD5"/>
    <w:rsid w:val="002B3790"/>
    <w:rsid w:val="002B491C"/>
    <w:rsid w:val="002B4BEE"/>
    <w:rsid w:val="002B670E"/>
    <w:rsid w:val="002B7A57"/>
    <w:rsid w:val="002C1635"/>
    <w:rsid w:val="002C1A6D"/>
    <w:rsid w:val="002C4887"/>
    <w:rsid w:val="002C4B46"/>
    <w:rsid w:val="002C77BC"/>
    <w:rsid w:val="002D219B"/>
    <w:rsid w:val="002D2991"/>
    <w:rsid w:val="002D2E9A"/>
    <w:rsid w:val="002D310C"/>
    <w:rsid w:val="002D36CC"/>
    <w:rsid w:val="002D4B29"/>
    <w:rsid w:val="002D4D3D"/>
    <w:rsid w:val="002D7818"/>
    <w:rsid w:val="002D78D9"/>
    <w:rsid w:val="002D7F3D"/>
    <w:rsid w:val="002E259E"/>
    <w:rsid w:val="002E378A"/>
    <w:rsid w:val="002E428B"/>
    <w:rsid w:val="002E4ACA"/>
    <w:rsid w:val="002E4C59"/>
    <w:rsid w:val="002F0F0E"/>
    <w:rsid w:val="002F17F9"/>
    <w:rsid w:val="002F25FB"/>
    <w:rsid w:val="002F2E9B"/>
    <w:rsid w:val="002F5BF4"/>
    <w:rsid w:val="002F6F47"/>
    <w:rsid w:val="002F7E96"/>
    <w:rsid w:val="00302957"/>
    <w:rsid w:val="00302A45"/>
    <w:rsid w:val="00307479"/>
    <w:rsid w:val="0030798D"/>
    <w:rsid w:val="00310BA6"/>
    <w:rsid w:val="00310C45"/>
    <w:rsid w:val="003117F0"/>
    <w:rsid w:val="00311D7F"/>
    <w:rsid w:val="003152A5"/>
    <w:rsid w:val="00316F6E"/>
    <w:rsid w:val="00317F5C"/>
    <w:rsid w:val="00320AE0"/>
    <w:rsid w:val="00323E46"/>
    <w:rsid w:val="00325120"/>
    <w:rsid w:val="0032530F"/>
    <w:rsid w:val="00326C56"/>
    <w:rsid w:val="003326E7"/>
    <w:rsid w:val="00334506"/>
    <w:rsid w:val="0033529E"/>
    <w:rsid w:val="00335E40"/>
    <w:rsid w:val="00336391"/>
    <w:rsid w:val="00341899"/>
    <w:rsid w:val="00341EE4"/>
    <w:rsid w:val="0034564A"/>
    <w:rsid w:val="003465A3"/>
    <w:rsid w:val="003471F5"/>
    <w:rsid w:val="00347907"/>
    <w:rsid w:val="00347D17"/>
    <w:rsid w:val="00347F54"/>
    <w:rsid w:val="003500F4"/>
    <w:rsid w:val="003513F2"/>
    <w:rsid w:val="003518CB"/>
    <w:rsid w:val="00351B35"/>
    <w:rsid w:val="003528B9"/>
    <w:rsid w:val="003536F6"/>
    <w:rsid w:val="003544E6"/>
    <w:rsid w:val="00357BBB"/>
    <w:rsid w:val="00361ECC"/>
    <w:rsid w:val="0036246A"/>
    <w:rsid w:val="003625D0"/>
    <w:rsid w:val="00362837"/>
    <w:rsid w:val="00362E3E"/>
    <w:rsid w:val="00364DA6"/>
    <w:rsid w:val="00366CC7"/>
    <w:rsid w:val="00366D3D"/>
    <w:rsid w:val="00370813"/>
    <w:rsid w:val="00373A42"/>
    <w:rsid w:val="00374BC6"/>
    <w:rsid w:val="00374E01"/>
    <w:rsid w:val="0037512A"/>
    <w:rsid w:val="0037533F"/>
    <w:rsid w:val="00376A71"/>
    <w:rsid w:val="0037777A"/>
    <w:rsid w:val="00380B53"/>
    <w:rsid w:val="00381876"/>
    <w:rsid w:val="00382303"/>
    <w:rsid w:val="0038321D"/>
    <w:rsid w:val="00383B7B"/>
    <w:rsid w:val="00385B32"/>
    <w:rsid w:val="003860C6"/>
    <w:rsid w:val="003861EC"/>
    <w:rsid w:val="0038724E"/>
    <w:rsid w:val="00387B4D"/>
    <w:rsid w:val="00391BBE"/>
    <w:rsid w:val="00392E22"/>
    <w:rsid w:val="00393714"/>
    <w:rsid w:val="0039636A"/>
    <w:rsid w:val="003A07CE"/>
    <w:rsid w:val="003A323B"/>
    <w:rsid w:val="003A5AC5"/>
    <w:rsid w:val="003A6896"/>
    <w:rsid w:val="003A70B9"/>
    <w:rsid w:val="003B2B1B"/>
    <w:rsid w:val="003B388C"/>
    <w:rsid w:val="003B4140"/>
    <w:rsid w:val="003B4462"/>
    <w:rsid w:val="003B45DD"/>
    <w:rsid w:val="003B5765"/>
    <w:rsid w:val="003B652D"/>
    <w:rsid w:val="003B6FA7"/>
    <w:rsid w:val="003C14AA"/>
    <w:rsid w:val="003C22B7"/>
    <w:rsid w:val="003C2B69"/>
    <w:rsid w:val="003C3249"/>
    <w:rsid w:val="003C3816"/>
    <w:rsid w:val="003C6352"/>
    <w:rsid w:val="003C7230"/>
    <w:rsid w:val="003C742D"/>
    <w:rsid w:val="003C7897"/>
    <w:rsid w:val="003D2C7F"/>
    <w:rsid w:val="003D42B2"/>
    <w:rsid w:val="003D48AB"/>
    <w:rsid w:val="003D519D"/>
    <w:rsid w:val="003D53C8"/>
    <w:rsid w:val="003E0F83"/>
    <w:rsid w:val="003E1629"/>
    <w:rsid w:val="003E278B"/>
    <w:rsid w:val="003E3243"/>
    <w:rsid w:val="003E3E0C"/>
    <w:rsid w:val="003E3FFC"/>
    <w:rsid w:val="003E40A6"/>
    <w:rsid w:val="003E58A9"/>
    <w:rsid w:val="003E77A6"/>
    <w:rsid w:val="003F00BD"/>
    <w:rsid w:val="003F1A8F"/>
    <w:rsid w:val="003F294B"/>
    <w:rsid w:val="003F31EE"/>
    <w:rsid w:val="003F35F8"/>
    <w:rsid w:val="003F3CE2"/>
    <w:rsid w:val="003F54E0"/>
    <w:rsid w:val="003F6049"/>
    <w:rsid w:val="003F67AE"/>
    <w:rsid w:val="003F7FE3"/>
    <w:rsid w:val="004002FB"/>
    <w:rsid w:val="00401467"/>
    <w:rsid w:val="00401968"/>
    <w:rsid w:val="00403BA0"/>
    <w:rsid w:val="00405130"/>
    <w:rsid w:val="00405E92"/>
    <w:rsid w:val="004065D7"/>
    <w:rsid w:val="00410044"/>
    <w:rsid w:val="00410CCE"/>
    <w:rsid w:val="004116A5"/>
    <w:rsid w:val="00411AD2"/>
    <w:rsid w:val="004141F7"/>
    <w:rsid w:val="0041475B"/>
    <w:rsid w:val="00414A8E"/>
    <w:rsid w:val="004161D2"/>
    <w:rsid w:val="0041677A"/>
    <w:rsid w:val="00416F03"/>
    <w:rsid w:val="00420A13"/>
    <w:rsid w:val="00421C93"/>
    <w:rsid w:val="0042273C"/>
    <w:rsid w:val="004227A8"/>
    <w:rsid w:val="004235FF"/>
    <w:rsid w:val="00423BD9"/>
    <w:rsid w:val="00425800"/>
    <w:rsid w:val="00430D8A"/>
    <w:rsid w:val="00431AD3"/>
    <w:rsid w:val="0043296D"/>
    <w:rsid w:val="00434002"/>
    <w:rsid w:val="0043528C"/>
    <w:rsid w:val="004363D2"/>
    <w:rsid w:val="0043765A"/>
    <w:rsid w:val="00441CA3"/>
    <w:rsid w:val="00442328"/>
    <w:rsid w:val="0044333B"/>
    <w:rsid w:val="0044353F"/>
    <w:rsid w:val="0044576B"/>
    <w:rsid w:val="004462D8"/>
    <w:rsid w:val="00446432"/>
    <w:rsid w:val="00446810"/>
    <w:rsid w:val="00450C46"/>
    <w:rsid w:val="00451F25"/>
    <w:rsid w:val="004526DD"/>
    <w:rsid w:val="004539BD"/>
    <w:rsid w:val="00456805"/>
    <w:rsid w:val="00456EF2"/>
    <w:rsid w:val="0046054E"/>
    <w:rsid w:val="00460A59"/>
    <w:rsid w:val="00462735"/>
    <w:rsid w:val="00462835"/>
    <w:rsid w:val="00462C00"/>
    <w:rsid w:val="00463D4C"/>
    <w:rsid w:val="00465779"/>
    <w:rsid w:val="00466A37"/>
    <w:rsid w:val="00467CAC"/>
    <w:rsid w:val="004700BE"/>
    <w:rsid w:val="004722E0"/>
    <w:rsid w:val="00473737"/>
    <w:rsid w:val="00473EA6"/>
    <w:rsid w:val="004746B4"/>
    <w:rsid w:val="00477C5D"/>
    <w:rsid w:val="00477FC1"/>
    <w:rsid w:val="00477FC3"/>
    <w:rsid w:val="00480AB8"/>
    <w:rsid w:val="00481222"/>
    <w:rsid w:val="00481E7D"/>
    <w:rsid w:val="00481ECF"/>
    <w:rsid w:val="0048317E"/>
    <w:rsid w:val="004859C3"/>
    <w:rsid w:val="00485DC3"/>
    <w:rsid w:val="0049101C"/>
    <w:rsid w:val="00491B62"/>
    <w:rsid w:val="00492143"/>
    <w:rsid w:val="00492A41"/>
    <w:rsid w:val="00493E58"/>
    <w:rsid w:val="00494047"/>
    <w:rsid w:val="00494245"/>
    <w:rsid w:val="00494EC5"/>
    <w:rsid w:val="00495B8C"/>
    <w:rsid w:val="00496217"/>
    <w:rsid w:val="00496BD7"/>
    <w:rsid w:val="004A17BA"/>
    <w:rsid w:val="004A21AB"/>
    <w:rsid w:val="004A4747"/>
    <w:rsid w:val="004A5581"/>
    <w:rsid w:val="004A6340"/>
    <w:rsid w:val="004A6A13"/>
    <w:rsid w:val="004A70E1"/>
    <w:rsid w:val="004A7C81"/>
    <w:rsid w:val="004B01B2"/>
    <w:rsid w:val="004B027D"/>
    <w:rsid w:val="004B150F"/>
    <w:rsid w:val="004B3CA5"/>
    <w:rsid w:val="004B43EE"/>
    <w:rsid w:val="004C0A4C"/>
    <w:rsid w:val="004C35F3"/>
    <w:rsid w:val="004D0701"/>
    <w:rsid w:val="004D2F0B"/>
    <w:rsid w:val="004D3BC5"/>
    <w:rsid w:val="004E507B"/>
    <w:rsid w:val="004E5C26"/>
    <w:rsid w:val="004E63A7"/>
    <w:rsid w:val="004E6826"/>
    <w:rsid w:val="004E72A7"/>
    <w:rsid w:val="004F44BB"/>
    <w:rsid w:val="004F5484"/>
    <w:rsid w:val="004F69A8"/>
    <w:rsid w:val="00501607"/>
    <w:rsid w:val="005052E7"/>
    <w:rsid w:val="00506DF3"/>
    <w:rsid w:val="00507B1B"/>
    <w:rsid w:val="00510393"/>
    <w:rsid w:val="00513B46"/>
    <w:rsid w:val="00514B78"/>
    <w:rsid w:val="0051769D"/>
    <w:rsid w:val="00521803"/>
    <w:rsid w:val="00522A22"/>
    <w:rsid w:val="00523CEA"/>
    <w:rsid w:val="0052464B"/>
    <w:rsid w:val="00525B2D"/>
    <w:rsid w:val="005265A0"/>
    <w:rsid w:val="00530490"/>
    <w:rsid w:val="0053190D"/>
    <w:rsid w:val="0053246E"/>
    <w:rsid w:val="00533097"/>
    <w:rsid w:val="00533F5C"/>
    <w:rsid w:val="00535037"/>
    <w:rsid w:val="00537D83"/>
    <w:rsid w:val="005404EA"/>
    <w:rsid w:val="005406D3"/>
    <w:rsid w:val="0054552B"/>
    <w:rsid w:val="00546433"/>
    <w:rsid w:val="005468CC"/>
    <w:rsid w:val="00547F23"/>
    <w:rsid w:val="00550B77"/>
    <w:rsid w:val="00550B78"/>
    <w:rsid w:val="00552293"/>
    <w:rsid w:val="0055436B"/>
    <w:rsid w:val="00555C65"/>
    <w:rsid w:val="0055751A"/>
    <w:rsid w:val="005577A3"/>
    <w:rsid w:val="00557884"/>
    <w:rsid w:val="00557A23"/>
    <w:rsid w:val="00560BBB"/>
    <w:rsid w:val="005618E3"/>
    <w:rsid w:val="00561BDA"/>
    <w:rsid w:val="0056401C"/>
    <w:rsid w:val="0056461A"/>
    <w:rsid w:val="00565DED"/>
    <w:rsid w:val="00565E5A"/>
    <w:rsid w:val="005664BE"/>
    <w:rsid w:val="005669CB"/>
    <w:rsid w:val="00566F4B"/>
    <w:rsid w:val="0057007E"/>
    <w:rsid w:val="005708E2"/>
    <w:rsid w:val="005744FB"/>
    <w:rsid w:val="00574BD0"/>
    <w:rsid w:val="0057600B"/>
    <w:rsid w:val="0057623F"/>
    <w:rsid w:val="00576F5B"/>
    <w:rsid w:val="00580D6D"/>
    <w:rsid w:val="0058164E"/>
    <w:rsid w:val="00583274"/>
    <w:rsid w:val="00586428"/>
    <w:rsid w:val="005904E2"/>
    <w:rsid w:val="00591164"/>
    <w:rsid w:val="0059472F"/>
    <w:rsid w:val="005949B6"/>
    <w:rsid w:val="00594E40"/>
    <w:rsid w:val="00595A19"/>
    <w:rsid w:val="00595D75"/>
    <w:rsid w:val="00595F47"/>
    <w:rsid w:val="005979E0"/>
    <w:rsid w:val="005A074C"/>
    <w:rsid w:val="005A22AD"/>
    <w:rsid w:val="005A33AD"/>
    <w:rsid w:val="005A3683"/>
    <w:rsid w:val="005A6E3C"/>
    <w:rsid w:val="005A71EB"/>
    <w:rsid w:val="005A7C32"/>
    <w:rsid w:val="005B32FD"/>
    <w:rsid w:val="005B4758"/>
    <w:rsid w:val="005B6CD3"/>
    <w:rsid w:val="005C07A0"/>
    <w:rsid w:val="005C1BC0"/>
    <w:rsid w:val="005C4B58"/>
    <w:rsid w:val="005C533F"/>
    <w:rsid w:val="005C6C1E"/>
    <w:rsid w:val="005D1412"/>
    <w:rsid w:val="005D2181"/>
    <w:rsid w:val="005D5A82"/>
    <w:rsid w:val="005D5F78"/>
    <w:rsid w:val="005D6898"/>
    <w:rsid w:val="005D6ED9"/>
    <w:rsid w:val="005D7A09"/>
    <w:rsid w:val="005E02EB"/>
    <w:rsid w:val="005E1A0E"/>
    <w:rsid w:val="005F2B8A"/>
    <w:rsid w:val="005F3FBC"/>
    <w:rsid w:val="005F57CD"/>
    <w:rsid w:val="005F6E2F"/>
    <w:rsid w:val="005F75B2"/>
    <w:rsid w:val="005F7FAE"/>
    <w:rsid w:val="00600BF9"/>
    <w:rsid w:val="00600FD4"/>
    <w:rsid w:val="006025E9"/>
    <w:rsid w:val="00602720"/>
    <w:rsid w:val="00602D14"/>
    <w:rsid w:val="00604AA5"/>
    <w:rsid w:val="00605E60"/>
    <w:rsid w:val="00606CE8"/>
    <w:rsid w:val="00606FB5"/>
    <w:rsid w:val="006123A4"/>
    <w:rsid w:val="00612BC1"/>
    <w:rsid w:val="006132AB"/>
    <w:rsid w:val="006139DC"/>
    <w:rsid w:val="0061447B"/>
    <w:rsid w:val="00614678"/>
    <w:rsid w:val="00616D48"/>
    <w:rsid w:val="00616D52"/>
    <w:rsid w:val="006172F7"/>
    <w:rsid w:val="0062074D"/>
    <w:rsid w:val="00620F4F"/>
    <w:rsid w:val="00622422"/>
    <w:rsid w:val="00622D68"/>
    <w:rsid w:val="0062415F"/>
    <w:rsid w:val="006252C4"/>
    <w:rsid w:val="006254B9"/>
    <w:rsid w:val="00625D56"/>
    <w:rsid w:val="0062737A"/>
    <w:rsid w:val="0062780F"/>
    <w:rsid w:val="0063161E"/>
    <w:rsid w:val="006318D6"/>
    <w:rsid w:val="00633601"/>
    <w:rsid w:val="006361FE"/>
    <w:rsid w:val="006362B0"/>
    <w:rsid w:val="006363CD"/>
    <w:rsid w:val="00636E7C"/>
    <w:rsid w:val="00637C05"/>
    <w:rsid w:val="00641FBB"/>
    <w:rsid w:val="00643DDE"/>
    <w:rsid w:val="006471B9"/>
    <w:rsid w:val="00650457"/>
    <w:rsid w:val="00651709"/>
    <w:rsid w:val="006525F7"/>
    <w:rsid w:val="00653655"/>
    <w:rsid w:val="00653A9E"/>
    <w:rsid w:val="00653F82"/>
    <w:rsid w:val="0065487D"/>
    <w:rsid w:val="00655CAB"/>
    <w:rsid w:val="00656154"/>
    <w:rsid w:val="00656182"/>
    <w:rsid w:val="00661CA1"/>
    <w:rsid w:val="00662A1E"/>
    <w:rsid w:val="0066569F"/>
    <w:rsid w:val="00667A77"/>
    <w:rsid w:val="00670639"/>
    <w:rsid w:val="00671345"/>
    <w:rsid w:val="00672BBB"/>
    <w:rsid w:val="00673D37"/>
    <w:rsid w:val="0067498B"/>
    <w:rsid w:val="00676671"/>
    <w:rsid w:val="00684E39"/>
    <w:rsid w:val="006856CF"/>
    <w:rsid w:val="00687017"/>
    <w:rsid w:val="00687975"/>
    <w:rsid w:val="0069004E"/>
    <w:rsid w:val="006914D7"/>
    <w:rsid w:val="00693776"/>
    <w:rsid w:val="006955B6"/>
    <w:rsid w:val="00696AAD"/>
    <w:rsid w:val="0069723D"/>
    <w:rsid w:val="00697B3E"/>
    <w:rsid w:val="00697F1D"/>
    <w:rsid w:val="006A1A81"/>
    <w:rsid w:val="006A26B5"/>
    <w:rsid w:val="006A2B06"/>
    <w:rsid w:val="006A3792"/>
    <w:rsid w:val="006A3EB8"/>
    <w:rsid w:val="006A3F03"/>
    <w:rsid w:val="006A4130"/>
    <w:rsid w:val="006A4309"/>
    <w:rsid w:val="006A5DED"/>
    <w:rsid w:val="006A5FC4"/>
    <w:rsid w:val="006A6BA8"/>
    <w:rsid w:val="006B09C8"/>
    <w:rsid w:val="006B0C4A"/>
    <w:rsid w:val="006B224F"/>
    <w:rsid w:val="006B56AC"/>
    <w:rsid w:val="006B5B26"/>
    <w:rsid w:val="006B7795"/>
    <w:rsid w:val="006B7986"/>
    <w:rsid w:val="006C1512"/>
    <w:rsid w:val="006C2BDF"/>
    <w:rsid w:val="006C316C"/>
    <w:rsid w:val="006C4918"/>
    <w:rsid w:val="006C4F7F"/>
    <w:rsid w:val="006D0EC6"/>
    <w:rsid w:val="006D1B9D"/>
    <w:rsid w:val="006D208E"/>
    <w:rsid w:val="006D42B2"/>
    <w:rsid w:val="006D51B7"/>
    <w:rsid w:val="006D5969"/>
    <w:rsid w:val="006D5D50"/>
    <w:rsid w:val="006D5E6B"/>
    <w:rsid w:val="006D64AA"/>
    <w:rsid w:val="006D69AE"/>
    <w:rsid w:val="006D6F43"/>
    <w:rsid w:val="006E0246"/>
    <w:rsid w:val="006E0A6C"/>
    <w:rsid w:val="006E0DED"/>
    <w:rsid w:val="006E14CB"/>
    <w:rsid w:val="006E28F7"/>
    <w:rsid w:val="006E4282"/>
    <w:rsid w:val="006E6924"/>
    <w:rsid w:val="006F048D"/>
    <w:rsid w:val="006F0C3F"/>
    <w:rsid w:val="006F1088"/>
    <w:rsid w:val="006F1B88"/>
    <w:rsid w:val="006F2170"/>
    <w:rsid w:val="006F261E"/>
    <w:rsid w:val="006F2793"/>
    <w:rsid w:val="006F3186"/>
    <w:rsid w:val="006F56F7"/>
    <w:rsid w:val="006F5BC1"/>
    <w:rsid w:val="006F72B1"/>
    <w:rsid w:val="0070168D"/>
    <w:rsid w:val="007016E3"/>
    <w:rsid w:val="00702CE3"/>
    <w:rsid w:val="00703BF5"/>
    <w:rsid w:val="00704D2A"/>
    <w:rsid w:val="0070606F"/>
    <w:rsid w:val="007105D4"/>
    <w:rsid w:val="00712109"/>
    <w:rsid w:val="00712A55"/>
    <w:rsid w:val="0072056D"/>
    <w:rsid w:val="00722665"/>
    <w:rsid w:val="007247E7"/>
    <w:rsid w:val="00724C6E"/>
    <w:rsid w:val="007251F8"/>
    <w:rsid w:val="00726F14"/>
    <w:rsid w:val="00730220"/>
    <w:rsid w:val="00732372"/>
    <w:rsid w:val="00732DE2"/>
    <w:rsid w:val="00732F70"/>
    <w:rsid w:val="007343F7"/>
    <w:rsid w:val="007345A6"/>
    <w:rsid w:val="00734667"/>
    <w:rsid w:val="0073489E"/>
    <w:rsid w:val="007349C8"/>
    <w:rsid w:val="00735EE6"/>
    <w:rsid w:val="00736A88"/>
    <w:rsid w:val="00740CCE"/>
    <w:rsid w:val="00741BDD"/>
    <w:rsid w:val="0074591F"/>
    <w:rsid w:val="007514AF"/>
    <w:rsid w:val="00752224"/>
    <w:rsid w:val="007524D4"/>
    <w:rsid w:val="00752594"/>
    <w:rsid w:val="007538BE"/>
    <w:rsid w:val="00754A28"/>
    <w:rsid w:val="007553F1"/>
    <w:rsid w:val="0075610C"/>
    <w:rsid w:val="00756270"/>
    <w:rsid w:val="0075650C"/>
    <w:rsid w:val="00756CFA"/>
    <w:rsid w:val="00757954"/>
    <w:rsid w:val="00757FA3"/>
    <w:rsid w:val="00760353"/>
    <w:rsid w:val="0076060D"/>
    <w:rsid w:val="00760FE8"/>
    <w:rsid w:val="0076139B"/>
    <w:rsid w:val="00761A39"/>
    <w:rsid w:val="00763072"/>
    <w:rsid w:val="00763C0D"/>
    <w:rsid w:val="00764530"/>
    <w:rsid w:val="007646ED"/>
    <w:rsid w:val="00765728"/>
    <w:rsid w:val="0076574B"/>
    <w:rsid w:val="0076720B"/>
    <w:rsid w:val="007679F1"/>
    <w:rsid w:val="00767BBC"/>
    <w:rsid w:val="00771A57"/>
    <w:rsid w:val="00774377"/>
    <w:rsid w:val="00775D1D"/>
    <w:rsid w:val="007768E9"/>
    <w:rsid w:val="007800D1"/>
    <w:rsid w:val="00782612"/>
    <w:rsid w:val="00783C58"/>
    <w:rsid w:val="00783D1D"/>
    <w:rsid w:val="007857C2"/>
    <w:rsid w:val="00786B31"/>
    <w:rsid w:val="007907B1"/>
    <w:rsid w:val="007908BF"/>
    <w:rsid w:val="00797127"/>
    <w:rsid w:val="007974C9"/>
    <w:rsid w:val="00797509"/>
    <w:rsid w:val="007A38F1"/>
    <w:rsid w:val="007A3B50"/>
    <w:rsid w:val="007A4CCA"/>
    <w:rsid w:val="007A5CAA"/>
    <w:rsid w:val="007A6651"/>
    <w:rsid w:val="007A7A95"/>
    <w:rsid w:val="007A7B3E"/>
    <w:rsid w:val="007B01A2"/>
    <w:rsid w:val="007B276E"/>
    <w:rsid w:val="007B2CBD"/>
    <w:rsid w:val="007B33CB"/>
    <w:rsid w:val="007B41B7"/>
    <w:rsid w:val="007B6BCF"/>
    <w:rsid w:val="007B7B7B"/>
    <w:rsid w:val="007C01BD"/>
    <w:rsid w:val="007C102F"/>
    <w:rsid w:val="007C12A3"/>
    <w:rsid w:val="007C1FE2"/>
    <w:rsid w:val="007C30AD"/>
    <w:rsid w:val="007C3C52"/>
    <w:rsid w:val="007C61F5"/>
    <w:rsid w:val="007C67B9"/>
    <w:rsid w:val="007C764F"/>
    <w:rsid w:val="007D020F"/>
    <w:rsid w:val="007D662A"/>
    <w:rsid w:val="007D7B00"/>
    <w:rsid w:val="007E1FAE"/>
    <w:rsid w:val="007E228D"/>
    <w:rsid w:val="007E3316"/>
    <w:rsid w:val="007E3DDA"/>
    <w:rsid w:val="007E506E"/>
    <w:rsid w:val="007E56D3"/>
    <w:rsid w:val="007E7554"/>
    <w:rsid w:val="007F3B27"/>
    <w:rsid w:val="007F3E3C"/>
    <w:rsid w:val="007F6068"/>
    <w:rsid w:val="007F6CDD"/>
    <w:rsid w:val="007F7FB4"/>
    <w:rsid w:val="00801E62"/>
    <w:rsid w:val="00804489"/>
    <w:rsid w:val="0081014C"/>
    <w:rsid w:val="00810410"/>
    <w:rsid w:val="008112B6"/>
    <w:rsid w:val="00813697"/>
    <w:rsid w:val="00813DD0"/>
    <w:rsid w:val="00815D18"/>
    <w:rsid w:val="008164D0"/>
    <w:rsid w:val="00816BB5"/>
    <w:rsid w:val="008232A1"/>
    <w:rsid w:val="00823992"/>
    <w:rsid w:val="008322BC"/>
    <w:rsid w:val="00832ED3"/>
    <w:rsid w:val="008354F9"/>
    <w:rsid w:val="008357F4"/>
    <w:rsid w:val="00835FE5"/>
    <w:rsid w:val="00836184"/>
    <w:rsid w:val="00836F7C"/>
    <w:rsid w:val="00841B37"/>
    <w:rsid w:val="00842C3D"/>
    <w:rsid w:val="0084320D"/>
    <w:rsid w:val="00845640"/>
    <w:rsid w:val="00846785"/>
    <w:rsid w:val="008522B8"/>
    <w:rsid w:val="00853DF2"/>
    <w:rsid w:val="00853F47"/>
    <w:rsid w:val="00854706"/>
    <w:rsid w:val="00854EAA"/>
    <w:rsid w:val="00854FF5"/>
    <w:rsid w:val="00855C42"/>
    <w:rsid w:val="0086276E"/>
    <w:rsid w:val="00863DEA"/>
    <w:rsid w:val="00865C64"/>
    <w:rsid w:val="00873416"/>
    <w:rsid w:val="008735BA"/>
    <w:rsid w:val="00875DDB"/>
    <w:rsid w:val="00877340"/>
    <w:rsid w:val="00882458"/>
    <w:rsid w:val="008830F1"/>
    <w:rsid w:val="008842A8"/>
    <w:rsid w:val="00885B34"/>
    <w:rsid w:val="0088781E"/>
    <w:rsid w:val="00887A62"/>
    <w:rsid w:val="00890C5C"/>
    <w:rsid w:val="00891D87"/>
    <w:rsid w:val="00896B57"/>
    <w:rsid w:val="00896F33"/>
    <w:rsid w:val="00896F7A"/>
    <w:rsid w:val="008A0C76"/>
    <w:rsid w:val="008A1E48"/>
    <w:rsid w:val="008A32E5"/>
    <w:rsid w:val="008A3ACC"/>
    <w:rsid w:val="008A4364"/>
    <w:rsid w:val="008A63F9"/>
    <w:rsid w:val="008A7DA6"/>
    <w:rsid w:val="008B2574"/>
    <w:rsid w:val="008B3C3B"/>
    <w:rsid w:val="008B4906"/>
    <w:rsid w:val="008B4F59"/>
    <w:rsid w:val="008B52E3"/>
    <w:rsid w:val="008B52FE"/>
    <w:rsid w:val="008B609B"/>
    <w:rsid w:val="008C1175"/>
    <w:rsid w:val="008C3B87"/>
    <w:rsid w:val="008C7A92"/>
    <w:rsid w:val="008D2360"/>
    <w:rsid w:val="008D38E3"/>
    <w:rsid w:val="008D5186"/>
    <w:rsid w:val="008D5C2F"/>
    <w:rsid w:val="008D5E5D"/>
    <w:rsid w:val="008D759F"/>
    <w:rsid w:val="008E0688"/>
    <w:rsid w:val="008E1A97"/>
    <w:rsid w:val="008F41A3"/>
    <w:rsid w:val="008F508E"/>
    <w:rsid w:val="008F799F"/>
    <w:rsid w:val="008F7AC3"/>
    <w:rsid w:val="008F7DB0"/>
    <w:rsid w:val="0090000A"/>
    <w:rsid w:val="00900B7C"/>
    <w:rsid w:val="0090101F"/>
    <w:rsid w:val="009019DE"/>
    <w:rsid w:val="00901BFF"/>
    <w:rsid w:val="00904717"/>
    <w:rsid w:val="00904DA9"/>
    <w:rsid w:val="00905628"/>
    <w:rsid w:val="00912C03"/>
    <w:rsid w:val="00913AD2"/>
    <w:rsid w:val="00915ADC"/>
    <w:rsid w:val="00915FAA"/>
    <w:rsid w:val="009167FC"/>
    <w:rsid w:val="00917464"/>
    <w:rsid w:val="009214F6"/>
    <w:rsid w:val="009224FB"/>
    <w:rsid w:val="00922B23"/>
    <w:rsid w:val="00922F24"/>
    <w:rsid w:val="0092324D"/>
    <w:rsid w:val="00925204"/>
    <w:rsid w:val="00926E0D"/>
    <w:rsid w:val="009270DB"/>
    <w:rsid w:val="00930187"/>
    <w:rsid w:val="00930DCA"/>
    <w:rsid w:val="009327E7"/>
    <w:rsid w:val="00932A3B"/>
    <w:rsid w:val="009353F9"/>
    <w:rsid w:val="00936F85"/>
    <w:rsid w:val="00937315"/>
    <w:rsid w:val="00940405"/>
    <w:rsid w:val="009419D8"/>
    <w:rsid w:val="00942884"/>
    <w:rsid w:val="00943F47"/>
    <w:rsid w:val="0094420C"/>
    <w:rsid w:val="0094658C"/>
    <w:rsid w:val="00946CF2"/>
    <w:rsid w:val="00947022"/>
    <w:rsid w:val="00951DE2"/>
    <w:rsid w:val="00951EEF"/>
    <w:rsid w:val="00952B8B"/>
    <w:rsid w:val="009549FE"/>
    <w:rsid w:val="00960975"/>
    <w:rsid w:val="00960C60"/>
    <w:rsid w:val="00961531"/>
    <w:rsid w:val="009624D6"/>
    <w:rsid w:val="00964D94"/>
    <w:rsid w:val="00967AC8"/>
    <w:rsid w:val="009701AB"/>
    <w:rsid w:val="009714FE"/>
    <w:rsid w:val="009720DE"/>
    <w:rsid w:val="009734FE"/>
    <w:rsid w:val="00973911"/>
    <w:rsid w:val="0097731F"/>
    <w:rsid w:val="00977F31"/>
    <w:rsid w:val="00980385"/>
    <w:rsid w:val="00981BDE"/>
    <w:rsid w:val="0098410A"/>
    <w:rsid w:val="00984214"/>
    <w:rsid w:val="0099098F"/>
    <w:rsid w:val="00990D73"/>
    <w:rsid w:val="00991DD4"/>
    <w:rsid w:val="009943EE"/>
    <w:rsid w:val="00995691"/>
    <w:rsid w:val="009973D2"/>
    <w:rsid w:val="009A2144"/>
    <w:rsid w:val="009A2260"/>
    <w:rsid w:val="009A304C"/>
    <w:rsid w:val="009A411C"/>
    <w:rsid w:val="009A43B4"/>
    <w:rsid w:val="009A51BB"/>
    <w:rsid w:val="009A5EA8"/>
    <w:rsid w:val="009B26D0"/>
    <w:rsid w:val="009B2C76"/>
    <w:rsid w:val="009B3086"/>
    <w:rsid w:val="009B39E3"/>
    <w:rsid w:val="009B77D0"/>
    <w:rsid w:val="009C1390"/>
    <w:rsid w:val="009C2AB7"/>
    <w:rsid w:val="009C3915"/>
    <w:rsid w:val="009C4497"/>
    <w:rsid w:val="009C46CF"/>
    <w:rsid w:val="009C5269"/>
    <w:rsid w:val="009C5500"/>
    <w:rsid w:val="009C60AD"/>
    <w:rsid w:val="009C70F5"/>
    <w:rsid w:val="009C74DA"/>
    <w:rsid w:val="009D0921"/>
    <w:rsid w:val="009D09EE"/>
    <w:rsid w:val="009D1580"/>
    <w:rsid w:val="009D27C2"/>
    <w:rsid w:val="009D2C8C"/>
    <w:rsid w:val="009D604B"/>
    <w:rsid w:val="009D69E1"/>
    <w:rsid w:val="009E0747"/>
    <w:rsid w:val="009E08A7"/>
    <w:rsid w:val="009E2333"/>
    <w:rsid w:val="009E240C"/>
    <w:rsid w:val="009E42C6"/>
    <w:rsid w:val="009E4481"/>
    <w:rsid w:val="009E7567"/>
    <w:rsid w:val="009E770E"/>
    <w:rsid w:val="009F130F"/>
    <w:rsid w:val="009F74B1"/>
    <w:rsid w:val="009F7E71"/>
    <w:rsid w:val="00A007D9"/>
    <w:rsid w:val="00A02A6F"/>
    <w:rsid w:val="00A03531"/>
    <w:rsid w:val="00A04094"/>
    <w:rsid w:val="00A04D49"/>
    <w:rsid w:val="00A053DF"/>
    <w:rsid w:val="00A05766"/>
    <w:rsid w:val="00A07E8F"/>
    <w:rsid w:val="00A11DA8"/>
    <w:rsid w:val="00A14A88"/>
    <w:rsid w:val="00A167EE"/>
    <w:rsid w:val="00A17F39"/>
    <w:rsid w:val="00A20520"/>
    <w:rsid w:val="00A21470"/>
    <w:rsid w:val="00A21E15"/>
    <w:rsid w:val="00A226AF"/>
    <w:rsid w:val="00A24416"/>
    <w:rsid w:val="00A30669"/>
    <w:rsid w:val="00A30B3B"/>
    <w:rsid w:val="00A30F01"/>
    <w:rsid w:val="00A33882"/>
    <w:rsid w:val="00A33892"/>
    <w:rsid w:val="00A33A01"/>
    <w:rsid w:val="00A3430C"/>
    <w:rsid w:val="00A34715"/>
    <w:rsid w:val="00A348F8"/>
    <w:rsid w:val="00A3587D"/>
    <w:rsid w:val="00A410AE"/>
    <w:rsid w:val="00A41260"/>
    <w:rsid w:val="00A4346F"/>
    <w:rsid w:val="00A4376B"/>
    <w:rsid w:val="00A43F26"/>
    <w:rsid w:val="00A44847"/>
    <w:rsid w:val="00A45142"/>
    <w:rsid w:val="00A5037F"/>
    <w:rsid w:val="00A52465"/>
    <w:rsid w:val="00A55ACA"/>
    <w:rsid w:val="00A56559"/>
    <w:rsid w:val="00A57AE9"/>
    <w:rsid w:val="00A57D30"/>
    <w:rsid w:val="00A606AB"/>
    <w:rsid w:val="00A62ED4"/>
    <w:rsid w:val="00A651D1"/>
    <w:rsid w:val="00A70B80"/>
    <w:rsid w:val="00A70F85"/>
    <w:rsid w:val="00A72DDF"/>
    <w:rsid w:val="00A74311"/>
    <w:rsid w:val="00A74600"/>
    <w:rsid w:val="00A75901"/>
    <w:rsid w:val="00A759F7"/>
    <w:rsid w:val="00A80983"/>
    <w:rsid w:val="00A813B9"/>
    <w:rsid w:val="00A81A1E"/>
    <w:rsid w:val="00A81C38"/>
    <w:rsid w:val="00A82762"/>
    <w:rsid w:val="00A835D6"/>
    <w:rsid w:val="00A83FB8"/>
    <w:rsid w:val="00A8506C"/>
    <w:rsid w:val="00A850E0"/>
    <w:rsid w:val="00A86D93"/>
    <w:rsid w:val="00A91024"/>
    <w:rsid w:val="00A916C8"/>
    <w:rsid w:val="00A934EF"/>
    <w:rsid w:val="00A93E5D"/>
    <w:rsid w:val="00A9415E"/>
    <w:rsid w:val="00A96082"/>
    <w:rsid w:val="00A96117"/>
    <w:rsid w:val="00A96841"/>
    <w:rsid w:val="00A979E7"/>
    <w:rsid w:val="00AA0CA8"/>
    <w:rsid w:val="00AA0E89"/>
    <w:rsid w:val="00AA44E1"/>
    <w:rsid w:val="00AA5818"/>
    <w:rsid w:val="00AA7215"/>
    <w:rsid w:val="00AB09F0"/>
    <w:rsid w:val="00AB0D07"/>
    <w:rsid w:val="00AB118B"/>
    <w:rsid w:val="00AB2F42"/>
    <w:rsid w:val="00AB4500"/>
    <w:rsid w:val="00AB51DE"/>
    <w:rsid w:val="00AB5218"/>
    <w:rsid w:val="00AB571A"/>
    <w:rsid w:val="00AB5782"/>
    <w:rsid w:val="00AB64F2"/>
    <w:rsid w:val="00AB6866"/>
    <w:rsid w:val="00AC01F5"/>
    <w:rsid w:val="00AC28CC"/>
    <w:rsid w:val="00AC3520"/>
    <w:rsid w:val="00AC4F8D"/>
    <w:rsid w:val="00AC598F"/>
    <w:rsid w:val="00AC5ED0"/>
    <w:rsid w:val="00AC6605"/>
    <w:rsid w:val="00AD0E3B"/>
    <w:rsid w:val="00AD226F"/>
    <w:rsid w:val="00AD460B"/>
    <w:rsid w:val="00AD4DE5"/>
    <w:rsid w:val="00AD63AA"/>
    <w:rsid w:val="00AD734D"/>
    <w:rsid w:val="00AD761E"/>
    <w:rsid w:val="00AE4DEA"/>
    <w:rsid w:val="00AE7127"/>
    <w:rsid w:val="00AF0A87"/>
    <w:rsid w:val="00AF1F42"/>
    <w:rsid w:val="00AF2823"/>
    <w:rsid w:val="00AF291F"/>
    <w:rsid w:val="00AF325D"/>
    <w:rsid w:val="00AF3ECD"/>
    <w:rsid w:val="00B00CEE"/>
    <w:rsid w:val="00B02AD9"/>
    <w:rsid w:val="00B0343E"/>
    <w:rsid w:val="00B041B6"/>
    <w:rsid w:val="00B0423C"/>
    <w:rsid w:val="00B058D0"/>
    <w:rsid w:val="00B07278"/>
    <w:rsid w:val="00B07D73"/>
    <w:rsid w:val="00B106A2"/>
    <w:rsid w:val="00B10926"/>
    <w:rsid w:val="00B12A1C"/>
    <w:rsid w:val="00B12D4E"/>
    <w:rsid w:val="00B12E5F"/>
    <w:rsid w:val="00B1335E"/>
    <w:rsid w:val="00B15FFA"/>
    <w:rsid w:val="00B17BFE"/>
    <w:rsid w:val="00B207A2"/>
    <w:rsid w:val="00B2518F"/>
    <w:rsid w:val="00B253E8"/>
    <w:rsid w:val="00B25995"/>
    <w:rsid w:val="00B33BCD"/>
    <w:rsid w:val="00B34B33"/>
    <w:rsid w:val="00B40010"/>
    <w:rsid w:val="00B40624"/>
    <w:rsid w:val="00B45938"/>
    <w:rsid w:val="00B462E1"/>
    <w:rsid w:val="00B51DD1"/>
    <w:rsid w:val="00B526A2"/>
    <w:rsid w:val="00B53BEC"/>
    <w:rsid w:val="00B559F7"/>
    <w:rsid w:val="00B5644B"/>
    <w:rsid w:val="00B6052A"/>
    <w:rsid w:val="00B61267"/>
    <w:rsid w:val="00B62919"/>
    <w:rsid w:val="00B62D53"/>
    <w:rsid w:val="00B655C6"/>
    <w:rsid w:val="00B72680"/>
    <w:rsid w:val="00B7673D"/>
    <w:rsid w:val="00B76A2F"/>
    <w:rsid w:val="00B76E6E"/>
    <w:rsid w:val="00B77B2C"/>
    <w:rsid w:val="00B80970"/>
    <w:rsid w:val="00B832C9"/>
    <w:rsid w:val="00B83896"/>
    <w:rsid w:val="00B85FF8"/>
    <w:rsid w:val="00B92861"/>
    <w:rsid w:val="00B93222"/>
    <w:rsid w:val="00B96831"/>
    <w:rsid w:val="00B974BB"/>
    <w:rsid w:val="00B97D4C"/>
    <w:rsid w:val="00BA0741"/>
    <w:rsid w:val="00BA1503"/>
    <w:rsid w:val="00BA171E"/>
    <w:rsid w:val="00BA262F"/>
    <w:rsid w:val="00BA55AB"/>
    <w:rsid w:val="00BA58FF"/>
    <w:rsid w:val="00BA769C"/>
    <w:rsid w:val="00BA7D8D"/>
    <w:rsid w:val="00BB3E0E"/>
    <w:rsid w:val="00BB5890"/>
    <w:rsid w:val="00BB5DCE"/>
    <w:rsid w:val="00BB7171"/>
    <w:rsid w:val="00BB7389"/>
    <w:rsid w:val="00BC07DB"/>
    <w:rsid w:val="00BC20F2"/>
    <w:rsid w:val="00BC2131"/>
    <w:rsid w:val="00BC2132"/>
    <w:rsid w:val="00BC2FA1"/>
    <w:rsid w:val="00BC3BF3"/>
    <w:rsid w:val="00BC6E9F"/>
    <w:rsid w:val="00BD020B"/>
    <w:rsid w:val="00BD046A"/>
    <w:rsid w:val="00BD32DC"/>
    <w:rsid w:val="00BD3479"/>
    <w:rsid w:val="00BD3E2D"/>
    <w:rsid w:val="00BE02C6"/>
    <w:rsid w:val="00BE097B"/>
    <w:rsid w:val="00BE109E"/>
    <w:rsid w:val="00BE2951"/>
    <w:rsid w:val="00BE400C"/>
    <w:rsid w:val="00BE6609"/>
    <w:rsid w:val="00BE7AB5"/>
    <w:rsid w:val="00BE7F0D"/>
    <w:rsid w:val="00BF1BF1"/>
    <w:rsid w:val="00BF1C40"/>
    <w:rsid w:val="00BF3114"/>
    <w:rsid w:val="00BF32FF"/>
    <w:rsid w:val="00BF3F39"/>
    <w:rsid w:val="00BF491A"/>
    <w:rsid w:val="00BF59E5"/>
    <w:rsid w:val="00BF68CC"/>
    <w:rsid w:val="00C030D0"/>
    <w:rsid w:val="00C05952"/>
    <w:rsid w:val="00C05BB1"/>
    <w:rsid w:val="00C1059D"/>
    <w:rsid w:val="00C107D3"/>
    <w:rsid w:val="00C12FAE"/>
    <w:rsid w:val="00C14935"/>
    <w:rsid w:val="00C15224"/>
    <w:rsid w:val="00C212E7"/>
    <w:rsid w:val="00C22DE4"/>
    <w:rsid w:val="00C2568A"/>
    <w:rsid w:val="00C2606C"/>
    <w:rsid w:val="00C268D0"/>
    <w:rsid w:val="00C3082D"/>
    <w:rsid w:val="00C33AF0"/>
    <w:rsid w:val="00C33F18"/>
    <w:rsid w:val="00C366CB"/>
    <w:rsid w:val="00C36B4E"/>
    <w:rsid w:val="00C370C7"/>
    <w:rsid w:val="00C37584"/>
    <w:rsid w:val="00C378FF"/>
    <w:rsid w:val="00C37F0C"/>
    <w:rsid w:val="00C400C1"/>
    <w:rsid w:val="00C40DC5"/>
    <w:rsid w:val="00C41385"/>
    <w:rsid w:val="00C4159F"/>
    <w:rsid w:val="00C416C4"/>
    <w:rsid w:val="00C41805"/>
    <w:rsid w:val="00C41E7A"/>
    <w:rsid w:val="00C41EAE"/>
    <w:rsid w:val="00C41EC2"/>
    <w:rsid w:val="00C41ECC"/>
    <w:rsid w:val="00C4530A"/>
    <w:rsid w:val="00C46685"/>
    <w:rsid w:val="00C46745"/>
    <w:rsid w:val="00C507FC"/>
    <w:rsid w:val="00C5156E"/>
    <w:rsid w:val="00C54C3D"/>
    <w:rsid w:val="00C5623C"/>
    <w:rsid w:val="00C56BA2"/>
    <w:rsid w:val="00C574A4"/>
    <w:rsid w:val="00C606EA"/>
    <w:rsid w:val="00C61191"/>
    <w:rsid w:val="00C6477C"/>
    <w:rsid w:val="00C65A1B"/>
    <w:rsid w:val="00C6698E"/>
    <w:rsid w:val="00C67298"/>
    <w:rsid w:val="00C6783D"/>
    <w:rsid w:val="00C70EB8"/>
    <w:rsid w:val="00C72835"/>
    <w:rsid w:val="00C76439"/>
    <w:rsid w:val="00C765BE"/>
    <w:rsid w:val="00C805BD"/>
    <w:rsid w:val="00C81017"/>
    <w:rsid w:val="00C810DB"/>
    <w:rsid w:val="00C81170"/>
    <w:rsid w:val="00C8144B"/>
    <w:rsid w:val="00C814AD"/>
    <w:rsid w:val="00C822BC"/>
    <w:rsid w:val="00C84B23"/>
    <w:rsid w:val="00C86527"/>
    <w:rsid w:val="00C8756F"/>
    <w:rsid w:val="00C87BB6"/>
    <w:rsid w:val="00C921F2"/>
    <w:rsid w:val="00C96C4B"/>
    <w:rsid w:val="00CA2F8B"/>
    <w:rsid w:val="00CA475D"/>
    <w:rsid w:val="00CA4DF1"/>
    <w:rsid w:val="00CA5186"/>
    <w:rsid w:val="00CA6039"/>
    <w:rsid w:val="00CA7580"/>
    <w:rsid w:val="00CA7A62"/>
    <w:rsid w:val="00CB023A"/>
    <w:rsid w:val="00CB2104"/>
    <w:rsid w:val="00CB4274"/>
    <w:rsid w:val="00CB5C12"/>
    <w:rsid w:val="00CB6AAB"/>
    <w:rsid w:val="00CB6D59"/>
    <w:rsid w:val="00CB72C2"/>
    <w:rsid w:val="00CC04C4"/>
    <w:rsid w:val="00CC578C"/>
    <w:rsid w:val="00CC7A5E"/>
    <w:rsid w:val="00CD02B9"/>
    <w:rsid w:val="00CD295A"/>
    <w:rsid w:val="00CD425B"/>
    <w:rsid w:val="00CD4875"/>
    <w:rsid w:val="00CD53DE"/>
    <w:rsid w:val="00CD711E"/>
    <w:rsid w:val="00CE10CB"/>
    <w:rsid w:val="00CE124B"/>
    <w:rsid w:val="00CE16D8"/>
    <w:rsid w:val="00CE1844"/>
    <w:rsid w:val="00CE21D9"/>
    <w:rsid w:val="00CE368A"/>
    <w:rsid w:val="00CE40C8"/>
    <w:rsid w:val="00CE42F3"/>
    <w:rsid w:val="00CE50B9"/>
    <w:rsid w:val="00CE7B58"/>
    <w:rsid w:val="00CF1508"/>
    <w:rsid w:val="00CF3568"/>
    <w:rsid w:val="00CF523B"/>
    <w:rsid w:val="00CF5436"/>
    <w:rsid w:val="00CF5930"/>
    <w:rsid w:val="00CF73A4"/>
    <w:rsid w:val="00CF7C2D"/>
    <w:rsid w:val="00CF7D9C"/>
    <w:rsid w:val="00D01750"/>
    <w:rsid w:val="00D0175C"/>
    <w:rsid w:val="00D03D3D"/>
    <w:rsid w:val="00D1058B"/>
    <w:rsid w:val="00D11163"/>
    <w:rsid w:val="00D11863"/>
    <w:rsid w:val="00D12D6F"/>
    <w:rsid w:val="00D15189"/>
    <w:rsid w:val="00D15436"/>
    <w:rsid w:val="00D15A9D"/>
    <w:rsid w:val="00D16A4C"/>
    <w:rsid w:val="00D20CC3"/>
    <w:rsid w:val="00D2448C"/>
    <w:rsid w:val="00D24A3B"/>
    <w:rsid w:val="00D2654D"/>
    <w:rsid w:val="00D30174"/>
    <w:rsid w:val="00D31314"/>
    <w:rsid w:val="00D33052"/>
    <w:rsid w:val="00D350A9"/>
    <w:rsid w:val="00D360ED"/>
    <w:rsid w:val="00D3699F"/>
    <w:rsid w:val="00D3791A"/>
    <w:rsid w:val="00D37A1B"/>
    <w:rsid w:val="00D4039F"/>
    <w:rsid w:val="00D40786"/>
    <w:rsid w:val="00D41B52"/>
    <w:rsid w:val="00D41FAD"/>
    <w:rsid w:val="00D43790"/>
    <w:rsid w:val="00D45743"/>
    <w:rsid w:val="00D47516"/>
    <w:rsid w:val="00D503D4"/>
    <w:rsid w:val="00D50A54"/>
    <w:rsid w:val="00D51D52"/>
    <w:rsid w:val="00D521B7"/>
    <w:rsid w:val="00D532A8"/>
    <w:rsid w:val="00D5335F"/>
    <w:rsid w:val="00D5382C"/>
    <w:rsid w:val="00D5388D"/>
    <w:rsid w:val="00D54B5D"/>
    <w:rsid w:val="00D55BF5"/>
    <w:rsid w:val="00D57449"/>
    <w:rsid w:val="00D60ADD"/>
    <w:rsid w:val="00D60C2F"/>
    <w:rsid w:val="00D6166E"/>
    <w:rsid w:val="00D63C06"/>
    <w:rsid w:val="00D67072"/>
    <w:rsid w:val="00D71133"/>
    <w:rsid w:val="00D72620"/>
    <w:rsid w:val="00D748CA"/>
    <w:rsid w:val="00D77F1F"/>
    <w:rsid w:val="00D80772"/>
    <w:rsid w:val="00D83A84"/>
    <w:rsid w:val="00D861EE"/>
    <w:rsid w:val="00D906D5"/>
    <w:rsid w:val="00D91122"/>
    <w:rsid w:val="00D91E2F"/>
    <w:rsid w:val="00D92A33"/>
    <w:rsid w:val="00D93DC9"/>
    <w:rsid w:val="00D941BD"/>
    <w:rsid w:val="00D954F4"/>
    <w:rsid w:val="00D95C7C"/>
    <w:rsid w:val="00DA2F4C"/>
    <w:rsid w:val="00DA31A1"/>
    <w:rsid w:val="00DA3777"/>
    <w:rsid w:val="00DB15E3"/>
    <w:rsid w:val="00DB37D4"/>
    <w:rsid w:val="00DB3BA4"/>
    <w:rsid w:val="00DB6684"/>
    <w:rsid w:val="00DC039C"/>
    <w:rsid w:val="00DC0907"/>
    <w:rsid w:val="00DC1C80"/>
    <w:rsid w:val="00DC5D75"/>
    <w:rsid w:val="00DC6402"/>
    <w:rsid w:val="00DD12EF"/>
    <w:rsid w:val="00DD205F"/>
    <w:rsid w:val="00DD2678"/>
    <w:rsid w:val="00DD28CE"/>
    <w:rsid w:val="00DD3C14"/>
    <w:rsid w:val="00DD5F3F"/>
    <w:rsid w:val="00DD7EC2"/>
    <w:rsid w:val="00DE12A8"/>
    <w:rsid w:val="00DE1AE6"/>
    <w:rsid w:val="00DE3089"/>
    <w:rsid w:val="00DE5344"/>
    <w:rsid w:val="00DE5E9B"/>
    <w:rsid w:val="00DE6688"/>
    <w:rsid w:val="00DE67C3"/>
    <w:rsid w:val="00DF10C6"/>
    <w:rsid w:val="00DF16F1"/>
    <w:rsid w:val="00DF3DA3"/>
    <w:rsid w:val="00DF4019"/>
    <w:rsid w:val="00E00FE0"/>
    <w:rsid w:val="00E010DB"/>
    <w:rsid w:val="00E012B7"/>
    <w:rsid w:val="00E02C9D"/>
    <w:rsid w:val="00E039A4"/>
    <w:rsid w:val="00E03AFD"/>
    <w:rsid w:val="00E04531"/>
    <w:rsid w:val="00E04768"/>
    <w:rsid w:val="00E04960"/>
    <w:rsid w:val="00E05B2E"/>
    <w:rsid w:val="00E0625B"/>
    <w:rsid w:val="00E06504"/>
    <w:rsid w:val="00E06660"/>
    <w:rsid w:val="00E0736A"/>
    <w:rsid w:val="00E10070"/>
    <w:rsid w:val="00E10CCF"/>
    <w:rsid w:val="00E11F60"/>
    <w:rsid w:val="00E13464"/>
    <w:rsid w:val="00E1459C"/>
    <w:rsid w:val="00E154DD"/>
    <w:rsid w:val="00E16608"/>
    <w:rsid w:val="00E16EF9"/>
    <w:rsid w:val="00E173FB"/>
    <w:rsid w:val="00E17876"/>
    <w:rsid w:val="00E17E77"/>
    <w:rsid w:val="00E219DC"/>
    <w:rsid w:val="00E22A38"/>
    <w:rsid w:val="00E256D8"/>
    <w:rsid w:val="00E26B17"/>
    <w:rsid w:val="00E27058"/>
    <w:rsid w:val="00E27237"/>
    <w:rsid w:val="00E27241"/>
    <w:rsid w:val="00E272DC"/>
    <w:rsid w:val="00E274C6"/>
    <w:rsid w:val="00E27906"/>
    <w:rsid w:val="00E30A2A"/>
    <w:rsid w:val="00E322C3"/>
    <w:rsid w:val="00E342E1"/>
    <w:rsid w:val="00E34AC0"/>
    <w:rsid w:val="00E3535F"/>
    <w:rsid w:val="00E37D92"/>
    <w:rsid w:val="00E4087E"/>
    <w:rsid w:val="00E4091F"/>
    <w:rsid w:val="00E41B66"/>
    <w:rsid w:val="00E41D38"/>
    <w:rsid w:val="00E423E7"/>
    <w:rsid w:val="00E43F04"/>
    <w:rsid w:val="00E44598"/>
    <w:rsid w:val="00E466AF"/>
    <w:rsid w:val="00E4780F"/>
    <w:rsid w:val="00E52FC3"/>
    <w:rsid w:val="00E53843"/>
    <w:rsid w:val="00E53D64"/>
    <w:rsid w:val="00E6154B"/>
    <w:rsid w:val="00E632BE"/>
    <w:rsid w:val="00E63539"/>
    <w:rsid w:val="00E64C37"/>
    <w:rsid w:val="00E65FA6"/>
    <w:rsid w:val="00E6755B"/>
    <w:rsid w:val="00E67604"/>
    <w:rsid w:val="00E67E77"/>
    <w:rsid w:val="00E7073E"/>
    <w:rsid w:val="00E7232B"/>
    <w:rsid w:val="00E72884"/>
    <w:rsid w:val="00E75957"/>
    <w:rsid w:val="00E77585"/>
    <w:rsid w:val="00E775C5"/>
    <w:rsid w:val="00E80668"/>
    <w:rsid w:val="00E8107F"/>
    <w:rsid w:val="00E817A8"/>
    <w:rsid w:val="00E83993"/>
    <w:rsid w:val="00E8563C"/>
    <w:rsid w:val="00E85F76"/>
    <w:rsid w:val="00E870E4"/>
    <w:rsid w:val="00E92DA3"/>
    <w:rsid w:val="00E94054"/>
    <w:rsid w:val="00E9721F"/>
    <w:rsid w:val="00EA0902"/>
    <w:rsid w:val="00EA10F5"/>
    <w:rsid w:val="00EA22C1"/>
    <w:rsid w:val="00EA40B7"/>
    <w:rsid w:val="00EA4C3E"/>
    <w:rsid w:val="00EA6283"/>
    <w:rsid w:val="00EA6CFA"/>
    <w:rsid w:val="00EB1048"/>
    <w:rsid w:val="00EB107A"/>
    <w:rsid w:val="00EB1121"/>
    <w:rsid w:val="00EB114C"/>
    <w:rsid w:val="00EB2911"/>
    <w:rsid w:val="00EB73B8"/>
    <w:rsid w:val="00EC0996"/>
    <w:rsid w:val="00EC0A02"/>
    <w:rsid w:val="00EC0B2B"/>
    <w:rsid w:val="00EC11FC"/>
    <w:rsid w:val="00EC123E"/>
    <w:rsid w:val="00EC1D24"/>
    <w:rsid w:val="00EC2E42"/>
    <w:rsid w:val="00EC50AC"/>
    <w:rsid w:val="00EC53A7"/>
    <w:rsid w:val="00EC6525"/>
    <w:rsid w:val="00EC71A4"/>
    <w:rsid w:val="00EC7D67"/>
    <w:rsid w:val="00ED05E7"/>
    <w:rsid w:val="00ED1AB6"/>
    <w:rsid w:val="00ED2170"/>
    <w:rsid w:val="00ED2EDE"/>
    <w:rsid w:val="00ED3A4E"/>
    <w:rsid w:val="00ED3ABF"/>
    <w:rsid w:val="00ED5BE9"/>
    <w:rsid w:val="00ED7430"/>
    <w:rsid w:val="00ED792E"/>
    <w:rsid w:val="00EE07D3"/>
    <w:rsid w:val="00EE128F"/>
    <w:rsid w:val="00EE2349"/>
    <w:rsid w:val="00EE2592"/>
    <w:rsid w:val="00EE407F"/>
    <w:rsid w:val="00EE42E0"/>
    <w:rsid w:val="00EE461D"/>
    <w:rsid w:val="00EE4859"/>
    <w:rsid w:val="00EE5BA8"/>
    <w:rsid w:val="00EE7F7F"/>
    <w:rsid w:val="00EF41C0"/>
    <w:rsid w:val="00EF4988"/>
    <w:rsid w:val="00EF4AE4"/>
    <w:rsid w:val="00EF5314"/>
    <w:rsid w:val="00EF6D58"/>
    <w:rsid w:val="00F0003D"/>
    <w:rsid w:val="00F0012D"/>
    <w:rsid w:val="00F00FAF"/>
    <w:rsid w:val="00F02AFC"/>
    <w:rsid w:val="00F02DBA"/>
    <w:rsid w:val="00F0359A"/>
    <w:rsid w:val="00F065C2"/>
    <w:rsid w:val="00F065EC"/>
    <w:rsid w:val="00F066C6"/>
    <w:rsid w:val="00F07093"/>
    <w:rsid w:val="00F0731D"/>
    <w:rsid w:val="00F102F9"/>
    <w:rsid w:val="00F104E2"/>
    <w:rsid w:val="00F11378"/>
    <w:rsid w:val="00F12C4A"/>
    <w:rsid w:val="00F144A5"/>
    <w:rsid w:val="00F14677"/>
    <w:rsid w:val="00F14EB9"/>
    <w:rsid w:val="00F1644E"/>
    <w:rsid w:val="00F16941"/>
    <w:rsid w:val="00F2025B"/>
    <w:rsid w:val="00F235C4"/>
    <w:rsid w:val="00F23A32"/>
    <w:rsid w:val="00F2517C"/>
    <w:rsid w:val="00F31052"/>
    <w:rsid w:val="00F31D82"/>
    <w:rsid w:val="00F32AA1"/>
    <w:rsid w:val="00F33175"/>
    <w:rsid w:val="00F3454F"/>
    <w:rsid w:val="00F34A62"/>
    <w:rsid w:val="00F3513C"/>
    <w:rsid w:val="00F3600C"/>
    <w:rsid w:val="00F372A3"/>
    <w:rsid w:val="00F3744D"/>
    <w:rsid w:val="00F40A04"/>
    <w:rsid w:val="00F4324B"/>
    <w:rsid w:val="00F44D65"/>
    <w:rsid w:val="00F466E1"/>
    <w:rsid w:val="00F46A45"/>
    <w:rsid w:val="00F46A4E"/>
    <w:rsid w:val="00F47E5D"/>
    <w:rsid w:val="00F51750"/>
    <w:rsid w:val="00F5185E"/>
    <w:rsid w:val="00F51FD9"/>
    <w:rsid w:val="00F527AD"/>
    <w:rsid w:val="00F5374E"/>
    <w:rsid w:val="00F55C8D"/>
    <w:rsid w:val="00F6016E"/>
    <w:rsid w:val="00F610BA"/>
    <w:rsid w:val="00F6176B"/>
    <w:rsid w:val="00F617AE"/>
    <w:rsid w:val="00F62C94"/>
    <w:rsid w:val="00F63FAC"/>
    <w:rsid w:val="00F666AB"/>
    <w:rsid w:val="00F711FB"/>
    <w:rsid w:val="00F7201B"/>
    <w:rsid w:val="00F721B4"/>
    <w:rsid w:val="00F74687"/>
    <w:rsid w:val="00F750D8"/>
    <w:rsid w:val="00F76A9D"/>
    <w:rsid w:val="00F76D1B"/>
    <w:rsid w:val="00F81767"/>
    <w:rsid w:val="00F821DF"/>
    <w:rsid w:val="00F838E4"/>
    <w:rsid w:val="00F84016"/>
    <w:rsid w:val="00F840CC"/>
    <w:rsid w:val="00F8689B"/>
    <w:rsid w:val="00F87371"/>
    <w:rsid w:val="00F91100"/>
    <w:rsid w:val="00F939C8"/>
    <w:rsid w:val="00F94C82"/>
    <w:rsid w:val="00F94E4C"/>
    <w:rsid w:val="00F95037"/>
    <w:rsid w:val="00F95A38"/>
    <w:rsid w:val="00F96F7F"/>
    <w:rsid w:val="00F973F7"/>
    <w:rsid w:val="00FA0A26"/>
    <w:rsid w:val="00FA1CB7"/>
    <w:rsid w:val="00FA397E"/>
    <w:rsid w:val="00FA45CE"/>
    <w:rsid w:val="00FA4DE8"/>
    <w:rsid w:val="00FB37AB"/>
    <w:rsid w:val="00FB7704"/>
    <w:rsid w:val="00FB7DF5"/>
    <w:rsid w:val="00FC368D"/>
    <w:rsid w:val="00FC3A98"/>
    <w:rsid w:val="00FC4393"/>
    <w:rsid w:val="00FC4B81"/>
    <w:rsid w:val="00FC5874"/>
    <w:rsid w:val="00FD0772"/>
    <w:rsid w:val="00FD0CFD"/>
    <w:rsid w:val="00FD2E0D"/>
    <w:rsid w:val="00FD429F"/>
    <w:rsid w:val="00FD4EED"/>
    <w:rsid w:val="00FD53DC"/>
    <w:rsid w:val="00FE2B01"/>
    <w:rsid w:val="00FE39A8"/>
    <w:rsid w:val="00FE55E1"/>
    <w:rsid w:val="00FE6C2F"/>
    <w:rsid w:val="00FE7E4A"/>
    <w:rsid w:val="00FF0985"/>
    <w:rsid w:val="00FF2A9A"/>
    <w:rsid w:val="00FF5C03"/>
    <w:rsid w:val="00FF6270"/>
    <w:rsid w:val="00FF6AE4"/>
    <w:rsid w:val="00FF76EB"/>
    <w:rsid w:val="00FF79B4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ocId w14:val="3BE4D4A9"/>
  <w15:docId w15:val="{15D83E80-18FD-4C49-9081-E1ED6D2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87F"/>
    <w:pPr>
      <w:spacing w:before="200" w:after="200"/>
      <w:ind w:left="454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C370C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70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70C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70C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370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370C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370C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C370C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C370C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977F3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8">
    <w:name w:val="Table Grid 8"/>
    <w:aliases w:val="Stk TABLE GRID"/>
    <w:basedOn w:val="TableNormal"/>
    <w:rsid w:val="00EC11FC"/>
    <w:pPr>
      <w:tabs>
        <w:tab w:val="left" w:pos="1134"/>
      </w:tabs>
      <w:spacing w:before="40" w:after="40"/>
    </w:pPr>
    <w:rPr>
      <w:rFonts w:ascii="Arial" w:hAnsi="Arial"/>
    </w:rPr>
    <w:tblPr>
      <w:tblStyleRowBandSize w:val="1"/>
      <w:tblInd w:w="113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arkCoverTitleStk">
    <w:name w:val="Dark Cover Title Stk"/>
    <w:qFormat/>
    <w:rsid w:val="003F6049"/>
    <w:rPr>
      <w:rFonts w:ascii="Avenir Next LT Pro" w:hAnsi="Avenir Next LT Pro"/>
      <w:color w:val="FFFFFF" w:themeColor="text1"/>
      <w:sz w:val="60"/>
      <w:szCs w:val="24"/>
    </w:rPr>
  </w:style>
  <w:style w:type="paragraph" w:styleId="Footer">
    <w:name w:val="footer"/>
    <w:aliases w:val="Footer Text Stk"/>
    <w:basedOn w:val="Normal"/>
    <w:link w:val="FooterChar"/>
    <w:autoRedefine/>
    <w:uiPriority w:val="99"/>
    <w:qFormat/>
    <w:rsid w:val="003F6049"/>
    <w:pPr>
      <w:spacing w:before="0" w:after="0"/>
      <w:ind w:left="0"/>
    </w:pPr>
    <w:rPr>
      <w:rFonts w:ascii="Avenir Next LT Pro" w:hAnsi="Avenir Next LT Pro"/>
      <w:color w:val="1B1B1C" w:themeColor="background2"/>
      <w:sz w:val="14"/>
    </w:rPr>
  </w:style>
  <w:style w:type="paragraph" w:customStyle="1" w:styleId="IndexStk">
    <w:name w:val="Index Stk"/>
    <w:basedOn w:val="Normal"/>
    <w:qFormat/>
    <w:rsid w:val="003F6049"/>
    <w:pPr>
      <w:tabs>
        <w:tab w:val="left" w:pos="720"/>
        <w:tab w:val="right" w:leader="dot" w:pos="9962"/>
      </w:tabs>
    </w:pPr>
    <w:rPr>
      <w:rFonts w:ascii="Avenir Next LT Pro Light" w:hAnsi="Avenir Next LT Pro Light"/>
      <w:color w:val="1B1B1C" w:themeColor="background2"/>
    </w:rPr>
  </w:style>
  <w:style w:type="character" w:styleId="LineNumber">
    <w:name w:val="line number"/>
    <w:basedOn w:val="DefaultParagraphFont"/>
    <w:rsid w:val="00D1058B"/>
  </w:style>
  <w:style w:type="paragraph" w:customStyle="1" w:styleId="PLAIN">
    <w:name w:val="PLAIN"/>
    <w:link w:val="PLAINChar"/>
    <w:rsid w:val="001153FE"/>
    <w:rPr>
      <w:rFonts w:ascii="Arial" w:hAnsi="Arial"/>
    </w:rPr>
  </w:style>
  <w:style w:type="character" w:styleId="PageNumber">
    <w:name w:val="page number"/>
    <w:basedOn w:val="DefaultParagraphFont"/>
    <w:rsid w:val="006F3186"/>
  </w:style>
  <w:style w:type="paragraph" w:customStyle="1" w:styleId="TextStk">
    <w:name w:val="Text Stk"/>
    <w:link w:val="TextStkChar"/>
    <w:autoRedefine/>
    <w:qFormat/>
    <w:rsid w:val="0056401C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venir Next LT Pro Light" w:hAnsi="Avenir Next LT Pro Light"/>
      <w:color w:val="262628" w:themeColor="background1"/>
      <w:lang w:val="es-MX"/>
    </w:rPr>
  </w:style>
  <w:style w:type="character" w:customStyle="1" w:styleId="TextStkChar">
    <w:name w:val="Text Stk Char"/>
    <w:basedOn w:val="DefaultParagraphFont"/>
    <w:link w:val="TextStk"/>
    <w:rsid w:val="0056401C"/>
    <w:rPr>
      <w:rFonts w:ascii="Avenir Next LT Pro Light" w:hAnsi="Avenir Next LT Pro Light"/>
      <w:color w:val="262628" w:themeColor="background1"/>
      <w:lang w:val="es-MX"/>
    </w:rPr>
  </w:style>
  <w:style w:type="paragraph" w:customStyle="1" w:styleId="DarkCoverSubtitleStk">
    <w:name w:val="Dark Cover Subtitle Stk"/>
    <w:qFormat/>
    <w:rsid w:val="00FB7704"/>
    <w:pPr>
      <w:spacing w:before="150"/>
    </w:pPr>
    <w:rPr>
      <w:rFonts w:ascii="Avenir Next LT Pro" w:hAnsi="Avenir Next LT Pro" w:cs="Arial"/>
      <w:bCs/>
      <w:color w:val="FFFFFF" w:themeColor="text1"/>
      <w:kern w:val="32"/>
      <w:sz w:val="32"/>
      <w:szCs w:val="24"/>
      <w:lang w:val="es-MX"/>
    </w:rPr>
  </w:style>
  <w:style w:type="character" w:styleId="Hyperlink">
    <w:name w:val="Hyperlink"/>
    <w:basedOn w:val="DefaultParagraphFont"/>
    <w:uiPriority w:val="99"/>
    <w:rsid w:val="00BA171E"/>
    <w:rPr>
      <w:color w:val="0000FF"/>
      <w:u w:val="single"/>
    </w:rPr>
  </w:style>
  <w:style w:type="paragraph" w:customStyle="1" w:styleId="NumberingTextStk">
    <w:name w:val="Numbering Text Stk"/>
    <w:autoRedefine/>
    <w:qFormat/>
    <w:rsid w:val="009A2260"/>
    <w:pPr>
      <w:numPr>
        <w:numId w:val="31"/>
      </w:numPr>
      <w:spacing w:before="120"/>
    </w:pPr>
    <w:rPr>
      <w:rFonts w:ascii="Avenir Next LT Pro Demi" w:hAnsi="Avenir Next LT Pro Demi" w:cs="Arial"/>
      <w:bCs/>
      <w:iCs/>
      <w:color w:val="262628" w:themeColor="background1"/>
      <w:sz w:val="24"/>
      <w:szCs w:val="24"/>
      <w:lang w:val="es-MX"/>
    </w:rPr>
  </w:style>
  <w:style w:type="paragraph" w:customStyle="1" w:styleId="MultilevelTextStk">
    <w:name w:val="Multilevel Text Stk"/>
    <w:autoRedefine/>
    <w:qFormat/>
    <w:rsid w:val="0056401C"/>
    <w:pPr>
      <w:numPr>
        <w:ilvl w:val="1"/>
        <w:numId w:val="31"/>
      </w:numPr>
      <w:spacing w:before="120"/>
    </w:pPr>
    <w:rPr>
      <w:rFonts w:ascii="Avenir Next LT Pro Light" w:hAnsi="Avenir Next LT Pro Light"/>
      <w:color w:val="262628" w:themeColor="background1"/>
      <w:szCs w:val="24"/>
    </w:rPr>
  </w:style>
  <w:style w:type="table" w:styleId="TableGrid">
    <w:name w:val="Table Grid"/>
    <w:basedOn w:val="TableGrid8"/>
    <w:rsid w:val="00ED05E7"/>
    <w:pPr>
      <w:spacing w:before="0" w:after="0"/>
      <w:ind w:left="113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 w:val="0"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kBOLDBODYTEXT">
    <w:name w:val="Stk BOLD BODY TEXT"/>
    <w:basedOn w:val="TextStk"/>
    <w:rsid w:val="00ED05E7"/>
    <w:rPr>
      <w:b/>
    </w:rPr>
  </w:style>
  <w:style w:type="paragraph" w:customStyle="1" w:styleId="PictureFooterStk">
    <w:name w:val="Picture Footer Stk"/>
    <w:basedOn w:val="Footer"/>
    <w:autoRedefine/>
    <w:qFormat/>
    <w:rsid w:val="00E00FE0"/>
    <w:pPr>
      <w:jc w:val="center"/>
    </w:pPr>
    <w:rPr>
      <w:color w:val="262628" w:themeColor="background1"/>
      <w:sz w:val="16"/>
      <w:lang w:val="es-MX"/>
    </w:rPr>
  </w:style>
  <w:style w:type="character" w:customStyle="1" w:styleId="PLAINChar">
    <w:name w:val="PLAIN Char"/>
    <w:basedOn w:val="DefaultParagraphFont"/>
    <w:link w:val="PLAIN"/>
    <w:rsid w:val="006C1512"/>
    <w:rPr>
      <w:rFonts w:ascii="Arial" w:hAnsi="Arial"/>
      <w:lang w:val="en-US" w:eastAsia="en-US" w:bidi="ar-SA"/>
    </w:rPr>
  </w:style>
  <w:style w:type="paragraph" w:customStyle="1" w:styleId="StkBULLETS">
    <w:name w:val="Stk BULLETS"/>
    <w:basedOn w:val="PLAIN"/>
    <w:rsid w:val="001244E5"/>
    <w:pPr>
      <w:numPr>
        <w:numId w:val="5"/>
      </w:numPr>
      <w:tabs>
        <w:tab w:val="left" w:pos="1418"/>
      </w:tabs>
      <w:outlineLvl w:val="0"/>
    </w:pPr>
    <w:rPr>
      <w:lang w:val="es-MX"/>
    </w:rPr>
  </w:style>
  <w:style w:type="paragraph" w:styleId="TOC2">
    <w:name w:val="toc 2"/>
    <w:basedOn w:val="Normal"/>
    <w:next w:val="Normal"/>
    <w:autoRedefine/>
    <w:uiPriority w:val="39"/>
    <w:rsid w:val="00BA171E"/>
    <w:pPr>
      <w:ind w:left="200"/>
    </w:pPr>
  </w:style>
  <w:style w:type="paragraph" w:customStyle="1" w:styleId="Piedepagina">
    <w:name w:val="Pie de pagina"/>
    <w:autoRedefine/>
    <w:rsid w:val="00BA769C"/>
    <w:pPr>
      <w:jc w:val="right"/>
    </w:pPr>
    <w:rPr>
      <w:rFonts w:ascii="Arial" w:hAnsi="Arial"/>
      <w:noProof/>
      <w:color w:val="FFFFFF"/>
      <w:sz w:val="14"/>
      <w:szCs w:val="24"/>
    </w:rPr>
  </w:style>
  <w:style w:type="paragraph" w:customStyle="1" w:styleId="Piedefotoografica">
    <w:name w:val="Pie de foto o grafica"/>
    <w:link w:val="PiedefotoograficaChar"/>
    <w:autoRedefine/>
    <w:rsid w:val="00BA769C"/>
    <w:pPr>
      <w:spacing w:before="20" w:after="20"/>
    </w:pPr>
    <w:rPr>
      <w:rFonts w:ascii="Arial" w:hAnsi="Arial"/>
      <w:sz w:val="14"/>
      <w:lang w:val="es-MX"/>
    </w:rPr>
  </w:style>
  <w:style w:type="character" w:customStyle="1" w:styleId="PiedefotoograficaChar">
    <w:name w:val="Pie de foto o grafica Char"/>
    <w:basedOn w:val="DefaultParagraphFont"/>
    <w:link w:val="Piedefotoografica"/>
    <w:rsid w:val="00BA769C"/>
    <w:rPr>
      <w:rFonts w:ascii="Arial" w:hAnsi="Arial"/>
      <w:sz w:val="14"/>
      <w:lang w:val="es-MX" w:eastAsia="en-US" w:bidi="ar-SA"/>
    </w:rPr>
  </w:style>
  <w:style w:type="paragraph" w:styleId="TOC3">
    <w:name w:val="toc 3"/>
    <w:basedOn w:val="Normal"/>
    <w:next w:val="Normal"/>
    <w:autoRedefine/>
    <w:uiPriority w:val="39"/>
    <w:rsid w:val="00BA171E"/>
    <w:pPr>
      <w:ind w:left="400"/>
    </w:pPr>
  </w:style>
  <w:style w:type="table" w:customStyle="1" w:styleId="stkTABLEThree">
    <w:name w:val="stk TABLE Three"/>
    <w:basedOn w:val="TableGrid"/>
    <w:uiPriority w:val="99"/>
    <w:rsid w:val="0053246E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Ind w:w="115" w:type="dxa"/>
      <w:tblBorders>
        <w:top w:val="single" w:sz="4" w:space="0" w:color="131313" w:themeColor="background1" w:themeShade="80"/>
        <w:left w:val="single" w:sz="4" w:space="0" w:color="131313" w:themeColor="background1" w:themeShade="80"/>
        <w:bottom w:val="single" w:sz="4" w:space="0" w:color="131313" w:themeColor="background1" w:themeShade="80"/>
        <w:right w:val="single" w:sz="4" w:space="0" w:color="131313" w:themeColor="background1" w:themeShade="80"/>
        <w:insideH w:val="none" w:sz="0" w:space="0" w:color="auto"/>
        <w:insideV w:val="single" w:sz="6" w:space="0" w:color="131313" w:themeColor="background1" w:themeShade="80"/>
      </w:tblBorders>
    </w:tblPr>
    <w:tcPr>
      <w:shd w:val="clear" w:color="auto" w:fill="auto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1C1C1D" w:themeFill="background1" w:themeFillShade="BF"/>
      </w:tcPr>
    </w:tblStylePr>
  </w:style>
  <w:style w:type="paragraph" w:customStyle="1" w:styleId="stkNUMBERINGTitle">
    <w:name w:val="stk NUMBERING Title"/>
    <w:basedOn w:val="Heading1"/>
    <w:autoRedefine/>
    <w:rsid w:val="003C14AA"/>
    <w:pPr>
      <w:keepNext w:val="0"/>
      <w:numPr>
        <w:numId w:val="26"/>
      </w:numPr>
      <w:tabs>
        <w:tab w:val="clear" w:pos="2836"/>
        <w:tab w:val="num" w:pos="0"/>
      </w:tabs>
      <w:autoSpaceDE w:val="0"/>
      <w:autoSpaceDN w:val="0"/>
      <w:adjustRightInd w:val="0"/>
      <w:spacing w:before="0" w:after="0"/>
      <w:ind w:left="357" w:hanging="357"/>
    </w:pPr>
    <w:rPr>
      <w:rFonts w:eastAsiaTheme="majorEastAsia"/>
      <w:kern w:val="0"/>
      <w:sz w:val="24"/>
      <w:szCs w:val="24"/>
    </w:rPr>
  </w:style>
  <w:style w:type="paragraph" w:customStyle="1" w:styleId="BulletedTextStk">
    <w:name w:val="Bulleted Text Stk"/>
    <w:autoRedefine/>
    <w:qFormat/>
    <w:rsid w:val="001D4959"/>
    <w:pPr>
      <w:numPr>
        <w:numId w:val="30"/>
      </w:numPr>
      <w:tabs>
        <w:tab w:val="left" w:pos="850"/>
        <w:tab w:val="left" w:pos="1411"/>
      </w:tabs>
      <w:autoSpaceDE w:val="0"/>
      <w:autoSpaceDN w:val="0"/>
      <w:adjustRightInd w:val="0"/>
    </w:pPr>
    <w:rPr>
      <w:rFonts w:ascii="Arial" w:eastAsiaTheme="minorEastAsia" w:hAnsi="Arial" w:cs="Arial"/>
      <w:color w:val="262628" w:themeColor="background1"/>
      <w:lang w:val="es-ES_tradnl"/>
    </w:rPr>
  </w:style>
  <w:style w:type="table" w:customStyle="1" w:styleId="stkTABLETwo">
    <w:name w:val="stk TABLE Two"/>
    <w:basedOn w:val="TableGrid"/>
    <w:uiPriority w:val="99"/>
    <w:rsid w:val="00E34AC0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Ind w:w="115" w:type="dxa"/>
      <w:tblBorders>
        <w:top w:val="single" w:sz="2" w:space="0" w:color="131313" w:themeColor="background1" w:themeShade="80"/>
        <w:left w:val="single" w:sz="2" w:space="0" w:color="131313" w:themeColor="background1" w:themeShade="80"/>
        <w:bottom w:val="single" w:sz="2" w:space="0" w:color="131313" w:themeColor="background1" w:themeShade="80"/>
        <w:right w:val="single" w:sz="2" w:space="0" w:color="131313" w:themeColor="background1" w:themeShade="80"/>
        <w:insideH w:val="single" w:sz="2" w:space="0" w:color="131313" w:themeColor="background1" w:themeShade="80"/>
        <w:insideV w:val="single" w:sz="2" w:space="0" w:color="131313" w:themeColor="background1" w:themeShade="8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i w:val="0"/>
        <w:color w:val="262628" w:themeColor="background1"/>
        <w:sz w:val="27"/>
      </w:rPr>
      <w:tblPr/>
      <w:tcPr>
        <w:tcBorders>
          <w:top w:val="single" w:sz="2" w:space="0" w:color="E8E8E8" w:themeColor="text2"/>
          <w:left w:val="single" w:sz="2" w:space="0" w:color="E8E8E8" w:themeColor="text2"/>
          <w:bottom w:val="single" w:sz="2" w:space="0" w:color="E8E8E8" w:themeColor="text2"/>
          <w:right w:val="single" w:sz="2" w:space="0" w:color="E8E8E8" w:themeColor="text2"/>
          <w:insideH w:val="nil"/>
          <w:insideV w:val="nil"/>
          <w:tl2br w:val="nil"/>
          <w:tr2bl w:val="nil"/>
        </w:tcBorders>
        <w:shd w:val="clear" w:color="auto" w:fill="E8E8E8" w:themeFill="text2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Arial" w:hAnsi="Arial"/>
        <w:b w:val="0"/>
        <w:i w:val="0"/>
        <w:color w:val="auto"/>
        <w:sz w:val="20"/>
      </w:rPr>
      <w:tblPr/>
      <w:tcPr>
        <w:shd w:val="clear" w:color="auto" w:fill="202022" w:themeFill="background1" w:themeFillShade="D9"/>
      </w:tc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BoldBackground1Before175ptAfter175pt">
    <w:name w:val="Style Bold Background 1 Before:  1.75 pt After:  1.75 pt"/>
    <w:basedOn w:val="Normal"/>
    <w:rsid w:val="00F3744D"/>
    <w:pPr>
      <w:spacing w:before="0" w:after="0"/>
      <w:ind w:left="0"/>
    </w:pPr>
    <w:rPr>
      <w:b/>
      <w:bCs/>
      <w:color w:val="262628" w:themeColor="background1"/>
      <w:szCs w:val="20"/>
    </w:rPr>
  </w:style>
  <w:style w:type="paragraph" w:styleId="DocumentMap">
    <w:name w:val="Document Map"/>
    <w:basedOn w:val="Normal"/>
    <w:link w:val="DocumentMapChar"/>
    <w:rsid w:val="009214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14F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C606E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06EA"/>
    <w:rPr>
      <w:rFonts w:ascii="Tahoma" w:hAnsi="Tahoma" w:cs="Tahoma"/>
      <w:sz w:val="16"/>
      <w:szCs w:val="16"/>
    </w:rPr>
  </w:style>
  <w:style w:type="paragraph" w:customStyle="1" w:styleId="StyleBoldBackground1Before175ptAfter175pt1">
    <w:name w:val="Style Bold Background 1 Before:  1.75 pt After:  1.75 pt1"/>
    <w:basedOn w:val="Normal"/>
    <w:rsid w:val="00A8506C"/>
    <w:pPr>
      <w:spacing w:before="35" w:after="35"/>
      <w:ind w:left="0"/>
    </w:pPr>
    <w:rPr>
      <w:b/>
      <w:bCs/>
      <w:color w:val="262628" w:themeColor="background1"/>
      <w:szCs w:val="20"/>
    </w:rPr>
  </w:style>
  <w:style w:type="paragraph" w:customStyle="1" w:styleId="TableTitleStk">
    <w:name w:val="Table Title Stk"/>
    <w:basedOn w:val="TextStk"/>
    <w:rsid w:val="00560BBB"/>
    <w:pPr>
      <w:framePr w:vSpace="142" w:wrap="around" w:vAnchor="page" w:hAnchor="margin" w:y="3886"/>
      <w:suppressOverlap/>
    </w:pPr>
    <w:rPr>
      <w:rFonts w:ascii="Avenir Next LT Pro Demi" w:hAnsi="Avenir Next LT Pro Demi"/>
      <w:bCs/>
      <w:color w:val="FFFFFF" w:themeColor="text1"/>
      <w:sz w:val="22"/>
    </w:rPr>
  </w:style>
  <w:style w:type="character" w:customStyle="1" w:styleId="FooterChar">
    <w:name w:val="Footer Char"/>
    <w:aliases w:val="Footer Text Stk Char"/>
    <w:basedOn w:val="DefaultParagraphFont"/>
    <w:link w:val="Footer"/>
    <w:uiPriority w:val="99"/>
    <w:rsid w:val="003F6049"/>
    <w:rPr>
      <w:rFonts w:ascii="Avenir Next LT Pro" w:hAnsi="Avenir Next LT Pro"/>
      <w:color w:val="1B1B1C" w:themeColor="background2"/>
      <w:sz w:val="14"/>
      <w:szCs w:val="24"/>
    </w:rPr>
  </w:style>
  <w:style w:type="paragraph" w:styleId="NoSpacing">
    <w:name w:val="No Spacing"/>
    <w:link w:val="NoSpacingChar"/>
    <w:uiPriority w:val="1"/>
    <w:qFormat/>
    <w:rsid w:val="00C370C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370C7"/>
    <w:rPr>
      <w:rFonts w:asciiTheme="minorHAnsi" w:eastAsiaTheme="minorEastAsia" w:hAnsiTheme="minorHAnsi" w:cstheme="minorBidi"/>
      <w:sz w:val="22"/>
      <w:szCs w:val="22"/>
    </w:rPr>
  </w:style>
  <w:style w:type="paragraph" w:customStyle="1" w:styleId="LightCoverTitleStk2021">
    <w:name w:val="Light Cover Title Stk2021"/>
    <w:basedOn w:val="DarkCoverTitleStk"/>
    <w:qFormat/>
    <w:rsid w:val="00D33052"/>
    <w:rPr>
      <w:color w:val="262628" w:themeColor="background1"/>
    </w:rPr>
  </w:style>
  <w:style w:type="paragraph" w:customStyle="1" w:styleId="LightCoverSubtitleStk">
    <w:name w:val="Light Cover Subtitle Stk"/>
    <w:basedOn w:val="DarkCoverSubtitleStk"/>
    <w:qFormat/>
    <w:rsid w:val="00E219DC"/>
    <w:pPr>
      <w:jc w:val="right"/>
    </w:pPr>
    <w:rPr>
      <w:bCs w:val="0"/>
      <w:color w:val="262628" w:themeColor="background1"/>
    </w:rPr>
  </w:style>
  <w:style w:type="paragraph" w:styleId="CommentText">
    <w:name w:val="annotation text"/>
    <w:basedOn w:val="Normal"/>
    <w:link w:val="CommentTextChar"/>
    <w:semiHidden/>
    <w:unhideWhenUsed/>
    <w:rsid w:val="00BE7F0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7F0D"/>
    <w:rPr>
      <w:rFonts w:ascii="Arial" w:hAnsi="Arial"/>
    </w:rPr>
  </w:style>
  <w:style w:type="paragraph" w:styleId="Header">
    <w:name w:val="header"/>
    <w:basedOn w:val="Normal"/>
    <w:link w:val="HeaderChar"/>
    <w:unhideWhenUsed/>
    <w:rsid w:val="000C545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C545D"/>
    <w:rPr>
      <w:rFonts w:ascii="Arial" w:hAnsi="Arial"/>
      <w:szCs w:val="24"/>
    </w:rPr>
  </w:style>
  <w:style w:type="paragraph" w:customStyle="1" w:styleId="HeadingTextStk">
    <w:name w:val="Heading Text Stk"/>
    <w:qFormat/>
    <w:rsid w:val="0056401C"/>
    <w:rPr>
      <w:rFonts w:ascii="Avenir Next LT Pro Demi" w:hAnsi="Avenir Next LT Pro Demi" w:cs="Arial"/>
      <w:bCs/>
      <w:color w:val="262628" w:themeColor="background1"/>
      <w:kern w:val="32"/>
      <w:sz w:val="24"/>
      <w:szCs w:val="24"/>
    </w:rPr>
  </w:style>
  <w:style w:type="table" w:styleId="GridTable2">
    <w:name w:val="Grid Table 2"/>
    <w:basedOn w:val="TableNormal"/>
    <w:rsid w:val="00CF5930"/>
    <w:tblPr>
      <w:tblStyleRowBandSize w:val="1"/>
      <w:tblStyleColBandSize w:val="1"/>
      <w:tblBorders>
        <w:top w:val="single" w:sz="2" w:space="0" w:color="FFFFFF" w:themeColor="text1" w:themeTint="99"/>
        <w:bottom w:val="single" w:sz="2" w:space="0" w:color="FFFFFF" w:themeColor="text1" w:themeTint="99"/>
        <w:insideH w:val="single" w:sz="2" w:space="0" w:color="FFFFFF" w:themeColor="text1" w:themeTint="99"/>
        <w:insideV w:val="single" w:sz="2" w:space="0" w:color="FFFF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text1" w:themeTint="99"/>
          <w:insideH w:val="nil"/>
          <w:insideV w:val="nil"/>
        </w:tcBorders>
        <w:shd w:val="clear" w:color="auto" w:fill="26262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text1" w:themeTint="99"/>
          <w:bottom w:val="nil"/>
          <w:insideH w:val="nil"/>
          <w:insideV w:val="nil"/>
        </w:tcBorders>
        <w:shd w:val="clear" w:color="auto" w:fill="26262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paragraph" w:customStyle="1" w:styleId="StyleTableTitleStk2021BoldText1">
    <w:name w:val="Style Table Title Stk2021 + Bold Text 1"/>
    <w:basedOn w:val="TableTitleStk"/>
    <w:rsid w:val="00D41B52"/>
    <w:pPr>
      <w:framePr w:wrap="around"/>
    </w:pPr>
  </w:style>
  <w:style w:type="table" w:styleId="PlainTable1">
    <w:name w:val="Plain Table 1"/>
    <w:basedOn w:val="TableNormal"/>
    <w:rsid w:val="00E00FE0"/>
    <w:tblPr>
      <w:tblStyleRowBandSize w:val="1"/>
      <w:tblStyleColBandSize w:val="1"/>
      <w:tblBorders>
        <w:top w:val="single" w:sz="4" w:space="0" w:color="1C1C1D" w:themeColor="background1" w:themeShade="BF"/>
        <w:left w:val="single" w:sz="4" w:space="0" w:color="1C1C1D" w:themeColor="background1" w:themeShade="BF"/>
        <w:bottom w:val="single" w:sz="4" w:space="0" w:color="1C1C1D" w:themeColor="background1" w:themeShade="BF"/>
        <w:right w:val="single" w:sz="4" w:space="0" w:color="1C1C1D" w:themeColor="background1" w:themeShade="BF"/>
        <w:insideH w:val="single" w:sz="4" w:space="0" w:color="1C1C1D" w:themeColor="background1" w:themeShade="BF"/>
        <w:insideV w:val="single" w:sz="4" w:space="0" w:color="1C1C1D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1C1C1D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42425" w:themeFill="background1" w:themeFillShade="F2"/>
      </w:tcPr>
    </w:tblStylePr>
    <w:tblStylePr w:type="band1Horz">
      <w:tblPr/>
      <w:tcPr>
        <w:shd w:val="clear" w:color="auto" w:fill="242425" w:themeFill="background1" w:themeFillShade="F2"/>
      </w:tcPr>
    </w:tblStylePr>
  </w:style>
  <w:style w:type="paragraph" w:styleId="Index1">
    <w:name w:val="index 1"/>
    <w:aliases w:val="Index"/>
    <w:next w:val="HeadingTextStk"/>
    <w:autoRedefine/>
    <w:semiHidden/>
    <w:unhideWhenUsed/>
    <w:rsid w:val="00BA55AB"/>
    <w:pPr>
      <w:ind w:left="200" w:hanging="200"/>
    </w:pPr>
    <w:rPr>
      <w:rFonts w:ascii="Franklin Gothic Medium" w:hAnsi="Franklin Gothic Medium" w:cs="Tahoma"/>
      <w:szCs w:val="16"/>
    </w:rPr>
  </w:style>
  <w:style w:type="paragraph" w:customStyle="1" w:styleId="StyleDarkCoverTitleStk2021Arial10ptAuto">
    <w:name w:val="Style Dark Cover Title Stk2021 + Arial 10 pt Auto"/>
    <w:basedOn w:val="DarkCoverTitleStk"/>
    <w:rsid w:val="003F6049"/>
    <w:rPr>
      <w:color w:val="auto"/>
      <w:sz w:val="20"/>
    </w:rPr>
  </w:style>
  <w:style w:type="paragraph" w:customStyle="1" w:styleId="StyleTableTitleStk2021BoldText11">
    <w:name w:val="Style Table Title Stk2021 + Bold Text 11"/>
    <w:basedOn w:val="TableTitleStk"/>
    <w:rsid w:val="003F6049"/>
    <w:pPr>
      <w:framePr w:wrap="around"/>
    </w:pPr>
    <w:rPr>
      <w:b/>
    </w:rPr>
  </w:style>
  <w:style w:type="paragraph" w:customStyle="1" w:styleId="StyleTableTitleStk2021Text1">
    <w:name w:val="Style Table Title Stk2021 + Text 1"/>
    <w:basedOn w:val="TableTitleStk"/>
    <w:rsid w:val="00FE2B01"/>
    <w:pPr>
      <w:framePr w:wrap="around"/>
    </w:pPr>
    <w:rPr>
      <w:bCs w:val="0"/>
    </w:rPr>
  </w:style>
  <w:style w:type="paragraph" w:customStyle="1" w:styleId="StyleDarkCoverTitleStk2021Arial10ptAuto1">
    <w:name w:val="Style Dark Cover Title Stk2021 + Arial 10 pt Auto1"/>
    <w:basedOn w:val="DarkCoverTitleStk"/>
    <w:rsid w:val="0056401C"/>
    <w:rPr>
      <w:rFonts w:ascii="Arial" w:hAnsi="Arial"/>
      <w:color w:val="333237"/>
      <w:sz w:val="20"/>
    </w:rPr>
  </w:style>
  <w:style w:type="paragraph" w:customStyle="1" w:styleId="LightCoverTitleStk">
    <w:name w:val="Light Cover Title Stk"/>
    <w:basedOn w:val="LightCoverTitleStk2021"/>
    <w:rsid w:val="00E219DC"/>
    <w:pPr>
      <w:jc w:val="right"/>
    </w:pPr>
    <w:rPr>
      <w:szCs w:val="20"/>
    </w:rPr>
  </w:style>
  <w:style w:type="paragraph" w:customStyle="1" w:styleId="TableTitleStk2021">
    <w:name w:val="Table Title Stk2021"/>
    <w:basedOn w:val="Normal"/>
    <w:qFormat/>
    <w:rsid w:val="00896F33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  <w:ind w:left="0"/>
    </w:pPr>
    <w:rPr>
      <w:rFonts w:ascii="Franklin Gothic Medium" w:hAnsi="Franklin Gothic Medium"/>
      <w:bCs/>
      <w:color w:val="262628" w:themeColor="background1"/>
      <w:sz w:val="24"/>
      <w:szCs w:val="20"/>
      <w:lang w:val="es-MX"/>
    </w:rPr>
  </w:style>
  <w:style w:type="paragraph" w:customStyle="1" w:styleId="NumberingTextStk2021">
    <w:name w:val="Numbering Text Stk2021"/>
    <w:autoRedefine/>
    <w:qFormat/>
    <w:rsid w:val="00896F33"/>
    <w:pPr>
      <w:spacing w:before="120"/>
    </w:pPr>
    <w:rPr>
      <w:rFonts w:ascii="Franklin Gothic Medium" w:hAnsi="Franklin Gothic Medium" w:cs="Arial"/>
      <w:bCs/>
      <w:iCs/>
      <w:color w:val="1B1B1C" w:themeColor="background2"/>
      <w:sz w:val="24"/>
      <w:szCs w:val="24"/>
      <w:lang w:val="es-MX"/>
    </w:rPr>
  </w:style>
  <w:style w:type="paragraph" w:customStyle="1" w:styleId="MultilevelTextStk2021">
    <w:name w:val="Multilevel Text Stk2021"/>
    <w:autoRedefine/>
    <w:qFormat/>
    <w:rsid w:val="00896F33"/>
    <w:pPr>
      <w:tabs>
        <w:tab w:val="num" w:pos="992"/>
      </w:tabs>
      <w:spacing w:before="120"/>
      <w:ind w:left="992" w:hanging="510"/>
    </w:pPr>
    <w:rPr>
      <w:rFonts w:ascii="Franklin Gothic Book" w:hAnsi="Franklin Gothic Book"/>
      <w:color w:val="1B1B1C" w:themeColor="background2"/>
      <w:szCs w:val="24"/>
    </w:rPr>
  </w:style>
  <w:style w:type="paragraph" w:styleId="ListParagraph">
    <w:name w:val="List Paragraph"/>
    <w:basedOn w:val="Normal"/>
    <w:uiPriority w:val="34"/>
    <w:qFormat/>
    <w:rsid w:val="00E30A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B7795"/>
    <w:pPr>
      <w:spacing w:after="100"/>
      <w:ind w:left="0"/>
    </w:pPr>
  </w:style>
  <w:style w:type="paragraph" w:customStyle="1" w:styleId="DarkCoverTitleStk2021">
    <w:name w:val="Dark Cover Title Stk2021"/>
    <w:qFormat/>
    <w:rsid w:val="006B7795"/>
    <w:rPr>
      <w:rFonts w:ascii="Avenir Next LT Pro" w:hAnsi="Avenir Next LT Pro"/>
      <w:color w:val="FFFFFF" w:themeColor="text1"/>
      <w:sz w:val="60"/>
      <w:szCs w:val="24"/>
    </w:rPr>
  </w:style>
  <w:style w:type="paragraph" w:customStyle="1" w:styleId="DarkCoverSubtitleStk2021">
    <w:name w:val="Dark Cover Subtitle Stk2021"/>
    <w:qFormat/>
    <w:rsid w:val="006B7795"/>
    <w:pPr>
      <w:spacing w:before="150"/>
    </w:pPr>
    <w:rPr>
      <w:rFonts w:ascii="Avenir Next LT Pro" w:hAnsi="Avenir Next LT Pro" w:cs="Arial"/>
      <w:bCs/>
      <w:color w:val="FFFFFF" w:themeColor="text1"/>
      <w:kern w:val="32"/>
      <w:sz w:val="32"/>
      <w:szCs w:val="24"/>
      <w:lang w:val="es-MX"/>
    </w:rPr>
  </w:style>
  <w:style w:type="paragraph" w:styleId="TOC9">
    <w:name w:val="toc 9"/>
    <w:basedOn w:val="Normal"/>
    <w:next w:val="Normal"/>
    <w:autoRedefine/>
    <w:semiHidden/>
    <w:unhideWhenUsed/>
    <w:rsid w:val="0029287F"/>
    <w:pPr>
      <w:spacing w:after="100"/>
      <w:ind w:left="1600"/>
    </w:pPr>
  </w:style>
  <w:style w:type="table" w:styleId="GridTable4-Accent3">
    <w:name w:val="Grid Table 4 Accent 3"/>
    <w:basedOn w:val="TableNormal"/>
    <w:uiPriority w:val="49"/>
    <w:rsid w:val="001D4959"/>
    <w:tblPr>
      <w:tblStyleRowBandSize w:val="1"/>
      <w:tblStyleColBandSize w:val="1"/>
      <w:tblBorders>
        <w:top w:val="single" w:sz="4" w:space="0" w:color="ACBDFF" w:themeColor="accent3" w:themeTint="99"/>
        <w:left w:val="single" w:sz="4" w:space="0" w:color="ACBDFF" w:themeColor="accent3" w:themeTint="99"/>
        <w:bottom w:val="single" w:sz="4" w:space="0" w:color="ACBDFF" w:themeColor="accent3" w:themeTint="99"/>
        <w:right w:val="single" w:sz="4" w:space="0" w:color="ACBDFF" w:themeColor="accent3" w:themeTint="99"/>
        <w:insideH w:val="single" w:sz="4" w:space="0" w:color="ACBDFF" w:themeColor="accent3" w:themeTint="99"/>
        <w:insideV w:val="single" w:sz="4" w:space="0" w:color="ACBDFF" w:themeColor="accent3" w:themeTint="99"/>
      </w:tblBorders>
    </w:tblPr>
    <w:tblStylePr w:type="firstRow">
      <w:rPr>
        <w:b/>
        <w:bCs/>
        <w:color w:val="262628" w:themeColor="background1"/>
      </w:rPr>
      <w:tblPr/>
      <w:tcPr>
        <w:tcBorders>
          <w:top w:val="single" w:sz="4" w:space="0" w:color="7692FF" w:themeColor="accent3"/>
          <w:left w:val="single" w:sz="4" w:space="0" w:color="7692FF" w:themeColor="accent3"/>
          <w:bottom w:val="single" w:sz="4" w:space="0" w:color="7692FF" w:themeColor="accent3"/>
          <w:right w:val="single" w:sz="4" w:space="0" w:color="7692FF" w:themeColor="accent3"/>
          <w:insideH w:val="nil"/>
          <w:insideV w:val="nil"/>
        </w:tcBorders>
        <w:shd w:val="clear" w:color="auto" w:fill="7692FF" w:themeFill="accent3"/>
      </w:tcPr>
    </w:tblStylePr>
    <w:tblStylePr w:type="lastRow">
      <w:rPr>
        <w:b/>
        <w:bCs/>
      </w:rPr>
      <w:tblPr/>
      <w:tcPr>
        <w:tcBorders>
          <w:top w:val="double" w:sz="4" w:space="0" w:color="7692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8FF" w:themeFill="accent3" w:themeFillTint="33"/>
      </w:tcPr>
    </w:tblStylePr>
    <w:tblStylePr w:type="band1Horz">
      <w:tblPr/>
      <w:tcPr>
        <w:shd w:val="clear" w:color="auto" w:fill="E3E8FF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14F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ttek\OneDrive%20-%20Softtek\Documents\Christopher\Proyectos\Sodexo\Noticias\Documentacion\Documentacion%20tecnica%20plataforma%20de%20noticias%20sodexo.dotx" TargetMode="External"/></Relationships>
</file>

<file path=word/theme/theme1.xml><?xml version="1.0" encoding="utf-8"?>
<a:theme xmlns:a="http://schemas.openxmlformats.org/drawingml/2006/main" name="Office Theme">
  <a:themeElements>
    <a:clrScheme name="Softtek Word 2023">
      <a:dk1>
        <a:srgbClr val="FFFFFF"/>
      </a:dk1>
      <a:lt1>
        <a:srgbClr val="262628"/>
      </a:lt1>
      <a:dk2>
        <a:srgbClr val="E8E8E8"/>
      </a:dk2>
      <a:lt2>
        <a:srgbClr val="1B1B1C"/>
      </a:lt2>
      <a:accent1>
        <a:srgbClr val="1A1A79"/>
      </a:accent1>
      <a:accent2>
        <a:srgbClr val="5623E2"/>
      </a:accent2>
      <a:accent3>
        <a:srgbClr val="7692FF"/>
      </a:accent3>
      <a:accent4>
        <a:srgbClr val="FF6978"/>
      </a:accent4>
      <a:accent5>
        <a:srgbClr val="70EFEA"/>
      </a:accent5>
      <a:accent6>
        <a:srgbClr val="00AAA5"/>
      </a:accent6>
      <a:hlink>
        <a:srgbClr val="3636FF"/>
      </a:hlink>
      <a:folHlink>
        <a:srgbClr val="FF3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2cbc78-3056-4f11-8c20-76dfd16de8f6">
      <UserInfo>
        <DisplayName>Juan Eduardo Calderón Servín</DisplayName>
        <AccountId>12157</AccountId>
        <AccountType/>
      </UserInfo>
    </SharedWithUsers>
    <lcf76f155ced4ddcb4097134ff3c332f xmlns="f77c18e8-1401-4c41-84a6-c05be06f6c87">
      <Terms xmlns="http://schemas.microsoft.com/office/infopath/2007/PartnerControls"/>
    </lcf76f155ced4ddcb4097134ff3c332f>
    <TaxCatchAll xmlns="182cbc78-3056-4f11-8c20-76dfd16de8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721E9FFBA6346A14D668434F0DFAD" ma:contentTypeVersion="16" ma:contentTypeDescription="Create a new document." ma:contentTypeScope="" ma:versionID="2e3a1e3af669a0478cce5fcb32892630">
  <xsd:schema xmlns:xsd="http://www.w3.org/2001/XMLSchema" xmlns:xs="http://www.w3.org/2001/XMLSchema" xmlns:p="http://schemas.microsoft.com/office/2006/metadata/properties" xmlns:ns2="f77c18e8-1401-4c41-84a6-c05be06f6c87" xmlns:ns3="182cbc78-3056-4f11-8c20-76dfd16de8f6" targetNamespace="http://schemas.microsoft.com/office/2006/metadata/properties" ma:root="true" ma:fieldsID="a7fc9d2b1d76552c5d2498910f65e305" ns2:_="" ns3:_="">
    <xsd:import namespace="f77c18e8-1401-4c41-84a6-c05be06f6c87"/>
    <xsd:import namespace="182cbc78-3056-4f11-8c20-76dfd16de8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c18e8-1401-4c41-84a6-c05be06f6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cbc78-3056-4f11-8c20-76dfd16de8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54eb231-8653-4df0-819f-dce13156df9d}" ma:internalName="TaxCatchAll" ma:showField="CatchAllData" ma:web="182cbc78-3056-4f11-8c20-76dfd16de8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8F15-E5E8-407A-ABFC-D6F83A07E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5AA9C-CF59-4746-A77F-D4ECA1B94A9F}">
  <ds:schemaRefs>
    <ds:schemaRef ds:uri="http://schemas.microsoft.com/office/2006/metadata/properties"/>
    <ds:schemaRef ds:uri="http://schemas.microsoft.com/office/infopath/2007/PartnerControls"/>
    <ds:schemaRef ds:uri="182cbc78-3056-4f11-8c20-76dfd16de8f6"/>
    <ds:schemaRef ds:uri="f77c18e8-1401-4c41-84a6-c05be06f6c87"/>
  </ds:schemaRefs>
</ds:datastoreItem>
</file>

<file path=customXml/itemProps3.xml><?xml version="1.0" encoding="utf-8"?>
<ds:datastoreItem xmlns:ds="http://schemas.openxmlformats.org/officeDocument/2006/customXml" ds:itemID="{447062E5-3C11-4D4B-BA9B-B2F666E82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c18e8-1401-4c41-84a6-c05be06f6c87"/>
    <ds:schemaRef ds:uri="182cbc78-3056-4f11-8c20-76dfd16de8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4E1383-2C3C-4B3D-9AAF-B3D60931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Documentacion tecnica plataforma de noticias sodexo.dotx</Template>
  <TotalTime>415</TotalTime>
  <Pages>5</Pages>
  <Words>218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softtek</Company>
  <LinksUpToDate>false</LinksUpToDate>
  <CharactersWithSpaces>2194</CharactersWithSpaces>
  <SharedDoc>false</SharedDoc>
  <HLinks>
    <vt:vector size="54" baseType="variant"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_Toc210530502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_Toc210530501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_Toc210530500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_Toc210530499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_Toc210530495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_Toc210530494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_Toc210530493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_Toc210530492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_Toc210530489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Softtek</dc:creator>
  <cp:keywords/>
  <dc:description/>
  <cp:lastModifiedBy>Christohper Jesus Pinto Cid</cp:lastModifiedBy>
  <cp:revision>35</cp:revision>
  <cp:lastPrinted>2011-03-25T16:20:00Z</cp:lastPrinted>
  <dcterms:created xsi:type="dcterms:W3CDTF">2023-10-16T13:08:00Z</dcterms:created>
  <dcterms:modified xsi:type="dcterms:W3CDTF">2024-03-04T20:59:00Z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0x0101000D8721E9FFBA6346A14D668434F0DFAD</vt:lpwstr>
  </property>
  <property fmtid="{D5CDD505-2E9C-101B-9397-08002B2CF9AE}" pid="3" name="Order">
    <vt:r8>90200</vt:r8>
  </property>
</Properties>
</file>